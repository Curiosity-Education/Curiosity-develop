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CC" w:rsidRPr="004D19C3" w:rsidRDefault="005012CC" w:rsidP="00EE75D5">
      <w:pPr>
        <w:jc w:val="both"/>
        <w:rPr>
          <w:rFonts w:ascii="Calibri" w:hAnsi="Calibri" w:cs="Calibri"/>
          <w:b/>
          <w:color w:val="auto"/>
          <w:sz w:val="28"/>
          <w:szCs w:val="24"/>
          <w:lang w:val="es-MX"/>
        </w:rPr>
      </w:pPr>
      <w:r w:rsidRPr="004D19C3">
        <w:rPr>
          <w:rFonts w:ascii="Calibri" w:hAnsi="Calibri" w:cs="Calibri"/>
          <w:b/>
          <w:color w:val="auto"/>
          <w:sz w:val="28"/>
          <w:szCs w:val="24"/>
          <w:lang w:val="es-MX"/>
        </w:rPr>
        <w:t>Misión</w:t>
      </w:r>
    </w:p>
    <w:p w:rsidR="005012CC" w:rsidRPr="004D19C3" w:rsidRDefault="005012CC" w:rsidP="00EE75D5">
      <w:pPr>
        <w:jc w:val="both"/>
        <w:rPr>
          <w:rFonts w:ascii="Calibri" w:hAnsi="Calibri" w:cs="Calibri"/>
          <w:color w:val="auto"/>
          <w:sz w:val="28"/>
          <w:szCs w:val="24"/>
          <w:lang w:val="es-MX"/>
        </w:rPr>
      </w:pPr>
      <w:r w:rsidRPr="004D19C3">
        <w:rPr>
          <w:rFonts w:ascii="Calibri" w:hAnsi="Calibri" w:cs="Calibri"/>
          <w:color w:val="auto"/>
          <w:sz w:val="24"/>
          <w:szCs w:val="24"/>
          <w:lang w:val="es-MX"/>
        </w:rPr>
        <w:t>Proveer soluciones de tecnología y software, innovadoras y adaptables para la sociedad para cubrir las necesidades del cliente, mediante la investigación, capacitación, certificación y personal comprometido; permitiéndonos de forma eficiente y sistematizada maximizar la productividad y recursos, generando bienestar, aceptación y rentabilidad.</w:t>
      </w:r>
    </w:p>
    <w:p w:rsidR="005012CC" w:rsidRPr="004D19C3" w:rsidRDefault="005012CC" w:rsidP="00EE75D5">
      <w:pPr>
        <w:jc w:val="both"/>
        <w:rPr>
          <w:rFonts w:ascii="Calibri" w:hAnsi="Calibri" w:cs="Calibri"/>
          <w:b/>
          <w:color w:val="auto"/>
          <w:sz w:val="28"/>
          <w:szCs w:val="24"/>
          <w:lang w:val="es-MX"/>
        </w:rPr>
      </w:pPr>
      <w:r w:rsidRPr="004D19C3">
        <w:rPr>
          <w:rFonts w:ascii="Calibri" w:hAnsi="Calibri" w:cs="Calibri"/>
          <w:b/>
          <w:color w:val="auto"/>
          <w:sz w:val="28"/>
          <w:szCs w:val="24"/>
          <w:lang w:val="es-MX"/>
        </w:rPr>
        <w:t>Visión</w:t>
      </w:r>
    </w:p>
    <w:p w:rsidR="005012CC" w:rsidRPr="004D19C3" w:rsidRDefault="005012CC" w:rsidP="00EE75D5">
      <w:pPr>
        <w:jc w:val="both"/>
        <w:rPr>
          <w:rFonts w:ascii="Calibri" w:hAnsi="Calibri" w:cs="Calibri"/>
          <w:color w:val="auto"/>
          <w:sz w:val="28"/>
          <w:szCs w:val="24"/>
          <w:lang w:val="es-MX"/>
        </w:rPr>
      </w:pPr>
      <w:r w:rsidRPr="004D19C3">
        <w:rPr>
          <w:rFonts w:ascii="Calibri" w:hAnsi="Calibri" w:cs="Calibri"/>
          <w:color w:val="auto"/>
          <w:sz w:val="24"/>
          <w:szCs w:val="24"/>
          <w:lang w:val="es-MX"/>
        </w:rPr>
        <w:t>Ser reconocida como una de las 10 principales empresas de tecnología y desarrollo de software en México, especializada en dar soluciones innovadoras y rentables, abarcando todos los sectores de la sociedad, buscando siempre la satisfacción de nuestros clientes.</w:t>
      </w:r>
    </w:p>
    <w:p w:rsidR="005012CC" w:rsidRPr="004D19C3" w:rsidRDefault="005012CC" w:rsidP="00EE75D5">
      <w:pPr>
        <w:jc w:val="both"/>
        <w:rPr>
          <w:rFonts w:ascii="Calibri" w:hAnsi="Calibri" w:cs="Calibri"/>
          <w:b/>
          <w:color w:val="auto"/>
          <w:sz w:val="28"/>
          <w:szCs w:val="24"/>
          <w:lang w:val="es-MX"/>
        </w:rPr>
      </w:pPr>
      <w:r w:rsidRPr="004D19C3">
        <w:rPr>
          <w:rFonts w:ascii="Calibri" w:hAnsi="Calibri" w:cs="Calibri"/>
          <w:b/>
          <w:color w:val="auto"/>
          <w:sz w:val="28"/>
          <w:szCs w:val="24"/>
          <w:lang w:val="es-MX"/>
        </w:rPr>
        <w:t>Valores</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Optimismo:</w:t>
      </w:r>
      <w:r w:rsidRPr="004D19C3">
        <w:rPr>
          <w:rFonts w:ascii="Calibri" w:hAnsi="Calibri" w:cs="Calibri"/>
          <w:color w:val="auto"/>
          <w:sz w:val="24"/>
          <w:szCs w:val="24"/>
          <w:lang w:val="es-MX"/>
        </w:rPr>
        <w:t xml:space="preserve"> Tener un pensamiento fuerte que vaya por lo planeado para así cumplir las metas propuestas a pesar de las circunstancias.</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Preparación:</w:t>
      </w:r>
      <w:r w:rsidRPr="004D19C3">
        <w:rPr>
          <w:rFonts w:ascii="Calibri" w:hAnsi="Calibri" w:cs="Calibri"/>
          <w:color w:val="auto"/>
          <w:sz w:val="24"/>
          <w:szCs w:val="24"/>
          <w:lang w:val="es-MX"/>
        </w:rPr>
        <w:t xml:space="preserve"> Mantener una capacitación constante de las tecnologías más nuevas aplicables al campo laboral, para poder brindar productos de calidad a nuestros clientes.</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Sacrificio:</w:t>
      </w:r>
      <w:r w:rsidRPr="004D19C3">
        <w:rPr>
          <w:rFonts w:ascii="Calibri" w:hAnsi="Calibri" w:cs="Calibri"/>
          <w:color w:val="auto"/>
          <w:sz w:val="24"/>
          <w:szCs w:val="24"/>
          <w:lang w:val="es-MX"/>
        </w:rPr>
        <w:t xml:space="preserve"> dejar de lado parte de nuestras actividades a realizar en nuestra vida cotidiana para así lograr el objetivo planteado por proyecto a realizar.</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Actitud:</w:t>
      </w:r>
      <w:r w:rsidRPr="004D19C3">
        <w:rPr>
          <w:rFonts w:ascii="Calibri" w:hAnsi="Calibri" w:cs="Calibri"/>
          <w:color w:val="auto"/>
          <w:sz w:val="24"/>
          <w:szCs w:val="24"/>
          <w:lang w:val="es-MX"/>
        </w:rPr>
        <w:t xml:space="preserve"> contar siempre con la disponibilidad de realizar las tareas planteadas, siempre manteniendo el empeño y la buena disposición.</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Integridad:</w:t>
      </w:r>
      <w:r w:rsidRPr="004D19C3">
        <w:rPr>
          <w:rFonts w:ascii="Calibri" w:hAnsi="Calibri" w:cs="Calibri"/>
          <w:color w:val="auto"/>
          <w:sz w:val="24"/>
          <w:szCs w:val="24"/>
          <w:lang w:val="es-MX"/>
        </w:rPr>
        <w:t xml:space="preserve"> mantener unido a nuestro equipo de trabajo, guiado siempre hacia un mismo objetivo en común el cual nos permitirá cumplir con nuestras metas.</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Respeto:</w:t>
      </w:r>
      <w:r w:rsidRPr="004D19C3">
        <w:rPr>
          <w:rFonts w:ascii="Calibri" w:hAnsi="Calibri" w:cs="Calibri"/>
          <w:color w:val="auto"/>
          <w:sz w:val="24"/>
          <w:szCs w:val="24"/>
          <w:lang w:val="es-MX"/>
        </w:rPr>
        <w:t xml:space="preserve"> mantener las buenas relaciones entre miembros de la empresa así como una buena comunicación y relación entre la empresa y el cliente.</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Competitividad:</w:t>
      </w:r>
      <w:r w:rsidRPr="004D19C3">
        <w:rPr>
          <w:rFonts w:ascii="Calibri" w:hAnsi="Calibri" w:cs="Calibri"/>
          <w:color w:val="auto"/>
          <w:sz w:val="24"/>
          <w:szCs w:val="24"/>
          <w:lang w:val="es-MX"/>
        </w:rPr>
        <w:t xml:space="preserve"> ser una empresa capaz  de realizar productos de cualquier ámbito social, así como competir con empresas de talla nacional e internacional.</w:t>
      </w:r>
    </w:p>
    <w:p w:rsidR="005012CC" w:rsidRPr="004D19C3" w:rsidRDefault="005012CC" w:rsidP="00EE75D5">
      <w:pPr>
        <w:jc w:val="both"/>
        <w:rPr>
          <w:rFonts w:ascii="Calibri" w:hAnsi="Calibri" w:cs="Calibri"/>
          <w:color w:val="auto"/>
          <w:sz w:val="24"/>
          <w:szCs w:val="24"/>
          <w:lang w:val="es-MX"/>
        </w:rPr>
      </w:pPr>
      <w:r w:rsidRPr="004D19C3">
        <w:rPr>
          <w:rFonts w:ascii="Calibri" w:hAnsi="Calibri" w:cs="Calibri"/>
          <w:b/>
          <w:color w:val="auto"/>
          <w:sz w:val="24"/>
          <w:szCs w:val="24"/>
          <w:lang w:val="es-MX"/>
        </w:rPr>
        <w:t>Pasión:</w:t>
      </w:r>
      <w:r w:rsidRPr="004D19C3">
        <w:rPr>
          <w:rFonts w:ascii="Calibri" w:hAnsi="Calibri" w:cs="Calibri"/>
          <w:color w:val="auto"/>
          <w:sz w:val="24"/>
          <w:szCs w:val="24"/>
          <w:lang w:val="es-MX"/>
        </w:rPr>
        <w:t xml:space="preserve"> hacer nuestras actividades con gran actitud y reflejar el gusto y placer con lo que realizamos nuestras tareas de trabajo, llevándonos al éxito ello.</w:t>
      </w:r>
    </w:p>
    <w:p w:rsidR="005012CC" w:rsidRPr="004D19C3" w:rsidRDefault="005012CC" w:rsidP="00EE75D5">
      <w:pPr>
        <w:jc w:val="both"/>
        <w:rPr>
          <w:rFonts w:ascii="Calibri" w:hAnsi="Calibri" w:cs="Calibri"/>
          <w:color w:val="auto"/>
          <w:sz w:val="28"/>
          <w:szCs w:val="24"/>
          <w:lang w:val="es-MX"/>
        </w:rPr>
      </w:pPr>
      <w:r w:rsidRPr="004D19C3">
        <w:rPr>
          <w:rFonts w:ascii="Calibri" w:hAnsi="Calibri" w:cs="Calibri"/>
          <w:color w:val="auto"/>
          <w:sz w:val="28"/>
          <w:szCs w:val="24"/>
          <w:lang w:val="es-MX"/>
        </w:rPr>
        <w:t> </w:t>
      </w:r>
    </w:p>
    <w:p w:rsidR="005012CC" w:rsidRPr="004D19C3" w:rsidRDefault="005012CC" w:rsidP="00EE75D5">
      <w:pPr>
        <w:jc w:val="both"/>
        <w:rPr>
          <w:rFonts w:ascii="Calibri" w:hAnsi="Calibri" w:cs="Calibri"/>
          <w:color w:val="auto"/>
          <w:sz w:val="28"/>
          <w:szCs w:val="24"/>
          <w:lang w:val="es-MX"/>
        </w:rPr>
      </w:pPr>
    </w:p>
    <w:p w:rsidR="005012CC" w:rsidRPr="004D19C3" w:rsidRDefault="00EE75D5" w:rsidP="00EE75D5">
      <w:pPr>
        <w:jc w:val="both"/>
        <w:rPr>
          <w:rFonts w:ascii="Calibri" w:hAnsi="Calibri" w:cs="Calibri"/>
          <w:b/>
          <w:color w:val="auto"/>
          <w:sz w:val="28"/>
          <w:szCs w:val="24"/>
          <w:lang w:val="es-MX"/>
        </w:rPr>
      </w:pPr>
      <w:r w:rsidRPr="004D19C3">
        <w:rPr>
          <w:rFonts w:ascii="Calibri" w:hAnsi="Calibri" w:cs="Calibri"/>
          <w:b/>
          <w:color w:val="auto"/>
          <w:sz w:val="28"/>
          <w:szCs w:val="24"/>
          <w:lang w:val="es-MX"/>
        </w:rPr>
        <w:lastRenderedPageBreak/>
        <w:t>Políticas de la Empresa</w:t>
      </w:r>
    </w:p>
    <w:p w:rsidR="005012CC" w:rsidRPr="004D19C3" w:rsidRDefault="005012CC" w:rsidP="00EE75D5">
      <w:pPr>
        <w:pStyle w:val="Prrafodelista"/>
        <w:numPr>
          <w:ilvl w:val="0"/>
          <w:numId w:val="5"/>
        </w:numPr>
        <w:jc w:val="both"/>
        <w:rPr>
          <w:rFonts w:ascii="Calibri" w:hAnsi="Calibri" w:cs="Calibri"/>
          <w:color w:val="auto"/>
          <w:sz w:val="24"/>
          <w:szCs w:val="24"/>
          <w:lang w:val="es-MX"/>
        </w:rPr>
      </w:pPr>
      <w:r w:rsidRPr="004D19C3">
        <w:rPr>
          <w:rFonts w:ascii="Calibri" w:hAnsi="Calibri" w:cs="Calibri"/>
          <w:color w:val="auto"/>
          <w:sz w:val="24"/>
          <w:szCs w:val="24"/>
          <w:lang w:val="es-MX"/>
        </w:rPr>
        <w:t>Para una entrevista con el cliente, se tendrá que realizar una cita calendarizada y se deberá de cumplir con la fecha establecida cumpliendo en tiempo y forma con lo calendarizado.</w:t>
      </w:r>
    </w:p>
    <w:p w:rsidR="00EE75D5" w:rsidRPr="004D19C3" w:rsidRDefault="00EE75D5" w:rsidP="00EE75D5">
      <w:pPr>
        <w:pStyle w:val="Prrafodelista"/>
        <w:ind w:firstLine="0"/>
        <w:jc w:val="both"/>
        <w:rPr>
          <w:rFonts w:ascii="Calibri" w:hAnsi="Calibri" w:cs="Calibri"/>
          <w:color w:val="auto"/>
          <w:sz w:val="24"/>
          <w:szCs w:val="24"/>
          <w:lang w:val="es-MX"/>
        </w:rPr>
      </w:pPr>
    </w:p>
    <w:p w:rsidR="00EE75D5" w:rsidRPr="004D19C3" w:rsidRDefault="005012CC" w:rsidP="00EE75D5">
      <w:pPr>
        <w:pStyle w:val="Prrafodelista"/>
        <w:numPr>
          <w:ilvl w:val="0"/>
          <w:numId w:val="5"/>
        </w:numPr>
        <w:jc w:val="both"/>
        <w:rPr>
          <w:rFonts w:ascii="Calibri" w:hAnsi="Calibri" w:cs="Calibri"/>
          <w:color w:val="auto"/>
          <w:sz w:val="24"/>
          <w:szCs w:val="24"/>
          <w:lang w:val="es-MX"/>
        </w:rPr>
      </w:pPr>
      <w:r w:rsidRPr="004D19C3">
        <w:rPr>
          <w:rFonts w:ascii="Calibri" w:hAnsi="Calibri" w:cs="Calibri"/>
          <w:color w:val="auto"/>
          <w:sz w:val="24"/>
          <w:szCs w:val="24"/>
          <w:lang w:val="es-MX"/>
        </w:rPr>
        <w:t>Para la realización de la entrevista independientemente del formato de la misma, dicha entrevista se deberá grabar ya sea en audio o video (si el cliente lo permite), para una mayor recopilación de información relevante post entrevista.</w:t>
      </w:r>
    </w:p>
    <w:p w:rsidR="00EE75D5" w:rsidRPr="004D19C3" w:rsidRDefault="00EE75D5" w:rsidP="00EE75D5">
      <w:pPr>
        <w:pStyle w:val="Prrafodelista"/>
        <w:ind w:firstLine="0"/>
        <w:jc w:val="both"/>
        <w:rPr>
          <w:rFonts w:ascii="Calibri" w:hAnsi="Calibri" w:cs="Calibri"/>
          <w:color w:val="auto"/>
          <w:sz w:val="24"/>
          <w:szCs w:val="24"/>
          <w:lang w:val="es-MX"/>
        </w:rPr>
      </w:pPr>
    </w:p>
    <w:p w:rsidR="005012CC" w:rsidRPr="004D19C3" w:rsidRDefault="005012CC" w:rsidP="00EE75D5">
      <w:pPr>
        <w:pStyle w:val="Prrafodelista"/>
        <w:numPr>
          <w:ilvl w:val="0"/>
          <w:numId w:val="5"/>
        </w:numPr>
        <w:jc w:val="both"/>
        <w:rPr>
          <w:rFonts w:ascii="Calibri" w:hAnsi="Calibri" w:cs="Calibri"/>
          <w:color w:val="auto"/>
          <w:sz w:val="24"/>
          <w:szCs w:val="24"/>
          <w:lang w:val="es-MX"/>
        </w:rPr>
      </w:pPr>
      <w:r w:rsidRPr="004D19C3">
        <w:rPr>
          <w:rFonts w:ascii="Calibri" w:hAnsi="Calibri" w:cs="Calibri"/>
          <w:color w:val="auto"/>
          <w:sz w:val="24"/>
          <w:szCs w:val="24"/>
          <w:lang w:val="es-MX"/>
        </w:rPr>
        <w:t>Comprometernos a formar un buen ambiente trato con nuestros clientes, entregando nuestros productos en tiempo y forma.</w:t>
      </w:r>
    </w:p>
    <w:p w:rsidR="00EE75D5" w:rsidRPr="004D19C3" w:rsidRDefault="00EE75D5" w:rsidP="00EE75D5">
      <w:pPr>
        <w:pStyle w:val="Prrafodelista"/>
        <w:ind w:firstLine="0"/>
        <w:jc w:val="both"/>
        <w:rPr>
          <w:rFonts w:ascii="Calibri" w:hAnsi="Calibri" w:cs="Calibri"/>
          <w:color w:val="auto"/>
          <w:sz w:val="24"/>
          <w:szCs w:val="24"/>
          <w:lang w:val="es-MX"/>
        </w:rPr>
      </w:pPr>
    </w:p>
    <w:p w:rsidR="005012CC" w:rsidRPr="004D19C3" w:rsidRDefault="005012CC" w:rsidP="00EE75D5">
      <w:pPr>
        <w:pStyle w:val="Prrafodelista"/>
        <w:numPr>
          <w:ilvl w:val="0"/>
          <w:numId w:val="5"/>
        </w:numPr>
        <w:jc w:val="both"/>
        <w:rPr>
          <w:rFonts w:ascii="Calibri" w:hAnsi="Calibri" w:cs="Calibri"/>
          <w:color w:val="auto"/>
          <w:sz w:val="24"/>
          <w:szCs w:val="24"/>
          <w:lang w:val="es-MX"/>
        </w:rPr>
      </w:pPr>
      <w:r w:rsidRPr="004D19C3">
        <w:rPr>
          <w:rFonts w:ascii="Calibri" w:hAnsi="Calibri" w:cs="Calibri"/>
          <w:color w:val="auto"/>
          <w:sz w:val="24"/>
          <w:szCs w:val="24"/>
          <w:lang w:val="es-MX"/>
        </w:rPr>
        <w:t>Desarrollar y gestionar un proceso de desarrollo de software  sobre normas de calidad estándares, siendo respaldado el software por las mismas y brindar productos amigables, intuitivos y funcionales.</w:t>
      </w:r>
    </w:p>
    <w:p w:rsidR="00EE75D5" w:rsidRPr="004D19C3" w:rsidRDefault="00EE75D5" w:rsidP="00EE75D5">
      <w:pPr>
        <w:pStyle w:val="Prrafodelista"/>
        <w:ind w:firstLine="0"/>
        <w:jc w:val="both"/>
        <w:rPr>
          <w:rFonts w:ascii="Calibri" w:hAnsi="Calibri" w:cs="Calibri"/>
          <w:color w:val="auto"/>
          <w:sz w:val="24"/>
          <w:szCs w:val="24"/>
          <w:lang w:val="es-MX"/>
        </w:rPr>
      </w:pPr>
    </w:p>
    <w:p w:rsidR="005012CC" w:rsidRPr="004D19C3" w:rsidRDefault="005012CC" w:rsidP="00EE75D5">
      <w:pPr>
        <w:pStyle w:val="Prrafodelista"/>
        <w:numPr>
          <w:ilvl w:val="0"/>
          <w:numId w:val="5"/>
        </w:numPr>
        <w:jc w:val="both"/>
        <w:rPr>
          <w:rFonts w:ascii="Calibri" w:hAnsi="Calibri" w:cs="Calibri"/>
          <w:color w:val="auto"/>
          <w:sz w:val="24"/>
          <w:szCs w:val="24"/>
          <w:lang w:val="es-MX"/>
        </w:rPr>
      </w:pPr>
      <w:r w:rsidRPr="004D19C3">
        <w:rPr>
          <w:rFonts w:ascii="Calibri" w:hAnsi="Calibri" w:cs="Calibri"/>
          <w:color w:val="auto"/>
          <w:sz w:val="24"/>
          <w:szCs w:val="24"/>
          <w:lang w:val="es-MX"/>
        </w:rPr>
        <w:t>Comprometernos a tener a voluntad de formar un buen ambiente laboral dentro de nuestros proyectos y en los servicios con nuestros.</w:t>
      </w:r>
    </w:p>
    <w:p w:rsidR="00EE75D5" w:rsidRPr="004D19C3" w:rsidRDefault="00EE75D5" w:rsidP="00EE75D5">
      <w:pPr>
        <w:pStyle w:val="Prrafodelista"/>
        <w:ind w:firstLine="0"/>
        <w:jc w:val="both"/>
        <w:rPr>
          <w:rFonts w:ascii="Calibri" w:hAnsi="Calibri" w:cs="Calibri"/>
          <w:color w:val="auto"/>
          <w:sz w:val="24"/>
          <w:szCs w:val="24"/>
          <w:lang w:val="es-MX"/>
        </w:rPr>
      </w:pPr>
    </w:p>
    <w:p w:rsidR="005012CC" w:rsidRPr="004D19C3" w:rsidRDefault="005012CC" w:rsidP="00EE75D5">
      <w:pPr>
        <w:pStyle w:val="Prrafodelista"/>
        <w:numPr>
          <w:ilvl w:val="0"/>
          <w:numId w:val="5"/>
        </w:numPr>
        <w:jc w:val="both"/>
        <w:rPr>
          <w:rFonts w:ascii="Calibri" w:hAnsi="Calibri" w:cs="Calibri"/>
          <w:color w:val="auto"/>
          <w:sz w:val="24"/>
          <w:szCs w:val="24"/>
          <w:lang w:val="es-MX"/>
        </w:rPr>
      </w:pPr>
      <w:r w:rsidRPr="004D19C3">
        <w:rPr>
          <w:rFonts w:ascii="Calibri" w:hAnsi="Calibri" w:cs="Calibri"/>
          <w:color w:val="auto"/>
          <w:sz w:val="24"/>
          <w:szCs w:val="24"/>
          <w:lang w:val="es-MX"/>
        </w:rPr>
        <w:t>Mantener la integridad de los datos del cliente y establecer confidencial de los mismos, para así brindarle confianza y seguridad en el software</w:t>
      </w:r>
      <w:r w:rsidR="00EE75D5" w:rsidRPr="004D19C3">
        <w:rPr>
          <w:rFonts w:ascii="Calibri" w:hAnsi="Calibri" w:cs="Calibri"/>
          <w:color w:val="auto"/>
          <w:sz w:val="24"/>
          <w:szCs w:val="24"/>
          <w:lang w:val="es-MX"/>
        </w:rPr>
        <w:t>.</w:t>
      </w:r>
      <w:r w:rsidRPr="004D19C3">
        <w:rPr>
          <w:rFonts w:ascii="Calibri" w:hAnsi="Calibri" w:cs="Calibri"/>
          <w:color w:val="auto"/>
          <w:sz w:val="24"/>
          <w:szCs w:val="24"/>
          <w:lang w:val="es-MX"/>
        </w:rPr>
        <w:br w:type="page"/>
      </w:r>
    </w:p>
    <w:p w:rsidR="005012CC" w:rsidRPr="004D19C3" w:rsidRDefault="005012CC" w:rsidP="00EE75D5">
      <w:pPr>
        <w:jc w:val="both"/>
        <w:rPr>
          <w:rFonts w:ascii="Calibri" w:hAnsi="Calibri" w:cs="Calibri"/>
          <w:b/>
          <w:color w:val="auto"/>
          <w:sz w:val="28"/>
          <w:szCs w:val="24"/>
          <w:lang w:val="es-MX"/>
        </w:rPr>
      </w:pPr>
      <w:r w:rsidRPr="004D19C3">
        <w:rPr>
          <w:rFonts w:ascii="Calibri" w:hAnsi="Calibri" w:cs="Calibri"/>
          <w:b/>
          <w:color w:val="auto"/>
          <w:sz w:val="28"/>
          <w:szCs w:val="24"/>
          <w:lang w:val="es-MX"/>
        </w:rPr>
        <w:lastRenderedPageBreak/>
        <w:t>Introducción</w:t>
      </w:r>
    </w:p>
    <w:p w:rsidR="005012CC" w:rsidRPr="004D19C3" w:rsidRDefault="005012CC" w:rsidP="00EE75D5">
      <w:pPr>
        <w:jc w:val="both"/>
        <w:rPr>
          <w:rFonts w:ascii="Calibri" w:hAnsi="Calibri" w:cs="Calibri"/>
          <w:b/>
          <w:color w:val="auto"/>
          <w:sz w:val="28"/>
          <w:szCs w:val="24"/>
          <w:lang w:val="es-MX"/>
        </w:rPr>
      </w:pPr>
      <w:r w:rsidRPr="004D19C3">
        <w:rPr>
          <w:rFonts w:ascii="Calibri" w:hAnsi="Calibri" w:cs="Calibri"/>
          <w:b/>
          <w:color w:val="auto"/>
          <w:sz w:val="28"/>
          <w:szCs w:val="24"/>
          <w:lang w:val="es-MX"/>
        </w:rPr>
        <w:br w:type="page"/>
      </w:r>
    </w:p>
    <w:p w:rsidR="00EE75D5" w:rsidRPr="004D19C3" w:rsidRDefault="00EE75D5" w:rsidP="00EE75D5">
      <w:pPr>
        <w:spacing w:after="0"/>
        <w:jc w:val="both"/>
        <w:rPr>
          <w:rFonts w:ascii="Calibri" w:hAnsi="Calibri" w:cs="Calibri"/>
          <w:b/>
          <w:color w:val="auto"/>
          <w:sz w:val="28"/>
          <w:szCs w:val="24"/>
          <w:lang w:val="es-MX"/>
        </w:rPr>
        <w:sectPr w:rsidR="00EE75D5" w:rsidRPr="004D19C3" w:rsidSect="008D5AFE">
          <w:headerReference w:type="default" r:id="rId9"/>
          <w:pgSz w:w="12240" w:h="15840" w:code="1"/>
          <w:pgMar w:top="1418" w:right="1418" w:bottom="1418" w:left="1418" w:header="720" w:footer="720" w:gutter="0"/>
          <w:pgNumType w:start="0"/>
          <w:cols w:space="720"/>
          <w:titlePg/>
          <w:docGrid w:linePitch="360"/>
        </w:sectPr>
      </w:pPr>
    </w:p>
    <w:p w:rsidR="00EE75D5" w:rsidRPr="004D19C3" w:rsidRDefault="00EE75D5" w:rsidP="00EE75D5">
      <w:pPr>
        <w:spacing w:after="0"/>
        <w:jc w:val="both"/>
        <w:rPr>
          <w:rFonts w:ascii="Calibri" w:hAnsi="Calibri" w:cs="Calibri"/>
          <w:b/>
          <w:color w:val="auto"/>
          <w:sz w:val="28"/>
          <w:szCs w:val="24"/>
          <w:lang w:val="es-MX"/>
        </w:rPr>
      </w:pPr>
      <w:r w:rsidRPr="004D19C3">
        <w:rPr>
          <w:noProof/>
          <w:lang w:val="es-MX"/>
        </w:rPr>
        <w:lastRenderedPageBreak/>
        <mc:AlternateContent>
          <mc:Choice Requires="wps">
            <w:drawing>
              <wp:anchor distT="0" distB="0" distL="114300" distR="114300" simplePos="0" relativeHeight="251659264" behindDoc="0" locked="0" layoutInCell="1" allowOverlap="1" wp14:anchorId="1AC8671A" wp14:editId="15281E99">
                <wp:simplePos x="0" y="0"/>
                <wp:positionH relativeFrom="margin">
                  <wp:align>right</wp:align>
                </wp:positionH>
                <wp:positionV relativeFrom="paragraph">
                  <wp:posOffset>-5079</wp:posOffset>
                </wp:positionV>
                <wp:extent cx="8248650" cy="59626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248650" cy="5962650"/>
                        </a:xfrm>
                        <a:prstGeom prst="rect">
                          <a:avLst/>
                        </a:prstGeom>
                        <a:noFill/>
                        <a:ln>
                          <a:noFill/>
                        </a:ln>
                        <a:effectLst/>
                      </wps:spPr>
                      <wps:txbx>
                        <w:txbxContent>
                          <w:p w:rsidR="00EE75D5" w:rsidRPr="003A51BF" w:rsidRDefault="004D19C3" w:rsidP="00EE75D5">
                            <w:pPr>
                              <w:jc w:val="cente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Enfoque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8671A" id="_x0000_t202" coordsize="21600,21600" o:spt="202" path="m,l,21600r21600,l21600,xe">
                <v:stroke joinstyle="miter"/>
                <v:path gradientshapeok="t" o:connecttype="rect"/>
              </v:shapetype>
              <v:shape id="Cuadro de texto 1" o:spid="_x0000_s1026" type="#_x0000_t202" style="position:absolute;left:0;text-align:left;margin-left:598.3pt;margin-top:-.4pt;width:649.5pt;height:46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" filled="f" stroked="f">
                <v:fill o:detectmouseclick="t"/>
                <v:textbox>
                  <w:txbxContent>
                    <w:p w:rsidR="00EE75D5" w:rsidRPr="003A51BF" w:rsidRDefault="004D19C3" w:rsidP="00EE75D5">
                      <w:pPr>
                        <w:jc w:val="cente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Enfoque del Proyecto</w:t>
                      </w:r>
                    </w:p>
                  </w:txbxContent>
                </v:textbox>
                <w10:wrap anchorx="margin"/>
              </v:shape>
            </w:pict>
          </mc:Fallback>
        </mc:AlternateContent>
      </w:r>
    </w:p>
    <w:p w:rsidR="00EE75D5" w:rsidRPr="004D19C3" w:rsidRDefault="00EE75D5">
      <w:pPr>
        <w:rPr>
          <w:rFonts w:ascii="Calibri" w:hAnsi="Calibri" w:cs="Calibri"/>
          <w:b/>
          <w:color w:val="auto"/>
          <w:sz w:val="28"/>
          <w:szCs w:val="24"/>
          <w:lang w:val="es-MX"/>
        </w:rPr>
      </w:pPr>
      <w:r w:rsidRPr="004D19C3">
        <w:rPr>
          <w:rFonts w:ascii="Calibri" w:hAnsi="Calibri" w:cs="Calibri"/>
          <w:b/>
          <w:color w:val="auto"/>
          <w:sz w:val="28"/>
          <w:szCs w:val="24"/>
          <w:lang w:val="es-MX"/>
        </w:rPr>
        <w:br w:type="page"/>
      </w:r>
    </w:p>
    <w:p w:rsidR="00EE75D5" w:rsidRPr="004D19C3" w:rsidRDefault="00EE75D5" w:rsidP="00EE75D5">
      <w:pPr>
        <w:spacing w:after="0"/>
        <w:jc w:val="both"/>
        <w:rPr>
          <w:rFonts w:ascii="Calibri" w:hAnsi="Calibri" w:cs="Calibri"/>
          <w:b/>
          <w:color w:val="auto"/>
          <w:sz w:val="28"/>
          <w:szCs w:val="24"/>
          <w:lang w:val="es-MX"/>
        </w:rPr>
        <w:sectPr w:rsidR="00EE75D5" w:rsidRPr="004D19C3" w:rsidSect="00EE75D5">
          <w:pgSz w:w="15840" w:h="12240" w:orient="landscape" w:code="1"/>
          <w:pgMar w:top="1418" w:right="1418" w:bottom="1418" w:left="1418" w:header="720" w:footer="720" w:gutter="0"/>
          <w:pgNumType w:start="0"/>
          <w:cols w:space="720"/>
          <w:titlePg/>
          <w:docGrid w:linePitch="360"/>
        </w:sectPr>
      </w:pPr>
    </w:p>
    <w:p w:rsidR="004D19C3" w:rsidRPr="004D19C3" w:rsidRDefault="004D19C3" w:rsidP="00EE75D5">
      <w:pPr>
        <w:spacing w:after="0"/>
        <w:jc w:val="both"/>
        <w:rPr>
          <w:rFonts w:ascii="Calibri" w:hAnsi="Calibri" w:cs="Calibri"/>
          <w:b/>
          <w:color w:val="auto"/>
          <w:sz w:val="32"/>
          <w:szCs w:val="24"/>
          <w:lang w:val="es-MX"/>
        </w:rPr>
      </w:pPr>
      <w:r w:rsidRPr="004D19C3">
        <w:rPr>
          <w:rFonts w:ascii="Calibri" w:hAnsi="Calibri" w:cs="Calibri"/>
          <w:b/>
          <w:color w:val="auto"/>
          <w:sz w:val="32"/>
          <w:szCs w:val="24"/>
          <w:lang w:val="es-MX"/>
        </w:rPr>
        <w:lastRenderedPageBreak/>
        <w:t>Acta de Inicio</w:t>
      </w:r>
    </w:p>
    <w:p w:rsidR="004D19C3" w:rsidRPr="004D19C3" w:rsidRDefault="004D19C3" w:rsidP="00EE75D5">
      <w:pPr>
        <w:spacing w:after="0"/>
        <w:jc w:val="both"/>
        <w:rPr>
          <w:rFonts w:ascii="Calibri" w:hAnsi="Calibri" w:cs="Calibri"/>
          <w:b/>
          <w:color w:val="auto"/>
          <w:sz w:val="28"/>
          <w:szCs w:val="24"/>
          <w:lang w:val="es-MX"/>
        </w:rPr>
      </w:pPr>
    </w:p>
    <w:p w:rsidR="009863E5" w:rsidRPr="004D19C3" w:rsidRDefault="005E0991" w:rsidP="00EE75D5">
      <w:pPr>
        <w:spacing w:after="0"/>
        <w:jc w:val="both"/>
        <w:rPr>
          <w:rFonts w:ascii="Calibri" w:hAnsi="Calibri" w:cs="Calibri"/>
          <w:b/>
          <w:color w:val="auto"/>
          <w:sz w:val="24"/>
          <w:szCs w:val="24"/>
          <w:lang w:val="es-MX"/>
        </w:rPr>
      </w:pPr>
      <w:r w:rsidRPr="004D19C3">
        <w:rPr>
          <w:rFonts w:ascii="Calibri" w:hAnsi="Calibri" w:cs="Calibri"/>
          <w:b/>
          <w:color w:val="auto"/>
          <w:sz w:val="28"/>
          <w:szCs w:val="24"/>
          <w:lang w:val="es-MX"/>
        </w:rPr>
        <w:t>Administrador del proyecto:</w:t>
      </w:r>
      <w:r w:rsidRPr="004D19C3">
        <w:rPr>
          <w:rFonts w:ascii="Calibri" w:hAnsi="Calibri" w:cs="Calibri"/>
          <w:b/>
          <w:color w:val="auto"/>
          <w:sz w:val="24"/>
          <w:szCs w:val="24"/>
          <w:lang w:val="es-MX"/>
        </w:rPr>
        <w:t xml:space="preserve"> </w:t>
      </w:r>
      <w:r w:rsidRPr="004D19C3">
        <w:rPr>
          <w:rFonts w:ascii="Calibri" w:hAnsi="Calibri" w:cs="Calibri"/>
          <w:color w:val="auto"/>
          <w:sz w:val="24"/>
          <w:szCs w:val="24"/>
          <w:lang w:val="es-MX"/>
        </w:rPr>
        <w:t xml:space="preserve">Wilvardo </w:t>
      </w:r>
      <w:r w:rsidR="000375B0" w:rsidRPr="004D19C3">
        <w:rPr>
          <w:rFonts w:ascii="Calibri" w:hAnsi="Calibri" w:cs="Calibri"/>
          <w:color w:val="auto"/>
          <w:sz w:val="24"/>
          <w:szCs w:val="24"/>
          <w:lang w:val="es-MX"/>
        </w:rPr>
        <w:t>Ramírez</w:t>
      </w:r>
      <w:r w:rsidRPr="004D19C3">
        <w:rPr>
          <w:rFonts w:ascii="Calibri" w:hAnsi="Calibri" w:cs="Calibri"/>
          <w:color w:val="auto"/>
          <w:sz w:val="24"/>
          <w:szCs w:val="24"/>
          <w:lang w:val="es-MX"/>
        </w:rPr>
        <w:t xml:space="preserve"> </w:t>
      </w:r>
      <w:r w:rsidR="000375B0" w:rsidRPr="004D19C3">
        <w:rPr>
          <w:rFonts w:ascii="Calibri" w:hAnsi="Calibri" w:cs="Calibri"/>
          <w:color w:val="auto"/>
          <w:sz w:val="24"/>
          <w:szCs w:val="24"/>
          <w:lang w:val="es-MX"/>
        </w:rPr>
        <w:t>Colunga</w:t>
      </w:r>
      <w:r w:rsidR="00946625" w:rsidRPr="004D19C3">
        <w:rPr>
          <w:rFonts w:ascii="Calibri" w:hAnsi="Calibri" w:cs="Calibri"/>
          <w:b/>
          <w:color w:val="auto"/>
          <w:sz w:val="24"/>
          <w:szCs w:val="24"/>
          <w:lang w:val="es-MX"/>
        </w:rPr>
        <w:t xml:space="preserve"> </w:t>
      </w:r>
    </w:p>
    <w:p w:rsidR="009863E5" w:rsidRPr="004D19C3" w:rsidRDefault="006803C0" w:rsidP="00EE75D5">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Descripción del proyecto</w:t>
      </w:r>
    </w:p>
    <w:p w:rsidR="004D6EB9" w:rsidRPr="004D19C3" w:rsidRDefault="006268B7" w:rsidP="00EE75D5">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Elaboración de proyec</w:t>
      </w:r>
      <w:r w:rsidR="00B07D32" w:rsidRPr="004D19C3">
        <w:rPr>
          <w:rFonts w:ascii="Calibri" w:hAnsi="Calibri" w:cs="Calibri"/>
          <w:color w:val="auto"/>
          <w:sz w:val="24"/>
          <w:szCs w:val="24"/>
          <w:lang w:val="es-MX"/>
        </w:rPr>
        <w:t>to interno el cual constará en d</w:t>
      </w:r>
      <w:r w:rsidRPr="004D19C3">
        <w:rPr>
          <w:rFonts w:ascii="Calibri" w:hAnsi="Calibri" w:cs="Calibri"/>
          <w:color w:val="auto"/>
          <w:sz w:val="24"/>
          <w:szCs w:val="24"/>
          <w:lang w:val="es-MX"/>
        </w:rPr>
        <w:t>esarrollar una plataforma educativa  que mediante juego y actividades atractivas</w:t>
      </w:r>
      <w:r w:rsidR="00BB5745" w:rsidRPr="004D19C3">
        <w:rPr>
          <w:rFonts w:ascii="Calibri" w:hAnsi="Calibri" w:cs="Calibri"/>
          <w:color w:val="auto"/>
          <w:sz w:val="24"/>
          <w:szCs w:val="24"/>
          <w:lang w:val="es-MX"/>
        </w:rPr>
        <w:t xml:space="preserve"> para los niños</w:t>
      </w:r>
      <w:r w:rsidRPr="004D19C3">
        <w:rPr>
          <w:rFonts w:ascii="Calibri" w:hAnsi="Calibri" w:cs="Calibri"/>
          <w:color w:val="auto"/>
          <w:sz w:val="24"/>
          <w:szCs w:val="24"/>
          <w:lang w:val="es-MX"/>
        </w:rPr>
        <w:t>,  pueda</w:t>
      </w:r>
      <w:r w:rsidR="00BB5745" w:rsidRPr="004D19C3">
        <w:rPr>
          <w:rFonts w:ascii="Calibri" w:hAnsi="Calibri" w:cs="Calibri"/>
          <w:color w:val="auto"/>
          <w:sz w:val="24"/>
          <w:szCs w:val="24"/>
          <w:lang w:val="es-MX"/>
        </w:rPr>
        <w:t xml:space="preserve">n reforzar los conocimientos </w:t>
      </w:r>
      <w:r w:rsidR="000375B0" w:rsidRPr="004D19C3">
        <w:rPr>
          <w:rFonts w:ascii="Calibri" w:hAnsi="Calibri" w:cs="Calibri"/>
          <w:color w:val="auto"/>
          <w:sz w:val="24"/>
          <w:szCs w:val="24"/>
          <w:lang w:val="es-MX"/>
        </w:rPr>
        <w:t>adquiridos</w:t>
      </w:r>
      <w:r w:rsidR="00BB5745" w:rsidRPr="004D19C3">
        <w:rPr>
          <w:rFonts w:ascii="Calibri" w:hAnsi="Calibri" w:cs="Calibri"/>
          <w:color w:val="auto"/>
          <w:sz w:val="24"/>
          <w:szCs w:val="24"/>
          <w:lang w:val="es-MX"/>
        </w:rPr>
        <w:t xml:space="preserve"> durante las clases. Así como el monitoreo constante por parte de los padres hacia sus hijos. </w:t>
      </w:r>
    </w:p>
    <w:p w:rsidR="009863E5" w:rsidRPr="004D19C3" w:rsidRDefault="009863E5" w:rsidP="00EE75D5">
      <w:pPr>
        <w:spacing w:after="0"/>
        <w:jc w:val="both"/>
        <w:rPr>
          <w:rFonts w:ascii="Calibri" w:hAnsi="Calibri" w:cs="Calibri"/>
          <w:color w:val="auto"/>
          <w:sz w:val="24"/>
          <w:szCs w:val="24"/>
          <w:lang w:val="es-MX"/>
        </w:rPr>
      </w:pPr>
    </w:p>
    <w:p w:rsidR="00E336C3" w:rsidRPr="004D19C3" w:rsidRDefault="00385666" w:rsidP="00EE75D5">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Requerimientos del proyecto</w:t>
      </w:r>
    </w:p>
    <w:p w:rsidR="009863E5" w:rsidRPr="004D19C3" w:rsidRDefault="009863E5" w:rsidP="00EE75D5">
      <w:pPr>
        <w:spacing w:after="0"/>
        <w:jc w:val="both"/>
        <w:rPr>
          <w:rFonts w:ascii="Calibri" w:hAnsi="Calibri" w:cs="Calibri"/>
          <w:b/>
          <w:color w:val="auto"/>
          <w:sz w:val="24"/>
          <w:szCs w:val="24"/>
          <w:lang w:val="es-MX"/>
        </w:rPr>
      </w:pPr>
    </w:p>
    <w:p w:rsidR="009863E5" w:rsidRPr="004D19C3" w:rsidRDefault="00E336C3"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 xml:space="preserve">Diseño de </w:t>
      </w:r>
      <w:r w:rsidR="000375B0" w:rsidRPr="004D19C3">
        <w:rPr>
          <w:rFonts w:ascii="Calibri" w:hAnsi="Calibri" w:cs="Calibri"/>
          <w:b/>
          <w:color w:val="auto"/>
          <w:sz w:val="24"/>
          <w:szCs w:val="24"/>
          <w:lang w:val="es-MX"/>
        </w:rPr>
        <w:t>página</w:t>
      </w:r>
      <w:r w:rsidRPr="004D19C3">
        <w:rPr>
          <w:rFonts w:ascii="Calibri" w:hAnsi="Calibri" w:cs="Calibri"/>
          <w:b/>
          <w:color w:val="auto"/>
          <w:sz w:val="24"/>
          <w:szCs w:val="24"/>
          <w:lang w:val="es-MX"/>
        </w:rPr>
        <w:t xml:space="preserve"> web principal</w:t>
      </w:r>
    </w:p>
    <w:p w:rsidR="004D6EB9" w:rsidRPr="004D19C3" w:rsidRDefault="004D6EB9"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 realizará una </w:t>
      </w:r>
      <w:r w:rsidR="000375B0" w:rsidRPr="004D19C3">
        <w:rPr>
          <w:rFonts w:ascii="Calibri" w:hAnsi="Calibri" w:cs="Calibri"/>
          <w:color w:val="auto"/>
          <w:sz w:val="24"/>
          <w:szCs w:val="24"/>
          <w:lang w:val="es-MX"/>
        </w:rPr>
        <w:t>página</w:t>
      </w:r>
      <w:r w:rsidRPr="004D19C3">
        <w:rPr>
          <w:rFonts w:ascii="Calibri" w:hAnsi="Calibri" w:cs="Calibri"/>
          <w:color w:val="auto"/>
          <w:sz w:val="24"/>
          <w:szCs w:val="24"/>
          <w:lang w:val="es-MX"/>
        </w:rPr>
        <w:t xml:space="preserve"> principal la cual sea atractiva para el usuario, especialmente para los niños pequeños ya que será quienes mantengan un acceso </w:t>
      </w:r>
      <w:r w:rsidR="000375B0" w:rsidRPr="004D19C3">
        <w:rPr>
          <w:rFonts w:ascii="Calibri" w:hAnsi="Calibri" w:cs="Calibri"/>
          <w:color w:val="auto"/>
          <w:sz w:val="24"/>
          <w:szCs w:val="24"/>
          <w:lang w:val="es-MX"/>
        </w:rPr>
        <w:t>más</w:t>
      </w:r>
      <w:r w:rsidRPr="004D19C3">
        <w:rPr>
          <w:rFonts w:ascii="Calibri" w:hAnsi="Calibri" w:cs="Calibri"/>
          <w:color w:val="auto"/>
          <w:sz w:val="24"/>
          <w:szCs w:val="24"/>
          <w:lang w:val="es-MX"/>
        </w:rPr>
        <w:t xml:space="preserve"> constante dentro del sistema. Dentro de esta </w:t>
      </w:r>
      <w:r w:rsidR="000375B0" w:rsidRPr="004D19C3">
        <w:rPr>
          <w:rFonts w:ascii="Calibri" w:hAnsi="Calibri" w:cs="Calibri"/>
          <w:color w:val="auto"/>
          <w:sz w:val="24"/>
          <w:szCs w:val="24"/>
          <w:lang w:val="es-MX"/>
        </w:rPr>
        <w:t>página</w:t>
      </w:r>
      <w:r w:rsidRPr="004D19C3">
        <w:rPr>
          <w:rFonts w:ascii="Calibri" w:hAnsi="Calibri" w:cs="Calibri"/>
          <w:color w:val="auto"/>
          <w:sz w:val="24"/>
          <w:szCs w:val="24"/>
          <w:lang w:val="es-MX"/>
        </w:rPr>
        <w:t xml:space="preserve"> principal se especificará el objetivo del sistema y toda la información de la empresa </w:t>
      </w:r>
      <w:r w:rsidR="000375B0" w:rsidRPr="004D19C3">
        <w:rPr>
          <w:rFonts w:ascii="Calibri" w:hAnsi="Calibri" w:cs="Calibri"/>
          <w:color w:val="auto"/>
          <w:sz w:val="24"/>
          <w:szCs w:val="24"/>
          <w:lang w:val="es-MX"/>
        </w:rPr>
        <w:t>así</w:t>
      </w:r>
      <w:r w:rsidRPr="004D19C3">
        <w:rPr>
          <w:rFonts w:ascii="Calibri" w:hAnsi="Calibri" w:cs="Calibri"/>
          <w:color w:val="auto"/>
          <w:sz w:val="24"/>
          <w:szCs w:val="24"/>
          <w:lang w:val="es-MX"/>
        </w:rPr>
        <w:t xml:space="preserve"> como se contará con acceso al sistema y/o registrarse según desee el usuario.</w:t>
      </w:r>
    </w:p>
    <w:p w:rsidR="009863E5" w:rsidRPr="004D19C3" w:rsidRDefault="009863E5" w:rsidP="00EE75D5">
      <w:pPr>
        <w:spacing w:after="0"/>
        <w:jc w:val="both"/>
        <w:rPr>
          <w:rFonts w:ascii="Calibri" w:hAnsi="Calibri" w:cs="Calibri"/>
          <w:color w:val="auto"/>
          <w:sz w:val="24"/>
          <w:szCs w:val="24"/>
          <w:lang w:val="es-MX"/>
        </w:rPr>
      </w:pPr>
    </w:p>
    <w:p w:rsidR="00E336C3" w:rsidRPr="004D19C3" w:rsidRDefault="004D6EB9"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Diseño de interfaz para</w:t>
      </w:r>
      <w:r w:rsidR="00E336C3" w:rsidRPr="004D19C3">
        <w:rPr>
          <w:rFonts w:ascii="Calibri" w:hAnsi="Calibri" w:cs="Calibri"/>
          <w:b/>
          <w:color w:val="auto"/>
          <w:sz w:val="24"/>
          <w:szCs w:val="24"/>
          <w:lang w:val="es-MX"/>
        </w:rPr>
        <w:t xml:space="preserve"> para el perfil usuario</w:t>
      </w:r>
    </w:p>
    <w:p w:rsidR="004D6EB9" w:rsidRPr="004D19C3" w:rsidRDefault="004D6EB9"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Cada usuario registrado dentro del sistema sin importar que sea hijo, padre o </w:t>
      </w:r>
      <w:r w:rsidR="000375B0" w:rsidRPr="004D19C3">
        <w:rPr>
          <w:rFonts w:ascii="Calibri" w:hAnsi="Calibri" w:cs="Calibri"/>
          <w:color w:val="auto"/>
          <w:sz w:val="24"/>
          <w:szCs w:val="24"/>
          <w:lang w:val="es-MX"/>
        </w:rPr>
        <w:t>administrativo contará con una zo</w:t>
      </w:r>
      <w:r w:rsidRPr="004D19C3">
        <w:rPr>
          <w:rFonts w:ascii="Calibri" w:hAnsi="Calibri" w:cs="Calibri"/>
          <w:color w:val="auto"/>
          <w:sz w:val="24"/>
          <w:szCs w:val="24"/>
          <w:lang w:val="es-MX"/>
        </w:rPr>
        <w:t xml:space="preserve">na para su perfil en la que se mostrará toda su información personal, </w:t>
      </w:r>
      <w:r w:rsidR="000375B0" w:rsidRPr="004D19C3">
        <w:rPr>
          <w:rFonts w:ascii="Calibri" w:hAnsi="Calibri" w:cs="Calibri"/>
          <w:color w:val="auto"/>
          <w:sz w:val="24"/>
          <w:szCs w:val="24"/>
          <w:lang w:val="es-MX"/>
        </w:rPr>
        <w:t>permitiéndole</w:t>
      </w:r>
      <w:r w:rsidRPr="004D19C3">
        <w:rPr>
          <w:rFonts w:ascii="Calibri" w:hAnsi="Calibri" w:cs="Calibri"/>
          <w:color w:val="auto"/>
          <w:sz w:val="24"/>
          <w:szCs w:val="24"/>
          <w:lang w:val="es-MX"/>
        </w:rPr>
        <w:t xml:space="preserve"> la manipulación de la misma.</w:t>
      </w:r>
    </w:p>
    <w:p w:rsidR="009863E5" w:rsidRPr="004D19C3" w:rsidRDefault="009863E5" w:rsidP="00EE75D5">
      <w:pPr>
        <w:spacing w:after="0"/>
        <w:jc w:val="both"/>
        <w:rPr>
          <w:rFonts w:ascii="Calibri" w:hAnsi="Calibri" w:cs="Calibri"/>
          <w:color w:val="auto"/>
          <w:sz w:val="24"/>
          <w:szCs w:val="24"/>
          <w:lang w:val="es-MX"/>
        </w:rPr>
      </w:pPr>
    </w:p>
    <w:p w:rsidR="00E336C3" w:rsidRPr="004D19C3" w:rsidRDefault="00E336C3"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Control de acceso</w:t>
      </w:r>
    </w:p>
    <w:p w:rsidR="004D6EB9" w:rsidRPr="004D19C3" w:rsidRDefault="004D6EB9"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El sistema contará con identificación de </w:t>
      </w:r>
      <w:r w:rsidR="00D57EC1" w:rsidRPr="004D19C3">
        <w:rPr>
          <w:rFonts w:ascii="Calibri" w:hAnsi="Calibri" w:cs="Calibri"/>
          <w:color w:val="auto"/>
          <w:sz w:val="24"/>
          <w:szCs w:val="24"/>
          <w:lang w:val="es-MX"/>
        </w:rPr>
        <w:t xml:space="preserve">acceso para distinguir entre los distintos roles con los que contará el sistema, </w:t>
      </w:r>
      <w:r w:rsidR="000375B0" w:rsidRPr="004D19C3">
        <w:rPr>
          <w:rFonts w:ascii="Calibri" w:hAnsi="Calibri" w:cs="Calibri"/>
          <w:color w:val="auto"/>
          <w:sz w:val="24"/>
          <w:szCs w:val="24"/>
          <w:lang w:val="es-MX"/>
        </w:rPr>
        <w:t>mostrándole</w:t>
      </w:r>
      <w:r w:rsidR="00D57EC1" w:rsidRPr="004D19C3">
        <w:rPr>
          <w:rFonts w:ascii="Calibri" w:hAnsi="Calibri" w:cs="Calibri"/>
          <w:color w:val="auto"/>
          <w:sz w:val="24"/>
          <w:szCs w:val="24"/>
          <w:lang w:val="es-MX"/>
        </w:rPr>
        <w:t xml:space="preserve"> a este </w:t>
      </w:r>
      <w:r w:rsidR="000375B0" w:rsidRPr="004D19C3">
        <w:rPr>
          <w:rFonts w:ascii="Calibri" w:hAnsi="Calibri" w:cs="Calibri"/>
          <w:color w:val="auto"/>
          <w:sz w:val="24"/>
          <w:szCs w:val="24"/>
          <w:lang w:val="es-MX"/>
        </w:rPr>
        <w:t>únicamente</w:t>
      </w:r>
      <w:r w:rsidR="00D57EC1" w:rsidRPr="004D19C3">
        <w:rPr>
          <w:rFonts w:ascii="Calibri" w:hAnsi="Calibri" w:cs="Calibri"/>
          <w:color w:val="auto"/>
          <w:sz w:val="24"/>
          <w:szCs w:val="24"/>
          <w:lang w:val="es-MX"/>
        </w:rPr>
        <w:t xml:space="preserve"> los </w:t>
      </w:r>
      <w:r w:rsidR="000375B0" w:rsidRPr="004D19C3">
        <w:rPr>
          <w:rFonts w:ascii="Calibri" w:hAnsi="Calibri" w:cs="Calibri"/>
          <w:color w:val="auto"/>
          <w:sz w:val="24"/>
          <w:szCs w:val="24"/>
          <w:lang w:val="es-MX"/>
        </w:rPr>
        <w:t>módulos</w:t>
      </w:r>
      <w:r w:rsidR="00D57EC1" w:rsidRPr="004D19C3">
        <w:rPr>
          <w:rFonts w:ascii="Calibri" w:hAnsi="Calibri" w:cs="Calibri"/>
          <w:color w:val="auto"/>
          <w:sz w:val="24"/>
          <w:szCs w:val="24"/>
          <w:lang w:val="es-MX"/>
        </w:rPr>
        <w:t xml:space="preserve"> a los que tiene acceso.</w:t>
      </w:r>
    </w:p>
    <w:p w:rsidR="009863E5" w:rsidRPr="004D19C3" w:rsidRDefault="009863E5" w:rsidP="00EE75D5">
      <w:pPr>
        <w:spacing w:after="0"/>
        <w:jc w:val="both"/>
        <w:rPr>
          <w:rFonts w:ascii="Calibri" w:hAnsi="Calibri" w:cs="Calibri"/>
          <w:color w:val="auto"/>
          <w:sz w:val="24"/>
          <w:szCs w:val="24"/>
          <w:lang w:val="es-MX"/>
        </w:rPr>
      </w:pPr>
    </w:p>
    <w:p w:rsidR="00E336C3" w:rsidRPr="004D19C3" w:rsidRDefault="000375B0"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Estadísticas</w:t>
      </w:r>
      <w:r w:rsidR="00E336C3" w:rsidRPr="004D19C3">
        <w:rPr>
          <w:rFonts w:ascii="Calibri" w:hAnsi="Calibri" w:cs="Calibri"/>
          <w:b/>
          <w:color w:val="auto"/>
          <w:sz w:val="24"/>
          <w:szCs w:val="24"/>
          <w:lang w:val="es-MX"/>
        </w:rPr>
        <w:t xml:space="preserve"> para el</w:t>
      </w:r>
      <w:r w:rsidR="004D6EB9" w:rsidRPr="004D19C3">
        <w:rPr>
          <w:rFonts w:ascii="Calibri" w:hAnsi="Calibri" w:cs="Calibri"/>
          <w:b/>
          <w:color w:val="auto"/>
          <w:sz w:val="24"/>
          <w:szCs w:val="24"/>
          <w:lang w:val="es-MX"/>
        </w:rPr>
        <w:t xml:space="preserve"> usuario padre</w:t>
      </w:r>
    </w:p>
    <w:p w:rsidR="004D6EB9" w:rsidRPr="004D19C3" w:rsidRDefault="004D6EB9"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Las actividades  realizadas  por los alumnos dentro del sistema; se informará mediante gráficas y </w:t>
      </w:r>
      <w:r w:rsidR="000375B0" w:rsidRPr="004D19C3">
        <w:rPr>
          <w:rFonts w:ascii="Calibri" w:hAnsi="Calibri" w:cs="Calibri"/>
          <w:color w:val="auto"/>
          <w:sz w:val="24"/>
          <w:szCs w:val="24"/>
          <w:lang w:val="es-MX"/>
        </w:rPr>
        <w:t>estadísticas</w:t>
      </w:r>
      <w:r w:rsidRPr="004D19C3">
        <w:rPr>
          <w:rFonts w:ascii="Calibri" w:hAnsi="Calibri" w:cs="Calibri"/>
          <w:color w:val="auto"/>
          <w:sz w:val="24"/>
          <w:szCs w:val="24"/>
          <w:lang w:val="es-MX"/>
        </w:rPr>
        <w:t xml:space="preserve"> a los padres, los resultados de cada uno de sus hijos registrados al realizar nuestras actividades </w:t>
      </w:r>
      <w:r w:rsidR="000375B0" w:rsidRPr="004D19C3">
        <w:rPr>
          <w:rFonts w:ascii="Calibri" w:hAnsi="Calibri" w:cs="Calibri"/>
          <w:color w:val="auto"/>
          <w:sz w:val="24"/>
          <w:szCs w:val="24"/>
          <w:lang w:val="es-MX"/>
        </w:rPr>
        <w:t>didácticas</w:t>
      </w:r>
      <w:r w:rsidRPr="004D19C3">
        <w:rPr>
          <w:rFonts w:ascii="Calibri" w:hAnsi="Calibri" w:cs="Calibri"/>
          <w:color w:val="auto"/>
          <w:sz w:val="24"/>
          <w:szCs w:val="24"/>
          <w:lang w:val="es-MX"/>
        </w:rPr>
        <w:t>.</w:t>
      </w:r>
      <w:bookmarkStart w:id="0" w:name="_Read_mode"/>
      <w:bookmarkEnd w:id="0"/>
      <w:r w:rsidRPr="004D19C3">
        <w:rPr>
          <w:rFonts w:ascii="Calibri" w:hAnsi="Calibri" w:cs="Calibri"/>
          <w:color w:val="auto"/>
          <w:sz w:val="24"/>
          <w:szCs w:val="24"/>
          <w:lang w:val="es-MX"/>
        </w:rPr>
        <w:t xml:space="preserve"> Todo esto para llevar y brindar un control en la </w:t>
      </w:r>
      <w:r w:rsidR="000375B0" w:rsidRPr="004D19C3">
        <w:rPr>
          <w:rFonts w:ascii="Calibri" w:hAnsi="Calibri" w:cs="Calibri"/>
          <w:color w:val="auto"/>
          <w:sz w:val="24"/>
          <w:szCs w:val="24"/>
          <w:lang w:val="es-MX"/>
        </w:rPr>
        <w:t>educación</w:t>
      </w:r>
      <w:r w:rsidRPr="004D19C3">
        <w:rPr>
          <w:rFonts w:ascii="Calibri" w:hAnsi="Calibri" w:cs="Calibri"/>
          <w:color w:val="auto"/>
          <w:sz w:val="24"/>
          <w:szCs w:val="24"/>
          <w:lang w:val="es-MX"/>
        </w:rPr>
        <w:t xml:space="preserve"> del </w:t>
      </w:r>
      <w:r w:rsidR="000375B0" w:rsidRPr="004D19C3">
        <w:rPr>
          <w:rFonts w:ascii="Calibri" w:hAnsi="Calibri" w:cs="Calibri"/>
          <w:color w:val="auto"/>
          <w:sz w:val="24"/>
          <w:szCs w:val="24"/>
          <w:lang w:val="es-MX"/>
        </w:rPr>
        <w:t>alumno</w:t>
      </w:r>
      <w:r w:rsidRPr="004D19C3">
        <w:rPr>
          <w:rFonts w:ascii="Calibri" w:hAnsi="Calibri" w:cs="Calibri"/>
          <w:color w:val="auto"/>
          <w:sz w:val="24"/>
          <w:szCs w:val="24"/>
          <w:lang w:val="es-MX"/>
        </w:rPr>
        <w:t xml:space="preserve"> y que esto mismo funcione como retroalimentación para el mismo.</w:t>
      </w:r>
    </w:p>
    <w:p w:rsidR="009863E5" w:rsidRPr="004D19C3" w:rsidRDefault="009863E5" w:rsidP="00EE75D5">
      <w:pPr>
        <w:spacing w:after="0"/>
        <w:jc w:val="both"/>
        <w:rPr>
          <w:rFonts w:ascii="Calibri" w:hAnsi="Calibri" w:cs="Calibri"/>
          <w:color w:val="auto"/>
          <w:sz w:val="24"/>
          <w:szCs w:val="24"/>
          <w:lang w:val="es-MX"/>
        </w:rPr>
      </w:pPr>
    </w:p>
    <w:p w:rsidR="00E336C3" w:rsidRPr="004D19C3" w:rsidRDefault="000375B0"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 de Registro y manipulación de contenido</w:t>
      </w:r>
    </w:p>
    <w:p w:rsidR="00D57EC1" w:rsidRPr="004D19C3" w:rsidRDefault="00D57EC1"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 contará con un </w:t>
      </w:r>
      <w:r w:rsidR="000375B0" w:rsidRPr="004D19C3">
        <w:rPr>
          <w:rFonts w:ascii="Calibri" w:hAnsi="Calibri" w:cs="Calibri"/>
          <w:color w:val="auto"/>
          <w:sz w:val="24"/>
          <w:szCs w:val="24"/>
          <w:lang w:val="es-MX"/>
        </w:rPr>
        <w:t>módulo</w:t>
      </w:r>
      <w:r w:rsidRPr="004D19C3">
        <w:rPr>
          <w:rFonts w:ascii="Calibri" w:hAnsi="Calibri" w:cs="Calibri"/>
          <w:color w:val="auto"/>
          <w:sz w:val="24"/>
          <w:szCs w:val="24"/>
          <w:lang w:val="es-MX"/>
        </w:rPr>
        <w:t xml:space="preserve"> de registro y manipulación de la información de los cursos que se realizarán dentro del sistema </w:t>
      </w:r>
      <w:r w:rsidR="000375B0" w:rsidRPr="004D19C3">
        <w:rPr>
          <w:rFonts w:ascii="Calibri" w:hAnsi="Calibri" w:cs="Calibri"/>
          <w:color w:val="auto"/>
          <w:sz w:val="24"/>
          <w:szCs w:val="24"/>
          <w:lang w:val="es-MX"/>
        </w:rPr>
        <w:t>así</w:t>
      </w:r>
      <w:r w:rsidRPr="004D19C3">
        <w:rPr>
          <w:rFonts w:ascii="Calibri" w:hAnsi="Calibri" w:cs="Calibri"/>
          <w:color w:val="auto"/>
          <w:sz w:val="24"/>
          <w:szCs w:val="24"/>
          <w:lang w:val="es-MX"/>
        </w:rPr>
        <w:t xml:space="preserve"> como un </w:t>
      </w:r>
      <w:r w:rsidR="000375B0" w:rsidRPr="004D19C3">
        <w:rPr>
          <w:rFonts w:ascii="Calibri" w:hAnsi="Calibri" w:cs="Calibri"/>
          <w:color w:val="auto"/>
          <w:sz w:val="24"/>
          <w:szCs w:val="24"/>
          <w:lang w:val="es-MX"/>
        </w:rPr>
        <w:t>módulo</w:t>
      </w:r>
      <w:r w:rsidRPr="004D19C3">
        <w:rPr>
          <w:rFonts w:ascii="Calibri" w:hAnsi="Calibri" w:cs="Calibri"/>
          <w:color w:val="auto"/>
          <w:sz w:val="24"/>
          <w:szCs w:val="24"/>
          <w:lang w:val="es-MX"/>
        </w:rPr>
        <w:t xml:space="preserve"> individual con el mismo formato para los </w:t>
      </w:r>
      <w:r w:rsidR="000375B0" w:rsidRPr="004D19C3">
        <w:rPr>
          <w:rFonts w:ascii="Calibri" w:hAnsi="Calibri" w:cs="Calibri"/>
          <w:color w:val="auto"/>
          <w:sz w:val="24"/>
          <w:szCs w:val="24"/>
          <w:lang w:val="es-MX"/>
        </w:rPr>
        <w:t>módulos</w:t>
      </w:r>
      <w:r w:rsidRPr="004D19C3">
        <w:rPr>
          <w:rFonts w:ascii="Calibri" w:hAnsi="Calibri" w:cs="Calibri"/>
          <w:color w:val="auto"/>
          <w:sz w:val="24"/>
          <w:szCs w:val="24"/>
          <w:lang w:val="es-MX"/>
        </w:rPr>
        <w:t xml:space="preserve"> ligados entre </w:t>
      </w:r>
      <w:r w:rsidR="000375B0" w:rsidRPr="004D19C3">
        <w:rPr>
          <w:rFonts w:ascii="Calibri" w:hAnsi="Calibri" w:cs="Calibri"/>
          <w:color w:val="auto"/>
          <w:sz w:val="24"/>
          <w:szCs w:val="24"/>
          <w:lang w:val="es-MX"/>
        </w:rPr>
        <w:t>sí</w:t>
      </w:r>
      <w:r w:rsidRPr="004D19C3">
        <w:rPr>
          <w:rFonts w:ascii="Calibri" w:hAnsi="Calibri" w:cs="Calibri"/>
          <w:color w:val="auto"/>
          <w:sz w:val="24"/>
          <w:szCs w:val="24"/>
          <w:lang w:val="es-MX"/>
        </w:rPr>
        <w:t xml:space="preserve">, tales como (edutecas, cursos, temas, </w:t>
      </w:r>
      <w:r w:rsidR="000375B0" w:rsidRPr="004D19C3">
        <w:rPr>
          <w:rFonts w:ascii="Calibri" w:hAnsi="Calibri" w:cs="Calibri"/>
          <w:color w:val="auto"/>
          <w:sz w:val="24"/>
          <w:szCs w:val="24"/>
          <w:lang w:val="es-MX"/>
        </w:rPr>
        <w:t>tópicos</w:t>
      </w:r>
      <w:r w:rsidRPr="004D19C3">
        <w:rPr>
          <w:rFonts w:ascii="Calibri" w:hAnsi="Calibri" w:cs="Calibri"/>
          <w:color w:val="auto"/>
          <w:sz w:val="24"/>
          <w:szCs w:val="24"/>
          <w:lang w:val="es-MX"/>
        </w:rPr>
        <w:t xml:space="preserve">, subtemas). </w:t>
      </w:r>
    </w:p>
    <w:p w:rsidR="009863E5" w:rsidRPr="004D19C3" w:rsidRDefault="009863E5" w:rsidP="00EE75D5">
      <w:pPr>
        <w:spacing w:after="0"/>
        <w:jc w:val="both"/>
        <w:rPr>
          <w:rFonts w:ascii="Calibri" w:hAnsi="Calibri" w:cs="Calibri"/>
          <w:color w:val="auto"/>
          <w:sz w:val="24"/>
          <w:szCs w:val="24"/>
          <w:lang w:val="es-MX"/>
        </w:rPr>
      </w:pPr>
    </w:p>
    <w:p w:rsidR="00946625" w:rsidRPr="004D19C3" w:rsidRDefault="00946625" w:rsidP="00EE75D5">
      <w:pPr>
        <w:spacing w:after="0"/>
        <w:jc w:val="both"/>
        <w:rPr>
          <w:rFonts w:ascii="Calibri" w:hAnsi="Calibri" w:cs="Calibri"/>
          <w:color w:val="auto"/>
          <w:sz w:val="24"/>
          <w:szCs w:val="24"/>
          <w:lang w:val="es-MX"/>
        </w:rPr>
      </w:pPr>
    </w:p>
    <w:p w:rsidR="00946625" w:rsidRPr="004D19C3" w:rsidRDefault="00946625" w:rsidP="00EE75D5">
      <w:pPr>
        <w:spacing w:after="0"/>
        <w:jc w:val="both"/>
        <w:rPr>
          <w:rFonts w:ascii="Calibri" w:hAnsi="Calibri" w:cs="Calibri"/>
          <w:color w:val="auto"/>
          <w:sz w:val="24"/>
          <w:szCs w:val="24"/>
          <w:lang w:val="es-MX"/>
        </w:rPr>
      </w:pPr>
    </w:p>
    <w:p w:rsidR="00946625" w:rsidRPr="004D19C3" w:rsidRDefault="00946625" w:rsidP="00EE75D5">
      <w:pPr>
        <w:spacing w:after="0"/>
        <w:jc w:val="both"/>
        <w:rPr>
          <w:rFonts w:ascii="Calibri" w:hAnsi="Calibri" w:cs="Calibri"/>
          <w:color w:val="auto"/>
          <w:sz w:val="24"/>
          <w:szCs w:val="24"/>
          <w:lang w:val="es-MX"/>
        </w:rPr>
      </w:pPr>
    </w:p>
    <w:p w:rsidR="00E336C3" w:rsidRPr="004D19C3" w:rsidRDefault="000375B0"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w:t>
      </w:r>
      <w:r w:rsidR="0001262A" w:rsidRPr="004D19C3">
        <w:rPr>
          <w:rFonts w:ascii="Calibri" w:hAnsi="Calibri" w:cs="Calibri"/>
          <w:b/>
          <w:color w:val="auto"/>
          <w:sz w:val="24"/>
          <w:szCs w:val="24"/>
          <w:lang w:val="es-MX"/>
        </w:rPr>
        <w:t xml:space="preserve"> de </w:t>
      </w:r>
      <w:r w:rsidRPr="004D19C3">
        <w:rPr>
          <w:rFonts w:ascii="Calibri" w:hAnsi="Calibri" w:cs="Calibri"/>
          <w:b/>
          <w:color w:val="auto"/>
          <w:sz w:val="24"/>
          <w:szCs w:val="24"/>
          <w:lang w:val="es-MX"/>
        </w:rPr>
        <w:t>personalización</w:t>
      </w:r>
      <w:r w:rsidR="0001262A" w:rsidRPr="004D19C3">
        <w:rPr>
          <w:rFonts w:ascii="Calibri" w:hAnsi="Calibri" w:cs="Calibri"/>
          <w:b/>
          <w:color w:val="auto"/>
          <w:sz w:val="24"/>
          <w:szCs w:val="24"/>
          <w:lang w:val="es-MX"/>
        </w:rPr>
        <w:t>.</w:t>
      </w:r>
    </w:p>
    <w:p w:rsidR="00D57EC1" w:rsidRPr="004D19C3" w:rsidRDefault="00D57EC1"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 contará con un </w:t>
      </w:r>
      <w:r w:rsidR="000375B0" w:rsidRPr="004D19C3">
        <w:rPr>
          <w:rFonts w:ascii="Calibri" w:hAnsi="Calibri" w:cs="Calibri"/>
          <w:color w:val="auto"/>
          <w:sz w:val="24"/>
          <w:szCs w:val="24"/>
          <w:lang w:val="es-MX"/>
        </w:rPr>
        <w:t>módulo</w:t>
      </w:r>
      <w:r w:rsidRPr="004D19C3">
        <w:rPr>
          <w:rFonts w:ascii="Calibri" w:hAnsi="Calibri" w:cs="Calibri"/>
          <w:color w:val="auto"/>
          <w:sz w:val="24"/>
          <w:szCs w:val="24"/>
          <w:lang w:val="es-MX"/>
        </w:rPr>
        <w:t xml:space="preserve"> de personalización de la interfaz por parte del usuario, el cual le permitirá seleccionar dentro de un </w:t>
      </w:r>
      <w:r w:rsidR="000375B0" w:rsidRPr="004D19C3">
        <w:rPr>
          <w:rFonts w:ascii="Calibri" w:hAnsi="Calibri" w:cs="Calibri"/>
          <w:color w:val="auto"/>
          <w:sz w:val="24"/>
          <w:szCs w:val="24"/>
          <w:lang w:val="es-MX"/>
        </w:rPr>
        <w:t>catálogo</w:t>
      </w:r>
      <w:r w:rsidRPr="004D19C3">
        <w:rPr>
          <w:rFonts w:ascii="Calibri" w:hAnsi="Calibri" w:cs="Calibri"/>
          <w:color w:val="auto"/>
          <w:sz w:val="24"/>
          <w:szCs w:val="24"/>
          <w:lang w:val="es-MX"/>
        </w:rPr>
        <w:t xml:space="preserve"> de estilos predefinidos, el skin que </w:t>
      </w:r>
      <w:r w:rsidR="000375B0" w:rsidRPr="004D19C3">
        <w:rPr>
          <w:rFonts w:ascii="Calibri" w:hAnsi="Calibri" w:cs="Calibri"/>
          <w:color w:val="auto"/>
          <w:sz w:val="24"/>
          <w:szCs w:val="24"/>
          <w:lang w:val="es-MX"/>
        </w:rPr>
        <w:t>más</w:t>
      </w:r>
      <w:r w:rsidRPr="004D19C3">
        <w:rPr>
          <w:rFonts w:ascii="Calibri" w:hAnsi="Calibri" w:cs="Calibri"/>
          <w:color w:val="auto"/>
          <w:sz w:val="24"/>
          <w:szCs w:val="24"/>
          <w:lang w:val="es-MX"/>
        </w:rPr>
        <w:t xml:space="preserve"> sea de su agrado.</w:t>
      </w:r>
    </w:p>
    <w:p w:rsidR="009863E5" w:rsidRPr="004D19C3" w:rsidRDefault="009863E5" w:rsidP="00EE75D5">
      <w:pPr>
        <w:spacing w:after="0"/>
        <w:jc w:val="both"/>
        <w:rPr>
          <w:rFonts w:ascii="Calibri" w:hAnsi="Calibri" w:cs="Calibri"/>
          <w:color w:val="auto"/>
          <w:sz w:val="24"/>
          <w:szCs w:val="24"/>
          <w:lang w:val="es-MX"/>
        </w:rPr>
      </w:pPr>
    </w:p>
    <w:p w:rsidR="0001262A" w:rsidRPr="004D19C3" w:rsidRDefault="000375B0"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w:t>
      </w:r>
      <w:r w:rsidR="00855019" w:rsidRPr="004D19C3">
        <w:rPr>
          <w:rFonts w:ascii="Calibri" w:hAnsi="Calibri" w:cs="Calibri"/>
          <w:b/>
          <w:color w:val="auto"/>
          <w:sz w:val="24"/>
          <w:szCs w:val="24"/>
          <w:lang w:val="es-MX"/>
        </w:rPr>
        <w:t xml:space="preserve"> de escuelas y m</w:t>
      </w:r>
      <w:r w:rsidR="0001262A" w:rsidRPr="004D19C3">
        <w:rPr>
          <w:rFonts w:ascii="Calibri" w:hAnsi="Calibri" w:cs="Calibri"/>
          <w:b/>
          <w:color w:val="auto"/>
          <w:sz w:val="24"/>
          <w:szCs w:val="24"/>
          <w:lang w:val="es-MX"/>
        </w:rPr>
        <w:t>aestros.</w:t>
      </w:r>
    </w:p>
    <w:p w:rsidR="00D57EC1" w:rsidRPr="004D19C3" w:rsidRDefault="00D57EC1"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El sistema contará con un </w:t>
      </w:r>
      <w:r w:rsidR="000375B0" w:rsidRPr="004D19C3">
        <w:rPr>
          <w:rFonts w:ascii="Calibri" w:hAnsi="Calibri" w:cs="Calibri"/>
          <w:color w:val="auto"/>
          <w:sz w:val="24"/>
          <w:szCs w:val="24"/>
          <w:lang w:val="es-MX"/>
        </w:rPr>
        <w:t>módulo</w:t>
      </w:r>
      <w:r w:rsidRPr="004D19C3">
        <w:rPr>
          <w:rFonts w:ascii="Calibri" w:hAnsi="Calibri" w:cs="Calibri"/>
          <w:color w:val="auto"/>
          <w:sz w:val="24"/>
          <w:szCs w:val="24"/>
          <w:lang w:val="es-MX"/>
        </w:rPr>
        <w:t xml:space="preserve"> en el cual se registrarán las escuelas que apoyan con contenido </w:t>
      </w:r>
      <w:r w:rsidR="000375B0" w:rsidRPr="004D19C3">
        <w:rPr>
          <w:rFonts w:ascii="Calibri" w:hAnsi="Calibri" w:cs="Calibri"/>
          <w:color w:val="auto"/>
          <w:sz w:val="24"/>
          <w:szCs w:val="24"/>
          <w:lang w:val="es-MX"/>
        </w:rPr>
        <w:t>didáctico</w:t>
      </w:r>
      <w:r w:rsidRPr="004D19C3">
        <w:rPr>
          <w:rFonts w:ascii="Calibri" w:hAnsi="Calibri" w:cs="Calibri"/>
          <w:color w:val="auto"/>
          <w:sz w:val="24"/>
          <w:szCs w:val="24"/>
          <w:lang w:val="es-MX"/>
        </w:rPr>
        <w:t xml:space="preserve"> a nuestra empresa, pudiendo manipula esta </w:t>
      </w:r>
      <w:r w:rsidR="000375B0" w:rsidRPr="004D19C3">
        <w:rPr>
          <w:rFonts w:ascii="Calibri" w:hAnsi="Calibri" w:cs="Calibri"/>
          <w:color w:val="auto"/>
          <w:sz w:val="24"/>
          <w:szCs w:val="24"/>
          <w:lang w:val="es-MX"/>
        </w:rPr>
        <w:t>información</w:t>
      </w:r>
      <w:r w:rsidRPr="004D19C3">
        <w:rPr>
          <w:rFonts w:ascii="Calibri" w:hAnsi="Calibri" w:cs="Calibri"/>
          <w:color w:val="auto"/>
          <w:sz w:val="24"/>
          <w:szCs w:val="24"/>
          <w:lang w:val="es-MX"/>
        </w:rPr>
        <w:t>.</w:t>
      </w:r>
    </w:p>
    <w:p w:rsidR="00D57EC1" w:rsidRPr="004D19C3" w:rsidRDefault="000375B0"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Así</w:t>
      </w:r>
      <w:r w:rsidR="00D57EC1" w:rsidRPr="004D19C3">
        <w:rPr>
          <w:rFonts w:ascii="Calibri" w:hAnsi="Calibri" w:cs="Calibri"/>
          <w:color w:val="auto"/>
          <w:sz w:val="24"/>
          <w:szCs w:val="24"/>
          <w:lang w:val="es-MX"/>
        </w:rPr>
        <w:t xml:space="preserve"> como un </w:t>
      </w:r>
      <w:r w:rsidRPr="004D19C3">
        <w:rPr>
          <w:rFonts w:ascii="Calibri" w:hAnsi="Calibri" w:cs="Calibri"/>
          <w:color w:val="auto"/>
          <w:sz w:val="24"/>
          <w:szCs w:val="24"/>
          <w:lang w:val="es-MX"/>
        </w:rPr>
        <w:t>módulo</w:t>
      </w:r>
      <w:r w:rsidR="00D57EC1" w:rsidRPr="004D19C3">
        <w:rPr>
          <w:rFonts w:ascii="Calibri" w:hAnsi="Calibri" w:cs="Calibri"/>
          <w:color w:val="auto"/>
          <w:sz w:val="24"/>
          <w:szCs w:val="24"/>
          <w:lang w:val="es-MX"/>
        </w:rPr>
        <w:t xml:space="preserve"> para el registro y </w:t>
      </w:r>
      <w:r w:rsidRPr="004D19C3">
        <w:rPr>
          <w:rFonts w:ascii="Calibri" w:hAnsi="Calibri" w:cs="Calibri"/>
          <w:color w:val="auto"/>
          <w:sz w:val="24"/>
          <w:szCs w:val="24"/>
          <w:lang w:val="es-MX"/>
        </w:rPr>
        <w:t>manipulación</w:t>
      </w:r>
      <w:r w:rsidR="00D57EC1" w:rsidRPr="004D19C3">
        <w:rPr>
          <w:rFonts w:ascii="Calibri" w:hAnsi="Calibri" w:cs="Calibri"/>
          <w:color w:val="auto"/>
          <w:sz w:val="24"/>
          <w:szCs w:val="24"/>
          <w:lang w:val="es-MX"/>
        </w:rPr>
        <w:t xml:space="preserve"> de los profesores que pertenecen a las escuelas antes mencionadas.</w:t>
      </w:r>
    </w:p>
    <w:p w:rsidR="009863E5" w:rsidRPr="004D19C3" w:rsidRDefault="009863E5" w:rsidP="00EE75D5">
      <w:pPr>
        <w:spacing w:after="0"/>
        <w:jc w:val="both"/>
        <w:rPr>
          <w:rFonts w:ascii="Calibri" w:hAnsi="Calibri" w:cs="Calibri"/>
          <w:color w:val="auto"/>
          <w:sz w:val="24"/>
          <w:szCs w:val="24"/>
          <w:lang w:val="es-MX"/>
        </w:rPr>
      </w:pPr>
    </w:p>
    <w:p w:rsidR="00D57EC1" w:rsidRPr="004D19C3" w:rsidRDefault="000375B0"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w:t>
      </w:r>
      <w:r w:rsidR="00D57EC1" w:rsidRPr="004D19C3">
        <w:rPr>
          <w:rFonts w:ascii="Calibri" w:hAnsi="Calibri" w:cs="Calibri"/>
          <w:b/>
          <w:color w:val="auto"/>
          <w:sz w:val="24"/>
          <w:szCs w:val="24"/>
          <w:lang w:val="es-MX"/>
        </w:rPr>
        <w:t xml:space="preserve"> de pagos y registro del padre</w:t>
      </w:r>
    </w:p>
    <w:p w:rsidR="00D57EC1" w:rsidRPr="004D19C3" w:rsidRDefault="00D57EC1"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 contará con un </w:t>
      </w:r>
      <w:r w:rsidR="000375B0" w:rsidRPr="004D19C3">
        <w:rPr>
          <w:rFonts w:ascii="Calibri" w:hAnsi="Calibri" w:cs="Calibri"/>
          <w:color w:val="auto"/>
          <w:sz w:val="24"/>
          <w:szCs w:val="24"/>
          <w:lang w:val="es-MX"/>
        </w:rPr>
        <w:t>módulo</w:t>
      </w:r>
      <w:r w:rsidRPr="004D19C3">
        <w:rPr>
          <w:rFonts w:ascii="Calibri" w:hAnsi="Calibri" w:cs="Calibri"/>
          <w:color w:val="auto"/>
          <w:sz w:val="24"/>
          <w:szCs w:val="24"/>
          <w:lang w:val="es-MX"/>
        </w:rPr>
        <w:t xml:space="preserve"> en el cual el padre se registrará proporcionando toda su </w:t>
      </w:r>
      <w:r w:rsidR="000375B0" w:rsidRPr="004D19C3">
        <w:rPr>
          <w:rFonts w:ascii="Calibri" w:hAnsi="Calibri" w:cs="Calibri"/>
          <w:color w:val="auto"/>
          <w:sz w:val="24"/>
          <w:szCs w:val="24"/>
          <w:lang w:val="es-MX"/>
        </w:rPr>
        <w:t>información</w:t>
      </w:r>
      <w:r w:rsidRPr="004D19C3">
        <w:rPr>
          <w:rFonts w:ascii="Calibri" w:hAnsi="Calibri" w:cs="Calibri"/>
          <w:color w:val="auto"/>
          <w:sz w:val="24"/>
          <w:szCs w:val="24"/>
          <w:lang w:val="es-MX"/>
        </w:rPr>
        <w:t xml:space="preserve"> personal </w:t>
      </w:r>
      <w:r w:rsidR="000375B0" w:rsidRPr="004D19C3">
        <w:rPr>
          <w:rFonts w:ascii="Calibri" w:hAnsi="Calibri" w:cs="Calibri"/>
          <w:color w:val="auto"/>
          <w:sz w:val="24"/>
          <w:szCs w:val="24"/>
          <w:lang w:val="es-MX"/>
        </w:rPr>
        <w:t>así</w:t>
      </w:r>
      <w:r w:rsidRPr="004D19C3">
        <w:rPr>
          <w:rFonts w:ascii="Calibri" w:hAnsi="Calibri" w:cs="Calibri"/>
          <w:color w:val="auto"/>
          <w:sz w:val="24"/>
          <w:szCs w:val="24"/>
          <w:lang w:val="es-MX"/>
        </w:rPr>
        <w:t xml:space="preserve"> como la selección de un plan de pago para la </w:t>
      </w:r>
      <w:r w:rsidR="000375B0" w:rsidRPr="004D19C3">
        <w:rPr>
          <w:rFonts w:ascii="Calibri" w:hAnsi="Calibri" w:cs="Calibri"/>
          <w:color w:val="auto"/>
          <w:sz w:val="24"/>
          <w:szCs w:val="24"/>
          <w:lang w:val="es-MX"/>
        </w:rPr>
        <w:t>membresía</w:t>
      </w:r>
      <w:r w:rsidRPr="004D19C3">
        <w:rPr>
          <w:rFonts w:ascii="Calibri" w:hAnsi="Calibri" w:cs="Calibri"/>
          <w:color w:val="auto"/>
          <w:sz w:val="24"/>
          <w:szCs w:val="24"/>
          <w:lang w:val="es-MX"/>
        </w:rPr>
        <w:t xml:space="preserve"> del sistema, para el cual se requerirá una tarjeta de </w:t>
      </w:r>
      <w:r w:rsidR="000375B0" w:rsidRPr="004D19C3">
        <w:rPr>
          <w:rFonts w:ascii="Calibri" w:hAnsi="Calibri" w:cs="Calibri"/>
          <w:color w:val="auto"/>
          <w:sz w:val="24"/>
          <w:szCs w:val="24"/>
          <w:lang w:val="es-MX"/>
        </w:rPr>
        <w:t>débito</w:t>
      </w:r>
      <w:r w:rsidRPr="004D19C3">
        <w:rPr>
          <w:rFonts w:ascii="Calibri" w:hAnsi="Calibri" w:cs="Calibri"/>
          <w:color w:val="auto"/>
          <w:sz w:val="24"/>
          <w:szCs w:val="24"/>
          <w:lang w:val="es-MX"/>
        </w:rPr>
        <w:t xml:space="preserve"> o </w:t>
      </w:r>
      <w:r w:rsidR="000375B0" w:rsidRPr="004D19C3">
        <w:rPr>
          <w:rFonts w:ascii="Calibri" w:hAnsi="Calibri" w:cs="Calibri"/>
          <w:color w:val="auto"/>
          <w:sz w:val="24"/>
          <w:szCs w:val="24"/>
          <w:lang w:val="es-MX"/>
        </w:rPr>
        <w:t>crédito</w:t>
      </w:r>
      <w:r w:rsidRPr="004D19C3">
        <w:rPr>
          <w:rFonts w:ascii="Calibri" w:hAnsi="Calibri" w:cs="Calibri"/>
          <w:color w:val="auto"/>
          <w:sz w:val="24"/>
          <w:szCs w:val="24"/>
          <w:lang w:val="es-MX"/>
        </w:rPr>
        <w:t xml:space="preserve">. Siendo el sistema capaz de realizar cargos </w:t>
      </w:r>
      <w:r w:rsidR="000375B0" w:rsidRPr="004D19C3">
        <w:rPr>
          <w:rFonts w:ascii="Calibri" w:hAnsi="Calibri" w:cs="Calibri"/>
          <w:color w:val="auto"/>
          <w:sz w:val="24"/>
          <w:szCs w:val="24"/>
          <w:lang w:val="es-MX"/>
        </w:rPr>
        <w:t>periódicos</w:t>
      </w:r>
      <w:r w:rsidRPr="004D19C3">
        <w:rPr>
          <w:rFonts w:ascii="Calibri" w:hAnsi="Calibri" w:cs="Calibri"/>
          <w:color w:val="auto"/>
          <w:sz w:val="24"/>
          <w:szCs w:val="24"/>
          <w:lang w:val="es-MX"/>
        </w:rPr>
        <w:t xml:space="preserve"> a dicha tarjeta para el pago de la subscripción y en caso de que esto no se pueda realizar o bien que el usuario cancele su </w:t>
      </w:r>
      <w:r w:rsidR="000375B0" w:rsidRPr="004D19C3">
        <w:rPr>
          <w:rFonts w:ascii="Calibri" w:hAnsi="Calibri" w:cs="Calibri"/>
          <w:color w:val="auto"/>
          <w:sz w:val="24"/>
          <w:szCs w:val="24"/>
          <w:lang w:val="es-MX"/>
        </w:rPr>
        <w:t>membresía</w:t>
      </w:r>
      <w:r w:rsidRPr="004D19C3">
        <w:rPr>
          <w:rFonts w:ascii="Calibri" w:hAnsi="Calibri" w:cs="Calibri"/>
          <w:color w:val="auto"/>
          <w:sz w:val="24"/>
          <w:szCs w:val="24"/>
          <w:lang w:val="es-MX"/>
        </w:rPr>
        <w:t xml:space="preserve"> la cuenta y cuentas ligadas al padre dejarán de tener acceso.</w:t>
      </w:r>
    </w:p>
    <w:p w:rsidR="000375B0" w:rsidRPr="004D19C3" w:rsidRDefault="000375B0"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El padre contará con la posibilidad de cambiar de plan de membresía si el así lo desea.</w:t>
      </w:r>
    </w:p>
    <w:p w:rsidR="00946625" w:rsidRPr="004D19C3" w:rsidRDefault="00946625" w:rsidP="00EE75D5">
      <w:pPr>
        <w:pStyle w:val="Prrafodelista"/>
        <w:spacing w:after="0"/>
        <w:ind w:firstLine="0"/>
        <w:jc w:val="both"/>
        <w:rPr>
          <w:rFonts w:ascii="Calibri" w:hAnsi="Calibri" w:cs="Calibri"/>
          <w:color w:val="auto"/>
          <w:sz w:val="24"/>
          <w:szCs w:val="24"/>
          <w:lang w:val="es-MX"/>
        </w:rPr>
      </w:pPr>
    </w:p>
    <w:p w:rsidR="009863E5" w:rsidRPr="004D19C3" w:rsidRDefault="000375B0" w:rsidP="00EE75D5">
      <w:pPr>
        <w:pStyle w:val="Prrafodelista"/>
        <w:numPr>
          <w:ilvl w:val="0"/>
          <w:numId w:val="4"/>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w:t>
      </w:r>
      <w:r w:rsidR="00D57EC1" w:rsidRPr="004D19C3">
        <w:rPr>
          <w:rFonts w:ascii="Calibri" w:hAnsi="Calibri" w:cs="Calibri"/>
          <w:b/>
          <w:color w:val="auto"/>
          <w:sz w:val="24"/>
          <w:szCs w:val="24"/>
          <w:lang w:val="es-MX"/>
        </w:rPr>
        <w:t xml:space="preserve"> de registro de hijos</w:t>
      </w:r>
    </w:p>
    <w:p w:rsidR="00D57EC1" w:rsidRPr="004D19C3" w:rsidRDefault="00D57EC1" w:rsidP="00EE75D5">
      <w:pPr>
        <w:pStyle w:val="Prrafodelista"/>
        <w:spacing w:after="0"/>
        <w:ind w:firstLine="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El padre una vez registrado contará con un </w:t>
      </w:r>
      <w:r w:rsidR="000375B0" w:rsidRPr="004D19C3">
        <w:rPr>
          <w:rFonts w:ascii="Calibri" w:hAnsi="Calibri" w:cs="Calibri"/>
          <w:color w:val="auto"/>
          <w:sz w:val="24"/>
          <w:szCs w:val="24"/>
          <w:lang w:val="es-MX"/>
        </w:rPr>
        <w:t>módulo</w:t>
      </w:r>
      <w:r w:rsidRPr="004D19C3">
        <w:rPr>
          <w:rFonts w:ascii="Calibri" w:hAnsi="Calibri" w:cs="Calibri"/>
          <w:color w:val="auto"/>
          <w:sz w:val="24"/>
          <w:szCs w:val="24"/>
          <w:lang w:val="es-MX"/>
        </w:rPr>
        <w:t xml:space="preserve"> de registro según su tipo de </w:t>
      </w:r>
      <w:r w:rsidR="000375B0" w:rsidRPr="004D19C3">
        <w:rPr>
          <w:rFonts w:ascii="Calibri" w:hAnsi="Calibri" w:cs="Calibri"/>
          <w:color w:val="auto"/>
          <w:sz w:val="24"/>
          <w:szCs w:val="24"/>
          <w:lang w:val="es-MX"/>
        </w:rPr>
        <w:t>membresía</w:t>
      </w:r>
      <w:r w:rsidRPr="004D19C3">
        <w:rPr>
          <w:rFonts w:ascii="Calibri" w:hAnsi="Calibri" w:cs="Calibri"/>
          <w:color w:val="auto"/>
          <w:sz w:val="24"/>
          <w:szCs w:val="24"/>
          <w:lang w:val="es-MX"/>
        </w:rPr>
        <w:t xml:space="preserve"> seleccionada, en el </w:t>
      </w:r>
      <w:r w:rsidR="000375B0" w:rsidRPr="004D19C3">
        <w:rPr>
          <w:rFonts w:ascii="Calibri" w:hAnsi="Calibri" w:cs="Calibri"/>
          <w:color w:val="auto"/>
          <w:sz w:val="24"/>
          <w:szCs w:val="24"/>
          <w:lang w:val="es-MX"/>
        </w:rPr>
        <w:t>cual se registraran a sus hijos, creándoles una cuenta individual ligada al padre.</w:t>
      </w:r>
    </w:p>
    <w:p w:rsidR="00E336C3" w:rsidRPr="004D19C3" w:rsidRDefault="00E336C3" w:rsidP="00EE75D5">
      <w:pPr>
        <w:spacing w:after="0"/>
        <w:jc w:val="both"/>
        <w:rPr>
          <w:rFonts w:ascii="Calibri" w:hAnsi="Calibri" w:cs="Calibri"/>
          <w:color w:val="auto"/>
          <w:sz w:val="24"/>
          <w:szCs w:val="24"/>
          <w:lang w:val="es-MX"/>
        </w:rPr>
      </w:pPr>
    </w:p>
    <w:p w:rsidR="00E336C3" w:rsidRPr="004D19C3" w:rsidRDefault="000375B0" w:rsidP="00EE75D5">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Justificación</w:t>
      </w:r>
      <w:r w:rsidR="009863E5" w:rsidRPr="004D19C3">
        <w:rPr>
          <w:rFonts w:ascii="Calibri" w:hAnsi="Calibri" w:cs="Calibri"/>
          <w:b/>
          <w:color w:val="auto"/>
          <w:sz w:val="28"/>
          <w:szCs w:val="24"/>
          <w:lang w:val="es-MX"/>
        </w:rPr>
        <w:t xml:space="preserve"> del proyecto</w:t>
      </w:r>
    </w:p>
    <w:p w:rsidR="009863E5" w:rsidRPr="004D19C3" w:rsidRDefault="009863E5" w:rsidP="00EE75D5">
      <w:pPr>
        <w:spacing w:after="0"/>
        <w:jc w:val="both"/>
        <w:rPr>
          <w:rFonts w:ascii="Calibri" w:hAnsi="Calibri" w:cs="Calibri"/>
          <w:b/>
          <w:color w:val="auto"/>
          <w:sz w:val="28"/>
          <w:szCs w:val="24"/>
          <w:lang w:val="es-MX"/>
        </w:rPr>
      </w:pPr>
    </w:p>
    <w:p w:rsidR="009863E5" w:rsidRPr="004D19C3" w:rsidRDefault="0001262A" w:rsidP="00EE75D5">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México </w:t>
      </w:r>
      <w:r w:rsidR="000375B0" w:rsidRPr="004D19C3">
        <w:rPr>
          <w:rFonts w:ascii="Calibri" w:hAnsi="Calibri" w:cs="Calibri"/>
          <w:color w:val="auto"/>
          <w:sz w:val="24"/>
          <w:szCs w:val="24"/>
          <w:lang w:val="es-MX"/>
        </w:rPr>
        <w:t>está</w:t>
      </w:r>
      <w:r w:rsidRPr="004D19C3">
        <w:rPr>
          <w:rFonts w:ascii="Calibri" w:hAnsi="Calibri" w:cs="Calibri"/>
          <w:color w:val="auto"/>
          <w:sz w:val="24"/>
          <w:szCs w:val="24"/>
          <w:lang w:val="es-MX"/>
        </w:rPr>
        <w:t xml:space="preserve"> en el </w:t>
      </w:r>
      <w:r w:rsidR="000375B0" w:rsidRPr="004D19C3">
        <w:rPr>
          <w:rFonts w:ascii="Calibri" w:hAnsi="Calibri" w:cs="Calibri"/>
          <w:color w:val="auto"/>
          <w:sz w:val="24"/>
          <w:szCs w:val="24"/>
          <w:lang w:val="es-MX"/>
        </w:rPr>
        <w:t>último</w:t>
      </w:r>
      <w:r w:rsidRPr="004D19C3">
        <w:rPr>
          <w:rFonts w:ascii="Calibri" w:hAnsi="Calibri" w:cs="Calibri"/>
          <w:color w:val="auto"/>
          <w:sz w:val="24"/>
          <w:szCs w:val="24"/>
          <w:lang w:val="es-MX"/>
        </w:rPr>
        <w:t xml:space="preserve"> lugar según la OCDE.</w:t>
      </w:r>
      <w:r w:rsidR="00DD340A" w:rsidRPr="004D19C3">
        <w:rPr>
          <w:rFonts w:ascii="Calibri" w:hAnsi="Calibri" w:cs="Calibri"/>
          <w:color w:val="auto"/>
          <w:sz w:val="24"/>
          <w:szCs w:val="24"/>
          <w:lang w:val="es-MX"/>
        </w:rPr>
        <w:t xml:space="preserve"> En calidad de educación. Existe una brecha muy grande entre la calidad  de la educación </w:t>
      </w:r>
      <w:r w:rsidR="000375B0" w:rsidRPr="004D19C3">
        <w:rPr>
          <w:rFonts w:ascii="Calibri" w:hAnsi="Calibri" w:cs="Calibri"/>
          <w:color w:val="auto"/>
          <w:sz w:val="24"/>
          <w:szCs w:val="24"/>
          <w:lang w:val="es-MX"/>
        </w:rPr>
        <w:t>pública</w:t>
      </w:r>
      <w:r w:rsidR="00DD340A" w:rsidRPr="004D19C3">
        <w:rPr>
          <w:rFonts w:ascii="Calibri" w:hAnsi="Calibri" w:cs="Calibri"/>
          <w:color w:val="auto"/>
          <w:sz w:val="24"/>
          <w:szCs w:val="24"/>
          <w:lang w:val="es-MX"/>
        </w:rPr>
        <w:t xml:space="preserve"> y la educación privada, es por esto que Curiosity busca mejorar estas </w:t>
      </w:r>
      <w:r w:rsidR="000375B0" w:rsidRPr="004D19C3">
        <w:rPr>
          <w:rFonts w:ascii="Calibri" w:hAnsi="Calibri" w:cs="Calibri"/>
          <w:color w:val="auto"/>
          <w:sz w:val="24"/>
          <w:szCs w:val="24"/>
          <w:lang w:val="es-MX"/>
        </w:rPr>
        <w:t>estadísticas</w:t>
      </w:r>
      <w:r w:rsidR="00DD340A" w:rsidRPr="004D19C3">
        <w:rPr>
          <w:rFonts w:ascii="Calibri" w:hAnsi="Calibri" w:cs="Calibri"/>
          <w:color w:val="auto"/>
          <w:sz w:val="24"/>
          <w:szCs w:val="24"/>
          <w:lang w:val="es-MX"/>
        </w:rPr>
        <w:t>, acercando la calidad de una educación privada a niños  de escasos recursos a un bajo costo.</w:t>
      </w:r>
    </w:p>
    <w:p w:rsidR="009863E5" w:rsidRPr="004D19C3" w:rsidRDefault="009863E5" w:rsidP="00EE75D5">
      <w:pPr>
        <w:jc w:val="both"/>
        <w:rPr>
          <w:rFonts w:ascii="Calibri" w:hAnsi="Calibri" w:cs="Calibri"/>
          <w:color w:val="auto"/>
          <w:sz w:val="24"/>
          <w:szCs w:val="24"/>
          <w:lang w:val="es-MX"/>
        </w:rPr>
      </w:pPr>
      <w:r w:rsidRPr="004D19C3">
        <w:rPr>
          <w:rFonts w:ascii="Calibri" w:hAnsi="Calibri" w:cs="Calibri"/>
          <w:color w:val="auto"/>
          <w:sz w:val="24"/>
          <w:szCs w:val="24"/>
          <w:lang w:val="es-MX"/>
        </w:rPr>
        <w:br w:type="page"/>
      </w:r>
    </w:p>
    <w:p w:rsidR="00DD340A" w:rsidRPr="004D19C3" w:rsidRDefault="00DD340A" w:rsidP="00EE75D5">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lastRenderedPageBreak/>
        <w:t xml:space="preserve">Recursos </w:t>
      </w:r>
      <w:r w:rsidR="000375B0" w:rsidRPr="004D19C3">
        <w:rPr>
          <w:rFonts w:ascii="Calibri" w:hAnsi="Calibri" w:cs="Calibri"/>
          <w:b/>
          <w:color w:val="auto"/>
          <w:sz w:val="28"/>
          <w:szCs w:val="24"/>
          <w:lang w:val="es-MX"/>
        </w:rPr>
        <w:t>pre asignados</w:t>
      </w:r>
    </w:p>
    <w:p w:rsidR="00946625" w:rsidRPr="004D19C3" w:rsidRDefault="00946625" w:rsidP="00EE75D5">
      <w:pPr>
        <w:spacing w:after="0"/>
        <w:jc w:val="both"/>
        <w:rPr>
          <w:rFonts w:ascii="Calibri" w:hAnsi="Calibri" w:cs="Calibri"/>
          <w:b/>
          <w:color w:val="auto"/>
          <w:sz w:val="24"/>
          <w:szCs w:val="24"/>
          <w:lang w:val="es-MX"/>
        </w:rPr>
      </w:pPr>
    </w:p>
    <w:p w:rsidR="00DD340A" w:rsidRPr="004D19C3" w:rsidRDefault="00DD340A" w:rsidP="00EE75D5">
      <w:pPr>
        <w:pStyle w:val="Prrafodelista"/>
        <w:numPr>
          <w:ilvl w:val="0"/>
          <w:numId w:val="3"/>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Recursos materiales</w:t>
      </w:r>
    </w:p>
    <w:p w:rsidR="00DD340A" w:rsidRPr="004D19C3" w:rsidRDefault="00DD340A"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Servidor </w:t>
      </w:r>
      <w:r w:rsidR="009863E5" w:rsidRPr="004D19C3">
        <w:rPr>
          <w:rFonts w:ascii="Calibri" w:hAnsi="Calibri" w:cs="Calibri"/>
          <w:color w:val="auto"/>
          <w:sz w:val="24"/>
          <w:szCs w:val="24"/>
          <w:lang w:val="es-MX"/>
        </w:rPr>
        <w:t>web</w:t>
      </w:r>
    </w:p>
    <w:p w:rsidR="00DD340A" w:rsidRPr="004D19C3" w:rsidRDefault="009863E5"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Dominio</w:t>
      </w:r>
    </w:p>
    <w:p w:rsidR="00DD340A" w:rsidRPr="004D19C3" w:rsidRDefault="00DD340A"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Equipo de </w:t>
      </w:r>
      <w:r w:rsidR="000375B0" w:rsidRPr="004D19C3">
        <w:rPr>
          <w:rFonts w:ascii="Calibri" w:hAnsi="Calibri" w:cs="Calibri"/>
          <w:color w:val="auto"/>
          <w:sz w:val="24"/>
          <w:szCs w:val="24"/>
          <w:lang w:val="es-MX"/>
        </w:rPr>
        <w:t>cómputo</w:t>
      </w:r>
    </w:p>
    <w:p w:rsidR="006912D8" w:rsidRPr="004D19C3" w:rsidRDefault="000375B0"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Área</w:t>
      </w:r>
      <w:r w:rsidR="006912D8" w:rsidRPr="004D19C3">
        <w:rPr>
          <w:rFonts w:ascii="Calibri" w:hAnsi="Calibri" w:cs="Calibri"/>
          <w:color w:val="auto"/>
          <w:sz w:val="24"/>
          <w:szCs w:val="24"/>
          <w:lang w:val="es-MX"/>
        </w:rPr>
        <w:t xml:space="preserve"> de trabajo</w:t>
      </w:r>
    </w:p>
    <w:p w:rsidR="00071FE4" w:rsidRPr="004D19C3" w:rsidRDefault="00071FE4" w:rsidP="00EE75D5">
      <w:pPr>
        <w:pStyle w:val="Prrafodelista"/>
        <w:numPr>
          <w:ilvl w:val="0"/>
          <w:numId w:val="3"/>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Recursos humanos</w:t>
      </w:r>
    </w:p>
    <w:p w:rsidR="00DD340A" w:rsidRPr="004D19C3" w:rsidRDefault="00DD340A"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Mentores educativos</w:t>
      </w:r>
    </w:p>
    <w:p w:rsidR="00DD340A" w:rsidRPr="004D19C3" w:rsidRDefault="00DD340A"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Facilitadores de contenidos</w:t>
      </w:r>
    </w:p>
    <w:p w:rsidR="006912D8" w:rsidRPr="004D19C3" w:rsidRDefault="006912D8"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Ejecutivos de venta</w:t>
      </w:r>
    </w:p>
    <w:p w:rsidR="006912D8" w:rsidRPr="004D19C3" w:rsidRDefault="00A45FF2"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Programadores</w:t>
      </w:r>
    </w:p>
    <w:p w:rsidR="00DF6C02" w:rsidRPr="004D19C3" w:rsidRDefault="00A45FF2"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Diseñador</w:t>
      </w:r>
    </w:p>
    <w:p w:rsidR="006912D8" w:rsidRPr="004D19C3" w:rsidRDefault="00A45FF2"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Analista</w:t>
      </w:r>
    </w:p>
    <w:p w:rsidR="00A60B9C" w:rsidRPr="004D19C3" w:rsidRDefault="00A45FF2" w:rsidP="00EE75D5">
      <w:pPr>
        <w:pStyle w:val="Prrafodelista"/>
        <w:numPr>
          <w:ilvl w:val="1"/>
          <w:numId w:val="3"/>
        </w:num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Tester</w:t>
      </w:r>
    </w:p>
    <w:p w:rsidR="008B2108" w:rsidRPr="004D19C3" w:rsidRDefault="008B2108" w:rsidP="00EE75D5">
      <w:pPr>
        <w:pStyle w:val="Prrafodelista"/>
        <w:spacing w:after="0"/>
        <w:ind w:left="1440" w:firstLine="0"/>
        <w:jc w:val="both"/>
        <w:rPr>
          <w:rFonts w:ascii="Calibri" w:hAnsi="Calibri" w:cs="Calibri"/>
          <w:color w:val="auto"/>
          <w:sz w:val="24"/>
          <w:szCs w:val="24"/>
          <w:lang w:val="es-MX"/>
        </w:rPr>
      </w:pPr>
    </w:p>
    <w:p w:rsidR="006912D8" w:rsidRPr="004D19C3" w:rsidRDefault="006912D8" w:rsidP="00EE75D5">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 xml:space="preserve">Actores involucrados </w:t>
      </w:r>
    </w:p>
    <w:p w:rsidR="009863E5" w:rsidRPr="004D19C3" w:rsidRDefault="009863E5" w:rsidP="00EE75D5">
      <w:pPr>
        <w:pStyle w:val="Prrafodelista"/>
        <w:spacing w:after="0"/>
        <w:ind w:left="1440" w:firstLine="0"/>
        <w:jc w:val="both"/>
        <w:rPr>
          <w:rFonts w:ascii="Calibri" w:hAnsi="Calibri" w:cs="Calibri"/>
          <w:b/>
          <w:color w:val="auto"/>
          <w:sz w:val="24"/>
          <w:szCs w:val="24"/>
          <w:lang w:val="es-MX"/>
        </w:rPr>
      </w:pPr>
    </w:p>
    <w:p w:rsidR="006912D8" w:rsidRPr="004D19C3" w:rsidRDefault="00A45FF2"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E</w:t>
      </w:r>
      <w:r w:rsidR="006912D8" w:rsidRPr="004D19C3">
        <w:rPr>
          <w:rFonts w:ascii="Calibri" w:hAnsi="Calibri" w:cs="Calibri"/>
          <w:b/>
          <w:color w:val="auto"/>
          <w:sz w:val="24"/>
          <w:szCs w:val="24"/>
          <w:lang w:val="es-MX"/>
        </w:rPr>
        <w:t xml:space="preserve">mpresa </w:t>
      </w:r>
      <w:r w:rsidR="000375B0" w:rsidRPr="004D19C3">
        <w:rPr>
          <w:rFonts w:ascii="Calibri" w:hAnsi="Calibri" w:cs="Calibri"/>
          <w:b/>
          <w:color w:val="auto"/>
          <w:sz w:val="24"/>
          <w:szCs w:val="24"/>
          <w:lang w:val="es-MX"/>
        </w:rPr>
        <w:t>desarrolladora:</w:t>
      </w:r>
      <w:r w:rsidR="006912D8" w:rsidRPr="004D19C3">
        <w:rPr>
          <w:rFonts w:ascii="Calibri" w:hAnsi="Calibri" w:cs="Calibri"/>
          <w:b/>
          <w:color w:val="auto"/>
          <w:sz w:val="24"/>
          <w:szCs w:val="24"/>
          <w:lang w:val="es-MX"/>
        </w:rPr>
        <w:t xml:space="preserve"> </w:t>
      </w:r>
      <w:r w:rsidR="006912D8" w:rsidRPr="004D19C3">
        <w:rPr>
          <w:rFonts w:ascii="Calibri" w:hAnsi="Calibri" w:cs="Calibri"/>
          <w:color w:val="auto"/>
          <w:sz w:val="24"/>
          <w:szCs w:val="24"/>
          <w:lang w:val="es-MX"/>
        </w:rPr>
        <w:t>Supernova.</w:t>
      </w:r>
    </w:p>
    <w:p w:rsidR="006912D8" w:rsidRPr="004D19C3" w:rsidRDefault="00A45FF2"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Líder</w:t>
      </w:r>
      <w:r w:rsidR="006912D8" w:rsidRPr="004D19C3">
        <w:rPr>
          <w:rFonts w:ascii="Calibri" w:hAnsi="Calibri" w:cs="Calibri"/>
          <w:b/>
          <w:color w:val="auto"/>
          <w:sz w:val="24"/>
          <w:szCs w:val="24"/>
          <w:lang w:val="es-MX"/>
        </w:rPr>
        <w:t xml:space="preserve"> del proyecto:</w:t>
      </w:r>
      <w:r w:rsidRPr="004D19C3">
        <w:rPr>
          <w:rFonts w:ascii="Calibri" w:hAnsi="Calibri" w:cs="Calibri"/>
          <w:color w:val="auto"/>
          <w:sz w:val="24"/>
          <w:szCs w:val="24"/>
          <w:lang w:val="es-MX"/>
        </w:rPr>
        <w:t xml:space="preserve"> Wilv</w:t>
      </w:r>
      <w:r w:rsidR="006912D8" w:rsidRPr="004D19C3">
        <w:rPr>
          <w:rFonts w:ascii="Calibri" w:hAnsi="Calibri" w:cs="Calibri"/>
          <w:color w:val="auto"/>
          <w:sz w:val="24"/>
          <w:szCs w:val="24"/>
          <w:lang w:val="es-MX"/>
        </w:rPr>
        <w:t xml:space="preserve">ardo </w:t>
      </w:r>
      <w:r w:rsidRPr="004D19C3">
        <w:rPr>
          <w:rFonts w:ascii="Calibri" w:hAnsi="Calibri" w:cs="Calibri"/>
          <w:color w:val="auto"/>
          <w:sz w:val="24"/>
          <w:szCs w:val="24"/>
          <w:lang w:val="es-MX"/>
        </w:rPr>
        <w:t>Ramírez</w:t>
      </w:r>
      <w:r w:rsidR="006912D8" w:rsidRPr="004D19C3">
        <w:rPr>
          <w:rFonts w:ascii="Calibri" w:hAnsi="Calibri" w:cs="Calibri"/>
          <w:color w:val="auto"/>
          <w:sz w:val="24"/>
          <w:szCs w:val="24"/>
          <w:lang w:val="es-MX"/>
        </w:rPr>
        <w:t xml:space="preserve"> Colunga.</w:t>
      </w:r>
    </w:p>
    <w:p w:rsidR="006912D8" w:rsidRPr="004D19C3" w:rsidRDefault="00A45FF2"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Coordinador</w:t>
      </w:r>
      <w:r w:rsidR="006912D8" w:rsidRPr="004D19C3">
        <w:rPr>
          <w:rFonts w:ascii="Calibri" w:hAnsi="Calibri" w:cs="Calibri"/>
          <w:b/>
          <w:color w:val="auto"/>
          <w:sz w:val="24"/>
          <w:szCs w:val="24"/>
          <w:lang w:val="es-MX"/>
        </w:rPr>
        <w:t xml:space="preserve"> del proyecto:</w:t>
      </w:r>
      <w:r w:rsidR="006912D8" w:rsidRPr="004D19C3">
        <w:rPr>
          <w:rFonts w:ascii="Calibri" w:hAnsi="Calibri" w:cs="Calibri"/>
          <w:color w:val="auto"/>
          <w:sz w:val="24"/>
          <w:szCs w:val="24"/>
          <w:lang w:val="es-MX"/>
        </w:rPr>
        <w:t xml:space="preserve"> Daniel Seijas</w:t>
      </w:r>
    </w:p>
    <w:p w:rsidR="00A60B9C" w:rsidRPr="004D19C3" w:rsidRDefault="00A45FF2"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Diseñador:</w:t>
      </w:r>
      <w:r w:rsidRPr="004D19C3">
        <w:rPr>
          <w:rFonts w:ascii="Calibri" w:hAnsi="Calibri" w:cs="Calibri"/>
          <w:color w:val="auto"/>
          <w:sz w:val="24"/>
          <w:szCs w:val="24"/>
          <w:lang w:val="es-MX"/>
        </w:rPr>
        <w:t xml:space="preserve"> Wilv</w:t>
      </w:r>
      <w:r w:rsidR="00A60B9C" w:rsidRPr="004D19C3">
        <w:rPr>
          <w:rFonts w:ascii="Calibri" w:hAnsi="Calibri" w:cs="Calibri"/>
          <w:color w:val="auto"/>
          <w:sz w:val="24"/>
          <w:szCs w:val="24"/>
          <w:lang w:val="es-MX"/>
        </w:rPr>
        <w:t xml:space="preserve">ardo </w:t>
      </w:r>
      <w:r w:rsidRPr="004D19C3">
        <w:rPr>
          <w:rFonts w:ascii="Calibri" w:hAnsi="Calibri" w:cs="Calibri"/>
          <w:color w:val="auto"/>
          <w:sz w:val="24"/>
          <w:szCs w:val="24"/>
          <w:lang w:val="es-MX"/>
        </w:rPr>
        <w:t>Ramírez</w:t>
      </w:r>
      <w:r w:rsidR="00A60B9C" w:rsidRPr="004D19C3">
        <w:rPr>
          <w:rFonts w:ascii="Calibri" w:hAnsi="Calibri" w:cs="Calibri"/>
          <w:color w:val="auto"/>
          <w:sz w:val="24"/>
          <w:szCs w:val="24"/>
          <w:lang w:val="es-MX"/>
        </w:rPr>
        <w:t xml:space="preserve"> Colunga.</w:t>
      </w:r>
    </w:p>
    <w:p w:rsidR="00A60B9C" w:rsidRPr="004D19C3" w:rsidRDefault="00A60B9C"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Analista:</w:t>
      </w:r>
      <w:r w:rsidRPr="004D19C3">
        <w:rPr>
          <w:rFonts w:ascii="Calibri" w:hAnsi="Calibri" w:cs="Calibri"/>
          <w:color w:val="auto"/>
          <w:sz w:val="24"/>
          <w:szCs w:val="24"/>
          <w:lang w:val="es-MX"/>
        </w:rPr>
        <w:t xml:space="preserve"> Rogelio Rafael </w:t>
      </w:r>
      <w:r w:rsidR="002F5D9D" w:rsidRPr="004D19C3">
        <w:rPr>
          <w:rFonts w:ascii="Calibri" w:hAnsi="Calibri" w:cs="Calibri"/>
          <w:color w:val="auto"/>
          <w:sz w:val="24"/>
          <w:szCs w:val="24"/>
          <w:lang w:val="es-MX"/>
        </w:rPr>
        <w:t>Jinestas</w:t>
      </w:r>
      <w:r w:rsidRPr="004D19C3">
        <w:rPr>
          <w:rFonts w:ascii="Calibri" w:hAnsi="Calibri" w:cs="Calibri"/>
          <w:color w:val="auto"/>
          <w:sz w:val="24"/>
          <w:szCs w:val="24"/>
          <w:lang w:val="es-MX"/>
        </w:rPr>
        <w:t xml:space="preserve"> </w:t>
      </w:r>
      <w:r w:rsidR="002F5D9D" w:rsidRPr="004D19C3">
        <w:rPr>
          <w:rFonts w:ascii="Calibri" w:hAnsi="Calibri" w:cs="Calibri"/>
          <w:color w:val="auto"/>
          <w:sz w:val="24"/>
          <w:szCs w:val="24"/>
          <w:lang w:val="es-MX"/>
        </w:rPr>
        <w:t>García</w:t>
      </w:r>
      <w:r w:rsidRPr="004D19C3">
        <w:rPr>
          <w:rFonts w:ascii="Calibri" w:hAnsi="Calibri" w:cs="Calibri"/>
          <w:color w:val="auto"/>
          <w:sz w:val="24"/>
          <w:szCs w:val="24"/>
          <w:lang w:val="es-MX"/>
        </w:rPr>
        <w:t>.</w:t>
      </w:r>
    </w:p>
    <w:p w:rsidR="00A60B9C" w:rsidRPr="004D19C3" w:rsidRDefault="00A60B9C"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Programador:</w:t>
      </w:r>
      <w:r w:rsidRPr="004D19C3">
        <w:rPr>
          <w:rFonts w:ascii="Calibri" w:hAnsi="Calibri" w:cs="Calibri"/>
          <w:color w:val="auto"/>
          <w:sz w:val="24"/>
          <w:szCs w:val="24"/>
          <w:lang w:val="es-MX"/>
        </w:rPr>
        <w:t xml:space="preserve"> Gerson </w:t>
      </w:r>
      <w:r w:rsidR="002F5D9D" w:rsidRPr="004D19C3">
        <w:rPr>
          <w:rFonts w:ascii="Calibri" w:hAnsi="Calibri" w:cs="Calibri"/>
          <w:color w:val="auto"/>
          <w:sz w:val="24"/>
          <w:szCs w:val="24"/>
          <w:lang w:val="es-MX"/>
        </w:rPr>
        <w:t>Efraín</w:t>
      </w:r>
      <w:r w:rsidRPr="004D19C3">
        <w:rPr>
          <w:rFonts w:ascii="Calibri" w:hAnsi="Calibri" w:cs="Calibri"/>
          <w:color w:val="auto"/>
          <w:sz w:val="24"/>
          <w:szCs w:val="24"/>
          <w:lang w:val="es-MX"/>
        </w:rPr>
        <w:t xml:space="preserve"> </w:t>
      </w:r>
      <w:r w:rsidR="002F5D9D" w:rsidRPr="004D19C3">
        <w:rPr>
          <w:rFonts w:ascii="Calibri" w:hAnsi="Calibri" w:cs="Calibri"/>
          <w:color w:val="auto"/>
          <w:sz w:val="24"/>
          <w:szCs w:val="24"/>
          <w:lang w:val="es-MX"/>
        </w:rPr>
        <w:t>Isaías</w:t>
      </w:r>
      <w:r w:rsidRPr="004D19C3">
        <w:rPr>
          <w:rFonts w:ascii="Calibri" w:hAnsi="Calibri" w:cs="Calibri"/>
          <w:color w:val="auto"/>
          <w:sz w:val="24"/>
          <w:szCs w:val="24"/>
          <w:lang w:val="es-MX"/>
        </w:rPr>
        <w:t xml:space="preserve"> Rivera.</w:t>
      </w:r>
    </w:p>
    <w:p w:rsidR="00A60B9C" w:rsidRPr="004D19C3" w:rsidRDefault="00A60B9C"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 xml:space="preserve">Relaciones </w:t>
      </w:r>
      <w:r w:rsidR="002F5D9D" w:rsidRPr="004D19C3">
        <w:rPr>
          <w:rFonts w:ascii="Calibri" w:hAnsi="Calibri" w:cs="Calibri"/>
          <w:b/>
          <w:color w:val="auto"/>
          <w:sz w:val="24"/>
          <w:szCs w:val="24"/>
          <w:lang w:val="es-MX"/>
        </w:rPr>
        <w:t>públicas</w:t>
      </w:r>
      <w:r w:rsidRPr="004D19C3">
        <w:rPr>
          <w:rFonts w:ascii="Calibri" w:hAnsi="Calibri" w:cs="Calibri"/>
          <w:b/>
          <w:color w:val="auto"/>
          <w:sz w:val="24"/>
          <w:szCs w:val="24"/>
          <w:lang w:val="es-MX"/>
        </w:rPr>
        <w:t>:</w:t>
      </w:r>
      <w:r w:rsidRPr="004D19C3">
        <w:rPr>
          <w:rFonts w:ascii="Calibri" w:hAnsi="Calibri" w:cs="Calibri"/>
          <w:color w:val="auto"/>
          <w:sz w:val="24"/>
          <w:szCs w:val="24"/>
          <w:lang w:val="es-MX"/>
        </w:rPr>
        <w:t xml:space="preserve"> Ana </w:t>
      </w:r>
      <w:r w:rsidR="002F5D9D" w:rsidRPr="004D19C3">
        <w:rPr>
          <w:rFonts w:ascii="Calibri" w:hAnsi="Calibri" w:cs="Calibri"/>
          <w:color w:val="auto"/>
          <w:sz w:val="24"/>
          <w:szCs w:val="24"/>
          <w:lang w:val="es-MX"/>
        </w:rPr>
        <w:t>Karen</w:t>
      </w:r>
      <w:r w:rsidRPr="004D19C3">
        <w:rPr>
          <w:rFonts w:ascii="Calibri" w:hAnsi="Calibri" w:cs="Calibri"/>
          <w:color w:val="auto"/>
          <w:sz w:val="24"/>
          <w:szCs w:val="24"/>
          <w:lang w:val="es-MX"/>
        </w:rPr>
        <w:t xml:space="preserve"> Aguirre.</w:t>
      </w:r>
    </w:p>
    <w:p w:rsidR="00A60B9C" w:rsidRPr="004D19C3" w:rsidRDefault="00A60B9C"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Ejecutivo de ventas:</w:t>
      </w:r>
      <w:r w:rsidRPr="004D19C3">
        <w:rPr>
          <w:rFonts w:ascii="Calibri" w:hAnsi="Calibri" w:cs="Calibri"/>
          <w:color w:val="auto"/>
          <w:sz w:val="24"/>
          <w:szCs w:val="24"/>
          <w:lang w:val="es-MX"/>
        </w:rPr>
        <w:t xml:space="preserve"> Mauricio </w:t>
      </w:r>
      <w:r w:rsidR="002F5D9D" w:rsidRPr="004D19C3">
        <w:rPr>
          <w:rFonts w:ascii="Calibri" w:hAnsi="Calibri" w:cs="Calibri"/>
          <w:color w:val="auto"/>
          <w:sz w:val="24"/>
          <w:szCs w:val="24"/>
          <w:lang w:val="es-MX"/>
        </w:rPr>
        <w:t>Martínez</w:t>
      </w:r>
    </w:p>
    <w:p w:rsidR="00A60B9C" w:rsidRPr="004D19C3" w:rsidRDefault="00A60B9C"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 xml:space="preserve">Ejecutivo de ventas: </w:t>
      </w:r>
      <w:r w:rsidRPr="004D19C3">
        <w:rPr>
          <w:rFonts w:ascii="Calibri" w:hAnsi="Calibri" w:cs="Calibri"/>
          <w:color w:val="auto"/>
          <w:sz w:val="24"/>
          <w:szCs w:val="24"/>
          <w:lang w:val="es-MX"/>
        </w:rPr>
        <w:t xml:space="preserve">José </w:t>
      </w:r>
      <w:r w:rsidR="002F5D9D" w:rsidRPr="004D19C3">
        <w:rPr>
          <w:rFonts w:ascii="Calibri" w:hAnsi="Calibri" w:cs="Calibri"/>
          <w:color w:val="auto"/>
          <w:sz w:val="24"/>
          <w:szCs w:val="24"/>
          <w:lang w:val="es-MX"/>
        </w:rPr>
        <w:t>Ramón</w:t>
      </w:r>
      <w:r w:rsidRPr="004D19C3">
        <w:rPr>
          <w:rFonts w:ascii="Calibri" w:hAnsi="Calibri" w:cs="Calibri"/>
          <w:color w:val="auto"/>
          <w:sz w:val="24"/>
          <w:szCs w:val="24"/>
          <w:lang w:val="es-MX"/>
        </w:rPr>
        <w:t xml:space="preserve"> Guadarrama.</w:t>
      </w:r>
    </w:p>
    <w:p w:rsidR="00A60B9C" w:rsidRPr="004D19C3" w:rsidRDefault="00A60B9C"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Facilitador de contenido:</w:t>
      </w:r>
      <w:r w:rsidRPr="004D19C3">
        <w:rPr>
          <w:rFonts w:ascii="Calibri" w:hAnsi="Calibri" w:cs="Calibri"/>
          <w:color w:val="auto"/>
          <w:sz w:val="24"/>
          <w:szCs w:val="24"/>
          <w:lang w:val="es-MX"/>
        </w:rPr>
        <w:t xml:space="preserve"> Victoria </w:t>
      </w:r>
      <w:r w:rsidR="002F5D9D" w:rsidRPr="004D19C3">
        <w:rPr>
          <w:rFonts w:ascii="Calibri" w:hAnsi="Calibri" w:cs="Calibri"/>
          <w:color w:val="auto"/>
          <w:sz w:val="24"/>
          <w:szCs w:val="24"/>
          <w:lang w:val="es-MX"/>
        </w:rPr>
        <w:t>Bazán</w:t>
      </w:r>
      <w:r w:rsidRPr="004D19C3">
        <w:rPr>
          <w:rFonts w:ascii="Calibri" w:hAnsi="Calibri" w:cs="Calibri"/>
          <w:color w:val="auto"/>
          <w:sz w:val="24"/>
          <w:szCs w:val="24"/>
          <w:lang w:val="es-MX"/>
        </w:rPr>
        <w:t>.</w:t>
      </w:r>
    </w:p>
    <w:p w:rsidR="006912D8" w:rsidRPr="004D19C3" w:rsidRDefault="001A0767"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Mentor</w:t>
      </w:r>
      <w:r w:rsidR="00A60B9C" w:rsidRPr="004D19C3">
        <w:rPr>
          <w:rFonts w:ascii="Calibri" w:hAnsi="Calibri" w:cs="Calibri"/>
          <w:b/>
          <w:color w:val="auto"/>
          <w:sz w:val="24"/>
          <w:szCs w:val="24"/>
          <w:lang w:val="es-MX"/>
        </w:rPr>
        <w:t xml:space="preserve"> del </w:t>
      </w:r>
      <w:r w:rsidR="002F5D9D" w:rsidRPr="004D19C3">
        <w:rPr>
          <w:rFonts w:ascii="Calibri" w:hAnsi="Calibri" w:cs="Calibri"/>
          <w:b/>
          <w:color w:val="auto"/>
          <w:sz w:val="24"/>
          <w:szCs w:val="24"/>
          <w:lang w:val="es-MX"/>
        </w:rPr>
        <w:t xml:space="preserve">proyecto: </w:t>
      </w:r>
      <w:r w:rsidR="002F5D9D" w:rsidRPr="004D19C3">
        <w:rPr>
          <w:rFonts w:ascii="Calibri" w:hAnsi="Calibri" w:cs="Calibri"/>
          <w:color w:val="auto"/>
          <w:sz w:val="24"/>
          <w:szCs w:val="24"/>
          <w:lang w:val="es-MX"/>
        </w:rPr>
        <w:t>ing</w:t>
      </w:r>
      <w:r w:rsidR="00A673DF" w:rsidRPr="004D19C3">
        <w:rPr>
          <w:rFonts w:ascii="Calibri" w:hAnsi="Calibri" w:cs="Calibri"/>
          <w:color w:val="auto"/>
          <w:sz w:val="24"/>
          <w:szCs w:val="24"/>
          <w:lang w:val="es-MX"/>
        </w:rPr>
        <w:t>. Dora Araceli Medina Aguilera.</w:t>
      </w:r>
    </w:p>
    <w:p w:rsidR="008B2108" w:rsidRPr="004D19C3" w:rsidRDefault="008B2108" w:rsidP="00EE75D5">
      <w:pPr>
        <w:spacing w:after="0"/>
        <w:jc w:val="both"/>
        <w:rPr>
          <w:rFonts w:ascii="Calibri" w:hAnsi="Calibri" w:cs="Calibri"/>
          <w:color w:val="auto"/>
          <w:sz w:val="24"/>
          <w:szCs w:val="24"/>
          <w:lang w:val="es-MX"/>
        </w:rPr>
      </w:pPr>
      <w:r w:rsidRPr="004D19C3">
        <w:rPr>
          <w:rFonts w:ascii="Calibri" w:hAnsi="Calibri" w:cs="Calibri"/>
          <w:b/>
          <w:color w:val="auto"/>
          <w:sz w:val="24"/>
          <w:szCs w:val="24"/>
          <w:lang w:val="es-MX"/>
        </w:rPr>
        <w:t>Tester:</w:t>
      </w:r>
      <w:r w:rsidRPr="004D19C3">
        <w:rPr>
          <w:rFonts w:ascii="Calibri" w:hAnsi="Calibri" w:cs="Calibri"/>
          <w:color w:val="auto"/>
          <w:sz w:val="24"/>
          <w:szCs w:val="24"/>
          <w:lang w:val="es-MX"/>
        </w:rPr>
        <w:t xml:space="preserve"> Jorge Lastra</w:t>
      </w:r>
    </w:p>
    <w:p w:rsidR="006912D8" w:rsidRPr="004D19C3" w:rsidRDefault="006912D8" w:rsidP="00EE75D5">
      <w:pPr>
        <w:spacing w:after="0"/>
        <w:jc w:val="both"/>
        <w:rPr>
          <w:rFonts w:ascii="Calibri" w:hAnsi="Calibri" w:cs="Calibri"/>
          <w:color w:val="auto"/>
          <w:sz w:val="24"/>
          <w:szCs w:val="24"/>
          <w:lang w:val="es-MX"/>
        </w:rPr>
      </w:pPr>
    </w:p>
    <w:p w:rsidR="003A51BF" w:rsidRPr="004D19C3" w:rsidRDefault="003A51BF">
      <w:pPr>
        <w:rPr>
          <w:rFonts w:ascii="Calibri" w:hAnsi="Calibri" w:cs="Calibri"/>
          <w:color w:val="auto"/>
          <w:sz w:val="24"/>
          <w:szCs w:val="24"/>
          <w:lang w:val="es-MX"/>
        </w:rPr>
      </w:pPr>
      <w:r w:rsidRPr="004D19C3">
        <w:rPr>
          <w:rFonts w:ascii="Calibri" w:hAnsi="Calibri" w:cs="Calibri"/>
          <w:color w:val="auto"/>
          <w:sz w:val="24"/>
          <w:szCs w:val="24"/>
          <w:lang w:val="es-MX"/>
        </w:rPr>
        <w:br w:type="page"/>
      </w:r>
    </w:p>
    <w:p w:rsidR="003A51BF" w:rsidRPr="004D19C3" w:rsidRDefault="003A51BF" w:rsidP="00EE75D5">
      <w:pPr>
        <w:spacing w:after="0"/>
        <w:jc w:val="both"/>
        <w:rPr>
          <w:rFonts w:ascii="Calibri" w:hAnsi="Calibri" w:cs="Calibri"/>
          <w:color w:val="auto"/>
          <w:sz w:val="24"/>
          <w:szCs w:val="24"/>
          <w:lang w:val="es-MX"/>
        </w:rPr>
        <w:sectPr w:rsidR="003A51BF" w:rsidRPr="004D19C3" w:rsidSect="00EE75D5">
          <w:pgSz w:w="12240" w:h="15840" w:code="1"/>
          <w:pgMar w:top="1418" w:right="1418" w:bottom="1418" w:left="1418" w:header="720" w:footer="720" w:gutter="0"/>
          <w:pgNumType w:start="0"/>
          <w:cols w:space="720"/>
          <w:titlePg/>
          <w:docGrid w:linePitch="360"/>
        </w:sectPr>
      </w:pPr>
    </w:p>
    <w:p w:rsidR="004D19C3" w:rsidRPr="004D19C3" w:rsidRDefault="004D19C3" w:rsidP="003A51BF">
      <w:pPr>
        <w:spacing w:after="0"/>
        <w:jc w:val="both"/>
        <w:rPr>
          <w:rFonts w:ascii="Calibri" w:hAnsi="Calibri" w:cs="Calibri"/>
          <w:b/>
          <w:color w:val="auto"/>
          <w:sz w:val="32"/>
          <w:szCs w:val="24"/>
          <w:lang w:val="es-MX"/>
        </w:rPr>
      </w:pPr>
      <w:r w:rsidRPr="004D19C3">
        <w:rPr>
          <w:rFonts w:ascii="Calibri" w:hAnsi="Calibri" w:cs="Calibri"/>
          <w:b/>
          <w:color w:val="auto"/>
          <w:sz w:val="32"/>
          <w:szCs w:val="24"/>
          <w:lang w:val="es-MX"/>
        </w:rPr>
        <w:lastRenderedPageBreak/>
        <w:t>Lista de Requerimientos</w:t>
      </w:r>
    </w:p>
    <w:p w:rsidR="004D19C3" w:rsidRPr="004D19C3" w:rsidRDefault="004D19C3" w:rsidP="003A51BF">
      <w:pPr>
        <w:spacing w:after="0"/>
        <w:jc w:val="both"/>
        <w:rPr>
          <w:rFonts w:ascii="Calibri" w:hAnsi="Calibri" w:cs="Calibri"/>
          <w:b/>
          <w:color w:val="auto"/>
          <w:sz w:val="28"/>
          <w:szCs w:val="24"/>
          <w:lang w:val="es-MX"/>
        </w:rPr>
      </w:pPr>
    </w:p>
    <w:p w:rsidR="003A51BF" w:rsidRPr="004D19C3" w:rsidRDefault="003A51BF"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Objetivo</w:t>
      </w:r>
      <w:r w:rsidRPr="004D19C3">
        <w:rPr>
          <w:rFonts w:ascii="Calibri" w:hAnsi="Calibri" w:cs="Calibri"/>
          <w:b/>
          <w:color w:val="auto"/>
          <w:sz w:val="28"/>
          <w:szCs w:val="24"/>
          <w:lang w:val="es-MX"/>
        </w:rPr>
        <w:tab/>
      </w:r>
    </w:p>
    <w:p w:rsidR="00D372DB" w:rsidRPr="004D19C3" w:rsidRDefault="00D372DB" w:rsidP="003A51BF">
      <w:pPr>
        <w:spacing w:after="0"/>
        <w:jc w:val="both"/>
        <w:rPr>
          <w:rFonts w:ascii="Calibri" w:hAnsi="Calibri" w:cs="Calibri"/>
          <w:b/>
          <w:color w:val="auto"/>
          <w:sz w:val="28"/>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Realizar una plataforma educativa en la cual se permita el acceso a múltiples usuarios de forma independiente, identificando los permisos que cada uno de ellos tiene sobre el sistema.</w:t>
      </w: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El sistema gestionará todo lo relevante de contenido que se mostrará en la página principal del sistema. Dicho contenido se permitirá modificar, agregar o eliminar según lo desee el usuario y así mismo que este cuente con los permisos necesarios.</w:t>
      </w: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Para que un usuario final (niño) pueda hacer uso del sistema deberá contar con una suscripción activa a una membresía que previamente adquirirá su padre (usuario final), mediante un registro otorgando su tarjeta de débito en la cual se realizarán cargos de forma periódica según el tipo de membresía seleccionado.</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Momentos Importantes</w:t>
      </w:r>
    </w:p>
    <w:p w:rsidR="00D372DB" w:rsidRPr="004D19C3" w:rsidRDefault="00D372DB" w:rsidP="003A51BF">
      <w:pPr>
        <w:spacing w:after="0"/>
        <w:jc w:val="both"/>
        <w:rPr>
          <w:rFonts w:ascii="Calibri" w:hAnsi="Calibri" w:cs="Calibri"/>
          <w:b/>
          <w:color w:val="auto"/>
          <w:sz w:val="28"/>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Como punto importante a realizar será el diseño de interfaces ya que uno de los usuarios finales principales son los niños y para ellos es necesario una interfaz agradable y fuera de lo convencional que resulte atractiva visualmente y cómoda de utilizar. Así mismo se deberá mantener mucha atención en cuanto al análisis y diseño de las bases de datos ya que si no se establecen bases estables el sistema podría generar errores estando ya en el mercado, haciéndonos perder fiabilidad y clientes (usuarios finales). </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Requerimientos Técnicos</w:t>
      </w:r>
    </w:p>
    <w:p w:rsidR="00D372DB" w:rsidRPr="004D19C3" w:rsidRDefault="00D372DB" w:rsidP="003A51BF">
      <w:pPr>
        <w:spacing w:after="0"/>
        <w:jc w:val="both"/>
        <w:rPr>
          <w:rFonts w:ascii="Calibri" w:hAnsi="Calibri" w:cs="Calibri"/>
          <w:b/>
          <w:color w:val="auto"/>
          <w:sz w:val="28"/>
          <w:szCs w:val="24"/>
          <w:lang w:val="es-MX"/>
        </w:rPr>
      </w:pP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Equipos de Cómputo (Desarrolladores)</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equipo de desarrolladores deberá contar con equipo de cómputo, uno propio por cada integrante, esto para agilizar el trabajo individual asignado por integrante.</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equipo de cómputo deberá contar con las siguiente características mínimas: 2GB de memoria RAM, Disco duro de 250 GB, Procesador Intel Pentium Dual Core o bien 1.30 GHz de Velocidad. Se deberá contar con algún editor de texto el cual permita la cómoda codificación por parte del integrante del equipo.</w:t>
      </w:r>
    </w:p>
    <w:p w:rsidR="004D19C3" w:rsidRPr="004D19C3" w:rsidRDefault="004D19C3" w:rsidP="003A51BF">
      <w:pPr>
        <w:spacing w:after="0"/>
        <w:ind w:left="360"/>
        <w:jc w:val="both"/>
        <w:rPr>
          <w:rFonts w:ascii="Calibri" w:hAnsi="Calibri" w:cs="Calibri"/>
          <w:color w:val="auto"/>
          <w:sz w:val="24"/>
          <w:szCs w:val="24"/>
          <w:lang w:val="es-MX"/>
        </w:rPr>
      </w:pPr>
    </w:p>
    <w:p w:rsidR="004D19C3" w:rsidRPr="004D19C3" w:rsidRDefault="004D19C3" w:rsidP="003A51BF">
      <w:pPr>
        <w:spacing w:after="0"/>
        <w:ind w:left="360"/>
        <w:jc w:val="both"/>
        <w:rPr>
          <w:rFonts w:ascii="Calibri" w:hAnsi="Calibri" w:cs="Calibri"/>
          <w:color w:val="auto"/>
          <w:sz w:val="24"/>
          <w:szCs w:val="24"/>
          <w:lang w:val="es-MX"/>
        </w:rPr>
      </w:pPr>
    </w:p>
    <w:p w:rsidR="004D19C3" w:rsidRPr="004D19C3" w:rsidRDefault="004D19C3" w:rsidP="003A51BF">
      <w:pPr>
        <w:spacing w:after="0"/>
        <w:ind w:left="360"/>
        <w:jc w:val="both"/>
        <w:rPr>
          <w:rFonts w:ascii="Calibri" w:hAnsi="Calibri" w:cs="Calibri"/>
          <w:color w:val="auto"/>
          <w:sz w:val="24"/>
          <w:szCs w:val="24"/>
          <w:lang w:val="es-MX"/>
        </w:rPr>
      </w:pPr>
    </w:p>
    <w:p w:rsidR="004D19C3" w:rsidRPr="004D19C3" w:rsidRDefault="004D19C3" w:rsidP="003A51BF">
      <w:pPr>
        <w:spacing w:after="0"/>
        <w:ind w:left="36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w:t>
      </w: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lastRenderedPageBreak/>
        <w:t>Hosting Web</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Se requiere un Hosting web en el cual se almacenará toda la información y conjunto de datos que ayudarán al correcto funcionamiento del sistema. El Hosting Web deberá contar con los requerimientos mínimos siguientes:</w:t>
      </w:r>
    </w:p>
    <w:p w:rsidR="003A51BF" w:rsidRPr="004D19C3" w:rsidRDefault="003A51BF" w:rsidP="003A51BF">
      <w:pPr>
        <w:pStyle w:val="Prrafodelista"/>
        <w:numPr>
          <w:ilvl w:val="0"/>
          <w:numId w:val="5"/>
        </w:numPr>
        <w:spacing w:after="0"/>
        <w:ind w:left="1080"/>
        <w:jc w:val="both"/>
        <w:rPr>
          <w:rFonts w:ascii="Calibri" w:hAnsi="Calibri" w:cs="Calibri"/>
          <w:color w:val="auto"/>
          <w:sz w:val="24"/>
          <w:szCs w:val="24"/>
          <w:lang w:val="es-MX"/>
        </w:rPr>
      </w:pPr>
      <w:r w:rsidRPr="004D19C3">
        <w:rPr>
          <w:rFonts w:ascii="Calibri" w:hAnsi="Calibri" w:cs="Calibri"/>
          <w:color w:val="auto"/>
          <w:sz w:val="24"/>
          <w:szCs w:val="24"/>
          <w:lang w:val="es-MX"/>
        </w:rPr>
        <w:t>Almacenamiento de datos mínimo de 100GB</w:t>
      </w:r>
    </w:p>
    <w:p w:rsidR="003A51BF" w:rsidRPr="004D19C3" w:rsidRDefault="003A51BF" w:rsidP="003A51BF">
      <w:pPr>
        <w:pStyle w:val="Prrafodelista"/>
        <w:numPr>
          <w:ilvl w:val="0"/>
          <w:numId w:val="5"/>
        </w:numPr>
        <w:spacing w:after="0"/>
        <w:ind w:left="1080"/>
        <w:jc w:val="both"/>
        <w:rPr>
          <w:rFonts w:ascii="Calibri" w:hAnsi="Calibri" w:cs="Calibri"/>
          <w:color w:val="auto"/>
          <w:sz w:val="24"/>
          <w:szCs w:val="24"/>
          <w:lang w:val="es-MX"/>
        </w:rPr>
      </w:pPr>
      <w:r w:rsidRPr="004D19C3">
        <w:rPr>
          <w:rFonts w:ascii="Calibri" w:hAnsi="Calibri" w:cs="Calibri"/>
          <w:color w:val="auto"/>
          <w:sz w:val="24"/>
          <w:szCs w:val="24"/>
          <w:lang w:val="es-MX"/>
        </w:rPr>
        <w:t>Ancho de banda ilimitado</w:t>
      </w:r>
    </w:p>
    <w:p w:rsidR="003A51BF" w:rsidRPr="004D19C3" w:rsidRDefault="003A51BF" w:rsidP="003A51BF">
      <w:pPr>
        <w:pStyle w:val="Prrafodelista"/>
        <w:numPr>
          <w:ilvl w:val="0"/>
          <w:numId w:val="5"/>
        </w:numPr>
        <w:spacing w:after="0"/>
        <w:ind w:left="1080"/>
        <w:jc w:val="both"/>
        <w:rPr>
          <w:rFonts w:ascii="Calibri" w:hAnsi="Calibri" w:cs="Calibri"/>
          <w:color w:val="auto"/>
          <w:sz w:val="24"/>
          <w:szCs w:val="24"/>
          <w:lang w:val="es-MX"/>
        </w:rPr>
      </w:pPr>
      <w:r w:rsidRPr="004D19C3">
        <w:rPr>
          <w:rFonts w:ascii="Calibri" w:hAnsi="Calibri" w:cs="Calibri"/>
          <w:color w:val="auto"/>
          <w:sz w:val="24"/>
          <w:szCs w:val="24"/>
          <w:lang w:val="es-MX"/>
        </w:rPr>
        <w:t>Servicio mínimo para un sitio web</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Dominio Web</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dominio Web es una parte fundamental del Sistema ya que es este quien permitirá el acceso al sistema por parte de los clientes o usuarios finales.</w:t>
      </w:r>
    </w:p>
    <w:p w:rsidR="00D372DB" w:rsidRPr="004D19C3" w:rsidRDefault="00D372DB" w:rsidP="003A51BF">
      <w:pPr>
        <w:spacing w:after="0"/>
        <w:ind w:left="360"/>
        <w:jc w:val="both"/>
        <w:rPr>
          <w:rFonts w:ascii="Calibri" w:hAnsi="Calibri" w:cs="Calibri"/>
          <w:color w:val="auto"/>
          <w:sz w:val="24"/>
          <w:szCs w:val="24"/>
          <w:lang w:val="es-MX"/>
        </w:rPr>
      </w:pP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Certificado SSL</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certificado SSL es el requerimiento más importante del sistema ya que sin este, uno de los principales objetivos no se cumpliría y sin él no se podría implementar el sistema en el mercado. El certificado SSL permitirá la conexión segura a los usuarios lo que nos permitirá realizar transacciones bancarias mediante la tarjeta de débito, para el cobro de la membresía por usuario.</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Equipos de Cómputo (Cliente)</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El equipo del Usuario final, para un uso básico del sistema deberá contar con un equipo de cómputo de requerimientos mínimos no tan exigentes, tales como: memoria RAM de 1GB y procesador de 1GHz. Esto proporcionaría al usuario una interactividad limitada pero sin perder el objetivo de aprendizaje por parte del sistema </w:t>
      </w:r>
      <w:r w:rsidRPr="004D19C3">
        <w:rPr>
          <w:rFonts w:ascii="Calibri" w:hAnsi="Calibri" w:cs="Calibri"/>
          <w:color w:val="auto"/>
          <w:sz w:val="24"/>
          <w:szCs w:val="24"/>
          <w:lang w:val="es-MX"/>
        </w:rPr>
        <w:t>para el niño</w:t>
      </w: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 </w:t>
      </w: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Conexión a Internet</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Tanto el Equipo de desarrollo como el usuario final deberá contar con una buena conexión a internet, esto para lograr obtener el acceso al dominio Web establecido y poder hacer uso del sistema; por parte de los usuarios finales, para hacer uso de la página y realizar los ejercicios, y los desarrolladores para la manipulación de la información y desarrollo del sistema.</w:t>
      </w: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w:t>
      </w: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Navegador Web</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Se requiere un navegador o cliente web para poder tener el acceso al sistema. Es recomendable contar con Google Chrome ya que es este el navegador que mayor soporte tiene, en cuanto a la mejor visualización del sitio, pero el sistema funcionará igual en cualquier navegador web en que se realice el acceso.</w:t>
      </w:r>
    </w:p>
    <w:p w:rsidR="004D19C3" w:rsidRPr="004D19C3" w:rsidRDefault="004D19C3" w:rsidP="003A51BF">
      <w:pPr>
        <w:spacing w:after="0"/>
        <w:ind w:left="360"/>
        <w:jc w:val="both"/>
        <w:rPr>
          <w:rFonts w:ascii="Calibri" w:hAnsi="Calibri" w:cs="Calibri"/>
          <w:color w:val="auto"/>
          <w:sz w:val="24"/>
          <w:szCs w:val="24"/>
          <w:lang w:val="es-MX"/>
        </w:rPr>
      </w:pPr>
    </w:p>
    <w:p w:rsidR="004D19C3" w:rsidRPr="004D19C3" w:rsidRDefault="004D19C3" w:rsidP="003A51BF">
      <w:pPr>
        <w:spacing w:after="0"/>
        <w:ind w:left="36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lastRenderedPageBreak/>
        <w:t>Requerimientos del Sistema</w:t>
      </w:r>
    </w:p>
    <w:p w:rsidR="003A51BF" w:rsidRPr="004D19C3" w:rsidRDefault="003A51BF" w:rsidP="003A51BF">
      <w:pPr>
        <w:spacing w:after="0"/>
        <w:jc w:val="both"/>
        <w:rPr>
          <w:rFonts w:ascii="Calibri" w:hAnsi="Calibri" w:cs="Calibri"/>
          <w:b/>
          <w:color w:val="auto"/>
          <w:sz w:val="28"/>
          <w:szCs w:val="24"/>
          <w:lang w:val="es-MX"/>
        </w:rPr>
      </w:pPr>
    </w:p>
    <w:p w:rsidR="003A51BF" w:rsidRPr="004D19C3" w:rsidRDefault="003A51BF" w:rsidP="003A51BF">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Diseño de página web principal</w:t>
      </w:r>
    </w:p>
    <w:p w:rsidR="003A51BF" w:rsidRPr="004D19C3" w:rsidRDefault="003A51BF" w:rsidP="003A51BF">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Se realizará una página principal la cual sea atractiva para el usuario, especialmente para los niños pequeños ya que será quienes mantengan un acceso más constante dentro del sistema. Dentro de esta página principal se especificará el objetivo del sistema y toda la información de la empresa así como se contará con acceso al sistema y/o registrarse según desee el usuario.</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Diseño de interfaz para para el perfil usuario</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Cada usuario registrado dentro del sistema sin importar que sea hijo, padre o administrativo contará con una zona para su perfil en la que se mostrará toda su información personal, permitiéndole la manipulación de la misma.</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Control de acceso</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sistema contará con identificación de acceso para distinguir entre los distintos roles con los que contará el sistema, mostrándole a este únicamente los módulos a los que tiene acceso.</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Estadísticas para el usuario padre</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Las actividades  realizadas  por los alumnos dentro del sistema; se informará mediante gráficas y estadísticas a los padres, los resultados de cada uno de sus hijos registrados al realizar nuestras actividades didácticas. Todo esto para llevar y brindar un control en la educación del alumno y que esto mismo funcione como retroalimentación para el mismo.</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 de Registro y manipulación de contenido</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 contará con un módulo de registro y manipulación de la información de los cursos que se realizarán dentro del sistema así como un módulo individual con el mismo formato para los módulos ligados entre sí, tales como (edutecas, cursos, temas, tópicos, subtemas). </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 de personalización.</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Se contará con un módulo de personalización de la interfaz por parte del usuario, el cual le permitirá seleccionar dentro de un catálogo de estilos predefinidos, el skin que más sea de su agrado.</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 de escuelas y Maestros.</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sistema contará con un módulo en el cual se registrarán las escuelas que apoyan con contenido didáctico a nuestra empresa, pudiendo manipula esta información.</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Así como un módulo para el registro y manipulación de los profesores que pertenecen a las escuelas antes mencionadas.</w:t>
      </w: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lastRenderedPageBreak/>
        <w:t>Módulo de pagos y registro del padre</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Se contará con un módulo en el cual el padre se registrará proporcionando toda su información personal así como la selección de un plan de pago para la membresía del sistema, para el cual se requerirá una tarjeta de débito o crédito. Siendo el sistema capaz de realizar cargos periódicos a dicha tarjeta para el pago de la subscripción y en caso de que esto no se pueda realizar o bien que el usuario cancele su membresía la cuenta y cuentas ligadas al padre dejarán de tener acceso.</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padre contará con la posibilidad de cambiar de plan de membresía si el así lo desea.</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D372DB">
      <w:pPr>
        <w:pStyle w:val="Prrafodelista"/>
        <w:numPr>
          <w:ilvl w:val="0"/>
          <w:numId w:val="5"/>
        </w:numPr>
        <w:spacing w:after="0"/>
        <w:jc w:val="both"/>
        <w:rPr>
          <w:rFonts w:ascii="Calibri" w:hAnsi="Calibri" w:cs="Calibri"/>
          <w:b/>
          <w:color w:val="auto"/>
          <w:sz w:val="24"/>
          <w:szCs w:val="24"/>
          <w:lang w:val="es-MX"/>
        </w:rPr>
      </w:pPr>
      <w:r w:rsidRPr="004D19C3">
        <w:rPr>
          <w:rFonts w:ascii="Calibri" w:hAnsi="Calibri" w:cs="Calibri"/>
          <w:b/>
          <w:color w:val="auto"/>
          <w:sz w:val="24"/>
          <w:szCs w:val="24"/>
          <w:lang w:val="es-MX"/>
        </w:rPr>
        <w:t>Módulo de registro de hijos</w:t>
      </w:r>
    </w:p>
    <w:p w:rsidR="003A51BF" w:rsidRPr="004D19C3" w:rsidRDefault="003A51BF" w:rsidP="00D372DB">
      <w:pPr>
        <w:spacing w:after="0"/>
        <w:ind w:left="360"/>
        <w:jc w:val="both"/>
        <w:rPr>
          <w:rFonts w:ascii="Calibri" w:hAnsi="Calibri" w:cs="Calibri"/>
          <w:color w:val="auto"/>
          <w:sz w:val="24"/>
          <w:szCs w:val="24"/>
          <w:lang w:val="es-MX"/>
        </w:rPr>
      </w:pPr>
      <w:r w:rsidRPr="004D19C3">
        <w:rPr>
          <w:rFonts w:ascii="Calibri" w:hAnsi="Calibri" w:cs="Calibri"/>
          <w:color w:val="auto"/>
          <w:sz w:val="24"/>
          <w:szCs w:val="24"/>
          <w:lang w:val="es-MX"/>
        </w:rPr>
        <w:t>El padre una vez registrado contará con un módulo de registro según su tipo de membresía seleccionada, en el cual se registraran a sus hijos, creándoles una cuenta individual ligada al padre.</w:t>
      </w:r>
    </w:p>
    <w:p w:rsidR="003A51BF" w:rsidRPr="004D19C3" w:rsidRDefault="003A51BF"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Límites y Exclusiones</w:t>
      </w:r>
    </w:p>
    <w:p w:rsidR="00D372DB" w:rsidRPr="004D19C3" w:rsidRDefault="00D372DB" w:rsidP="003A51BF">
      <w:pPr>
        <w:spacing w:after="0"/>
        <w:jc w:val="both"/>
        <w:rPr>
          <w:rFonts w:ascii="Calibri" w:hAnsi="Calibri" w:cs="Calibri"/>
          <w:b/>
          <w:color w:val="auto"/>
          <w:sz w:val="28"/>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El sistema a realizar cuenta con distintas limitantes que es necesario estipular previo a la realización del mismo.</w:t>
      </w:r>
    </w:p>
    <w:p w:rsidR="00D372DB" w:rsidRPr="004D19C3" w:rsidRDefault="00D372DB"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El sistema a desarrollar será orientado al uso por parte de niños que cursan la escuela primaria y padres de fami</w:t>
      </w:r>
      <w:r w:rsidR="00D372DB" w:rsidRPr="004D19C3">
        <w:rPr>
          <w:rFonts w:ascii="Calibri" w:hAnsi="Calibri" w:cs="Calibri"/>
          <w:color w:val="auto"/>
          <w:sz w:val="24"/>
          <w:szCs w:val="24"/>
          <w:lang w:val="es-MX"/>
        </w:rPr>
        <w:t>lia, dejando de lado el acceso para</w:t>
      </w:r>
      <w:r w:rsidRPr="004D19C3">
        <w:rPr>
          <w:rFonts w:ascii="Calibri" w:hAnsi="Calibri" w:cs="Calibri"/>
          <w:color w:val="auto"/>
          <w:sz w:val="24"/>
          <w:szCs w:val="24"/>
          <w:lang w:val="es-MX"/>
        </w:rPr>
        <w:t xml:space="preserve"> </w:t>
      </w:r>
      <w:r w:rsidR="00D372DB" w:rsidRPr="004D19C3">
        <w:rPr>
          <w:rFonts w:ascii="Calibri" w:hAnsi="Calibri" w:cs="Calibri"/>
          <w:color w:val="auto"/>
          <w:sz w:val="24"/>
          <w:szCs w:val="24"/>
          <w:lang w:val="es-MX"/>
        </w:rPr>
        <w:t>adolescentes</w:t>
      </w:r>
      <w:r w:rsidRPr="004D19C3">
        <w:rPr>
          <w:rFonts w:ascii="Calibri" w:hAnsi="Calibri" w:cs="Calibri"/>
          <w:color w:val="auto"/>
          <w:sz w:val="24"/>
          <w:szCs w:val="24"/>
          <w:lang w:val="es-MX"/>
        </w:rPr>
        <w:t xml:space="preserve"> y/o adultos jóvenes.</w:t>
      </w:r>
    </w:p>
    <w:p w:rsidR="00D372DB" w:rsidRPr="004D19C3" w:rsidRDefault="00D372DB"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 xml:space="preserve">Se desarrollarán ejercicios (“juegos”) y contenido de aprendizaje exclusivamente para el uso de niño de entre 6 y 12 años o bien que se encuentren cursando la escuela primaria. </w:t>
      </w:r>
    </w:p>
    <w:p w:rsidR="00D372DB" w:rsidRPr="004D19C3" w:rsidRDefault="00D372DB"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El alumno para poder ingresar al sistema deberá tener una membresía activa registrada por su padre quien puede acceder al sistema sí que su membresía se encuentre activa.</w:t>
      </w:r>
    </w:p>
    <w:p w:rsidR="00D372DB" w:rsidRPr="004D19C3" w:rsidRDefault="00D372DB"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El padre no tiene acceso a los cursos educativos, únicamente tendrá acceso a un panel de monitoreo para sus hijos en el cual se verán reflejados los avances de estos.</w:t>
      </w:r>
    </w:p>
    <w:p w:rsidR="00D372DB" w:rsidRPr="004D19C3" w:rsidRDefault="00D372DB" w:rsidP="003A51BF">
      <w:pPr>
        <w:spacing w:after="0"/>
        <w:jc w:val="both"/>
        <w:rPr>
          <w:rFonts w:ascii="Calibri" w:hAnsi="Calibri" w:cs="Calibri"/>
          <w:color w:val="auto"/>
          <w:sz w:val="24"/>
          <w:szCs w:val="24"/>
          <w:lang w:val="es-MX"/>
        </w:rPr>
      </w:pPr>
    </w:p>
    <w:p w:rsidR="003A51BF" w:rsidRPr="004D19C3" w:rsidRDefault="003A51BF"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t>Revisión con el cliente</w:t>
      </w:r>
    </w:p>
    <w:p w:rsidR="00D372DB" w:rsidRPr="004D19C3" w:rsidRDefault="00D372DB" w:rsidP="003A51BF">
      <w:pPr>
        <w:spacing w:after="0"/>
        <w:jc w:val="both"/>
        <w:rPr>
          <w:rFonts w:ascii="Calibri" w:hAnsi="Calibri" w:cs="Calibri"/>
          <w:b/>
          <w:color w:val="auto"/>
          <w:sz w:val="28"/>
          <w:szCs w:val="24"/>
          <w:lang w:val="es-MX"/>
        </w:rPr>
      </w:pPr>
    </w:p>
    <w:p w:rsidR="00D372DB" w:rsidRPr="004D19C3" w:rsidRDefault="003A51BF"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t>Se realizarán reuniones periódicas una vez por semana ya sea jueves o viernes según las necesidades del cliente y la etapa de requerimiento en la que el proyecto se encuentre, esto para la revisión de avances y/o aclaración de puntos importantes en cuanto al desarrollo del proyecto.</w:t>
      </w:r>
    </w:p>
    <w:p w:rsidR="00D372DB" w:rsidRPr="004D19C3" w:rsidRDefault="00D372DB">
      <w:pPr>
        <w:rPr>
          <w:rFonts w:ascii="Calibri" w:hAnsi="Calibri" w:cs="Calibri"/>
          <w:color w:val="auto"/>
          <w:sz w:val="24"/>
          <w:szCs w:val="24"/>
          <w:lang w:val="es-MX"/>
        </w:rPr>
      </w:pPr>
      <w:r w:rsidRPr="004D19C3">
        <w:rPr>
          <w:rFonts w:ascii="Calibri" w:hAnsi="Calibri" w:cs="Calibri"/>
          <w:color w:val="auto"/>
          <w:sz w:val="24"/>
          <w:szCs w:val="24"/>
          <w:lang w:val="es-MX"/>
        </w:rPr>
        <w:br w:type="page"/>
      </w:r>
    </w:p>
    <w:p w:rsidR="00D372DB" w:rsidRPr="004D19C3" w:rsidRDefault="00D372DB" w:rsidP="003A51BF">
      <w:pPr>
        <w:spacing w:after="0"/>
        <w:jc w:val="both"/>
        <w:rPr>
          <w:rFonts w:ascii="Calibri" w:hAnsi="Calibri" w:cs="Calibri"/>
          <w:color w:val="auto"/>
          <w:sz w:val="24"/>
          <w:szCs w:val="24"/>
          <w:lang w:val="es-MX"/>
        </w:rPr>
        <w:sectPr w:rsidR="00D372DB" w:rsidRPr="004D19C3" w:rsidSect="003A51BF">
          <w:pgSz w:w="12240" w:h="15840" w:code="1"/>
          <w:pgMar w:top="1418" w:right="1418" w:bottom="1418" w:left="1418" w:header="720" w:footer="720" w:gutter="0"/>
          <w:pgNumType w:start="0"/>
          <w:cols w:space="720"/>
          <w:titlePg/>
          <w:docGrid w:linePitch="360"/>
        </w:sectPr>
      </w:pPr>
    </w:p>
    <w:p w:rsidR="00D372DB" w:rsidRPr="004D19C3" w:rsidRDefault="00D372DB">
      <w:pPr>
        <w:rPr>
          <w:rFonts w:ascii="Calibri" w:hAnsi="Calibri" w:cs="Calibri"/>
          <w:color w:val="auto"/>
          <w:sz w:val="24"/>
          <w:szCs w:val="24"/>
          <w:lang w:val="es-MX"/>
        </w:rPr>
      </w:pPr>
      <w:r w:rsidRPr="004D19C3">
        <w:rPr>
          <w:noProof/>
          <w:lang w:val="es-MX"/>
        </w:rPr>
        <w:lastRenderedPageBreak/>
        <mc:AlternateContent>
          <mc:Choice Requires="wps">
            <w:drawing>
              <wp:anchor distT="0" distB="0" distL="114300" distR="114300" simplePos="0" relativeHeight="251663360" behindDoc="0" locked="0" layoutInCell="1" allowOverlap="1" wp14:anchorId="33E43E65" wp14:editId="563A7D0F">
                <wp:simplePos x="0" y="0"/>
                <wp:positionH relativeFrom="margin">
                  <wp:posOffset>0</wp:posOffset>
                </wp:positionH>
                <wp:positionV relativeFrom="paragraph">
                  <wp:posOffset>-635</wp:posOffset>
                </wp:positionV>
                <wp:extent cx="8248650" cy="59626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8248650" cy="5962650"/>
                        </a:xfrm>
                        <a:prstGeom prst="rect">
                          <a:avLst/>
                        </a:prstGeom>
                        <a:noFill/>
                        <a:ln>
                          <a:noFill/>
                        </a:ln>
                        <a:effectLst/>
                      </wps:spPr>
                      <wps:txbx>
                        <w:txbxContent>
                          <w:p w:rsidR="004D19C3" w:rsidRDefault="00D372DB" w:rsidP="004D19C3">
                            <w:pPr>
                              <w:jc w:val="cente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EDT</w:t>
                            </w:r>
                          </w:p>
                          <w:p w:rsidR="004D19C3" w:rsidRPr="003A51BF" w:rsidRDefault="004D19C3" w:rsidP="004D19C3">
                            <w:pPr>
                              <w:jc w:val="cente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(Estructura de Descomposición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3E65" id="Cuadro de texto 5" o:spid="_x0000_s1027" type="#_x0000_t202" style="position:absolute;margin-left:0;margin-top:-.05pt;width:649.5pt;height:46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" filled="f" stroked="f">
                <v:fill o:detectmouseclick="t"/>
                <v:textbox>
                  <w:txbxContent>
                    <w:p w:rsidR="004D19C3" w:rsidRDefault="00D372DB" w:rsidP="004D19C3">
                      <w:pPr>
                        <w:jc w:val="cente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EDT</w:t>
                      </w:r>
                    </w:p>
                    <w:p w:rsidR="004D19C3" w:rsidRPr="003A51BF" w:rsidRDefault="004D19C3" w:rsidP="004D19C3">
                      <w:pPr>
                        <w:jc w:val="cente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160"/>
                          <w:szCs w:val="72"/>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(Estructura de Descomposición de Trabajo)</w:t>
                      </w:r>
                    </w:p>
                  </w:txbxContent>
                </v:textbox>
                <w10:wrap anchorx="margin"/>
              </v:shape>
            </w:pict>
          </mc:Fallback>
        </mc:AlternateContent>
      </w:r>
      <w:r w:rsidRPr="004D19C3">
        <w:rPr>
          <w:rFonts w:ascii="Calibri" w:hAnsi="Calibri" w:cs="Calibri"/>
          <w:color w:val="auto"/>
          <w:sz w:val="24"/>
          <w:szCs w:val="24"/>
          <w:lang w:val="es-MX"/>
        </w:rPr>
        <w:br w:type="page"/>
      </w:r>
    </w:p>
    <w:p w:rsidR="00D372DB" w:rsidRPr="004D19C3" w:rsidRDefault="00D372DB" w:rsidP="003A51BF">
      <w:pPr>
        <w:spacing w:after="0"/>
        <w:jc w:val="both"/>
        <w:rPr>
          <w:rFonts w:ascii="Calibri" w:hAnsi="Calibri" w:cs="Calibri"/>
          <w:color w:val="auto"/>
          <w:sz w:val="24"/>
          <w:szCs w:val="24"/>
          <w:lang w:val="es-MX"/>
        </w:rPr>
        <w:sectPr w:rsidR="00D372DB" w:rsidRPr="004D19C3" w:rsidSect="00D372DB">
          <w:pgSz w:w="15840" w:h="12240" w:orient="landscape" w:code="1"/>
          <w:pgMar w:top="1418" w:right="1418" w:bottom="1418" w:left="1418" w:header="720" w:footer="720" w:gutter="0"/>
          <w:pgNumType w:start="0"/>
          <w:cols w:space="720"/>
          <w:titlePg/>
          <w:docGrid w:linePitch="360"/>
        </w:sectPr>
      </w:pPr>
    </w:p>
    <w:p w:rsidR="006912D8" w:rsidRPr="004D19C3" w:rsidRDefault="00D372DB" w:rsidP="003A51BF">
      <w:pPr>
        <w:spacing w:after="0"/>
        <w:jc w:val="both"/>
        <w:rPr>
          <w:rFonts w:ascii="Calibri" w:hAnsi="Calibri" w:cs="Calibri"/>
          <w:b/>
          <w:color w:val="auto"/>
          <w:sz w:val="28"/>
          <w:szCs w:val="24"/>
          <w:lang w:val="es-MX"/>
        </w:rPr>
      </w:pPr>
      <w:r w:rsidRPr="004D19C3">
        <w:rPr>
          <w:rFonts w:ascii="Calibri" w:hAnsi="Calibri" w:cs="Calibri"/>
          <w:b/>
          <w:color w:val="auto"/>
          <w:sz w:val="28"/>
          <w:szCs w:val="24"/>
          <w:lang w:val="es-MX"/>
        </w:rPr>
        <w:lastRenderedPageBreak/>
        <w:t>EDT Gráfica</w:t>
      </w:r>
    </w:p>
    <w:p w:rsidR="00D372DB" w:rsidRPr="004D19C3" w:rsidRDefault="00D372DB" w:rsidP="003A51BF">
      <w:pPr>
        <w:spacing w:after="0"/>
        <w:jc w:val="both"/>
        <w:rPr>
          <w:rFonts w:ascii="Calibri" w:hAnsi="Calibri" w:cs="Calibri"/>
          <w:color w:val="auto"/>
          <w:sz w:val="24"/>
          <w:szCs w:val="24"/>
          <w:lang w:val="es-MX"/>
        </w:rPr>
      </w:pPr>
    </w:p>
    <w:p w:rsidR="00D372DB" w:rsidRPr="004D19C3" w:rsidRDefault="00855019" w:rsidP="003A51BF">
      <w:pPr>
        <w:spacing w:after="0"/>
        <w:jc w:val="both"/>
        <w:rPr>
          <w:rFonts w:ascii="Calibri" w:hAnsi="Calibri" w:cs="Calibri"/>
          <w:color w:val="auto"/>
          <w:sz w:val="24"/>
          <w:szCs w:val="24"/>
          <w:lang w:val="es-MX"/>
        </w:rPr>
      </w:pPr>
      <w:r w:rsidRPr="004D19C3">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4260850</wp:posOffset>
                </wp:positionH>
                <wp:positionV relativeFrom="paragraph">
                  <wp:posOffset>759460</wp:posOffset>
                </wp:positionV>
                <wp:extent cx="457200" cy="436880"/>
                <wp:effectExtent l="0" t="0" r="19050" b="20320"/>
                <wp:wrapNone/>
                <wp:docPr id="10" name="Elipse 10"/>
                <wp:cNvGraphicFramePr/>
                <a:graphic xmlns:a="http://schemas.openxmlformats.org/drawingml/2006/main">
                  <a:graphicData uri="http://schemas.microsoft.com/office/word/2010/wordprocessingShape">
                    <wps:wsp>
                      <wps:cNvSpPr/>
                      <wps:spPr>
                        <a:xfrm>
                          <a:off x="0" y="0"/>
                          <a:ext cx="457200" cy="43688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855019" w:rsidRPr="00855019" w:rsidRDefault="00855019" w:rsidP="00855019">
                            <w:pPr>
                              <w:jc w:val="center"/>
                              <w:rPr>
                                <w:b/>
                                <w:color w:val="FFFFFF" w:themeColor="background1"/>
                                <w:sz w:val="24"/>
                              </w:rPr>
                            </w:pPr>
                            <w:r w:rsidRPr="00855019">
                              <w:rPr>
                                <w:b/>
                                <w:color w:val="FFFFFF" w:themeColor="background1"/>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0" o:spid="_x0000_s1028" style="position:absolute;left:0;text-align:left;margin-left:335.5pt;margin-top:59.8pt;width:36pt;height:3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" fillcolor="#5b9bd5 [3204]" strokecolor="white [3201]" strokeweight="1.5pt">
                <v:stroke joinstyle="miter"/>
                <v:textbox>
                  <w:txbxContent>
                    <w:p w:rsidR="00855019" w:rsidRPr="00855019" w:rsidRDefault="00855019" w:rsidP="00855019">
                      <w:pPr>
                        <w:jc w:val="center"/>
                        <w:rPr>
                          <w:b/>
                          <w:color w:val="FFFFFF" w:themeColor="background1"/>
                          <w:sz w:val="24"/>
                        </w:rPr>
                      </w:pPr>
                      <w:r w:rsidRPr="00855019">
                        <w:rPr>
                          <w:b/>
                          <w:color w:val="FFFFFF" w:themeColor="background1"/>
                          <w:sz w:val="24"/>
                        </w:rPr>
                        <w:t>1</w:t>
                      </w:r>
                    </w:p>
                  </w:txbxContent>
                </v:textbox>
              </v:oval>
            </w:pict>
          </mc:Fallback>
        </mc:AlternateContent>
      </w:r>
      <w:r w:rsidR="00D372DB" w:rsidRPr="004D19C3">
        <w:rPr>
          <w:noProof/>
          <w:lang w:val="es-MX" w:eastAsia="es-MX"/>
        </w:rPr>
        <mc:AlternateContent>
          <mc:Choice Requires="wps">
            <w:drawing>
              <wp:anchor distT="0" distB="0" distL="114300" distR="114300" simplePos="0" relativeHeight="251664384" behindDoc="0" locked="0" layoutInCell="1" allowOverlap="1">
                <wp:simplePos x="0" y="0"/>
                <wp:positionH relativeFrom="column">
                  <wp:posOffset>3940810</wp:posOffset>
                </wp:positionH>
                <wp:positionV relativeFrom="paragraph">
                  <wp:posOffset>927100</wp:posOffset>
                </wp:positionV>
                <wp:extent cx="411480" cy="0"/>
                <wp:effectExtent l="0" t="0" r="26670" b="19050"/>
                <wp:wrapNone/>
                <wp:docPr id="9" name="Conector recto 9"/>
                <wp:cNvGraphicFramePr/>
                <a:graphic xmlns:a="http://schemas.openxmlformats.org/drawingml/2006/main">
                  <a:graphicData uri="http://schemas.microsoft.com/office/word/2010/wordprocessingShape">
                    <wps:wsp>
                      <wps:cNvCnPr/>
                      <wps:spPr>
                        <a:xfrm>
                          <a:off x="0" y="0"/>
                          <a:ext cx="411480" cy="0"/>
                        </a:xfrm>
                        <a:prstGeom prst="line">
                          <a:avLst/>
                        </a:prstGeom>
                        <a:ln w="127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F5A76" id="Conector recto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pt,73pt" to="34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" strokecolor="#5b9bd5 [3204]" strokeweight="1pt">
                <v:stroke joinstyle="miter"/>
              </v:line>
            </w:pict>
          </mc:Fallback>
        </mc:AlternateContent>
      </w:r>
      <w:r w:rsidR="00D372DB" w:rsidRPr="004D19C3">
        <w:rPr>
          <w:noProof/>
          <w:lang w:val="es-MX" w:eastAsia="es-MX"/>
        </w:rPr>
        <w:drawing>
          <wp:inline distT="0" distB="0" distL="0" distR="0" wp14:anchorId="4429B96B" wp14:editId="0FBB1F22">
            <wp:extent cx="8248650" cy="3200400"/>
            <wp:effectExtent l="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372DB" w:rsidRPr="004D19C3" w:rsidRDefault="00D372DB">
      <w:pPr>
        <w:rPr>
          <w:rFonts w:ascii="Calibri" w:hAnsi="Calibri" w:cs="Calibri"/>
          <w:color w:val="auto"/>
          <w:sz w:val="24"/>
          <w:szCs w:val="24"/>
          <w:lang w:val="es-MX"/>
        </w:rPr>
      </w:pPr>
      <w:r w:rsidRPr="004D19C3">
        <w:rPr>
          <w:rFonts w:ascii="Calibri" w:hAnsi="Calibri" w:cs="Calibri"/>
          <w:color w:val="auto"/>
          <w:sz w:val="24"/>
          <w:szCs w:val="24"/>
          <w:lang w:val="es-MX"/>
        </w:rPr>
        <w:br w:type="page"/>
      </w:r>
    </w:p>
    <w:p w:rsidR="004D19C3" w:rsidRPr="004D19C3" w:rsidRDefault="00855019" w:rsidP="003A51BF">
      <w:pPr>
        <w:spacing w:after="0"/>
        <w:jc w:val="both"/>
        <w:rPr>
          <w:rFonts w:ascii="Calibri" w:hAnsi="Calibri" w:cs="Calibri"/>
          <w:color w:val="auto"/>
          <w:sz w:val="24"/>
          <w:szCs w:val="24"/>
          <w:lang w:val="es-MX"/>
        </w:rPr>
      </w:pPr>
      <w:r w:rsidRPr="004D19C3">
        <w:rPr>
          <w:rFonts w:ascii="Calibri" w:hAnsi="Calibri" w:cs="Calibri"/>
          <w:color w:val="auto"/>
          <w:sz w:val="24"/>
          <w:szCs w:val="24"/>
          <w:lang w:val="es-MX"/>
        </w:rPr>
        <w:lastRenderedPageBreak/>
        <mc:AlternateContent>
          <mc:Choice Requires="wps">
            <w:drawing>
              <wp:anchor distT="0" distB="0" distL="114300" distR="114300" simplePos="0" relativeHeight="251668480" behindDoc="0" locked="0" layoutInCell="1" allowOverlap="1" wp14:anchorId="38F874D5" wp14:editId="2EA6E34D">
                <wp:simplePos x="0" y="0"/>
                <wp:positionH relativeFrom="column">
                  <wp:posOffset>2894732</wp:posOffset>
                </wp:positionH>
                <wp:positionV relativeFrom="paragraph">
                  <wp:posOffset>-118090</wp:posOffset>
                </wp:positionV>
                <wp:extent cx="457200" cy="436880"/>
                <wp:effectExtent l="0" t="0" r="19050" b="20320"/>
                <wp:wrapNone/>
                <wp:docPr id="12" name="Elipse 12"/>
                <wp:cNvGraphicFramePr/>
                <a:graphic xmlns:a="http://schemas.openxmlformats.org/drawingml/2006/main">
                  <a:graphicData uri="http://schemas.microsoft.com/office/word/2010/wordprocessingShape">
                    <wps:wsp>
                      <wps:cNvSpPr/>
                      <wps:spPr>
                        <a:xfrm>
                          <a:off x="0" y="0"/>
                          <a:ext cx="457200" cy="43688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855019" w:rsidRPr="00855019" w:rsidRDefault="00855019" w:rsidP="00855019">
                            <w:pPr>
                              <w:jc w:val="center"/>
                              <w:rPr>
                                <w:b/>
                                <w:color w:val="FFFFFF" w:themeColor="background1"/>
                                <w:sz w:val="24"/>
                              </w:rPr>
                            </w:pPr>
                            <w:r w:rsidRPr="00855019">
                              <w:rPr>
                                <w:b/>
                                <w:color w:val="FFFFFF" w:themeColor="background1"/>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874D5" id="Elipse 12" o:spid="_x0000_s1029" style="position:absolute;left:0;text-align:left;margin-left:227.95pt;margin-top:-9.3pt;width:36pt;height:3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" fillcolor="#5b9bd5 [3204]" strokecolor="white [3201]" strokeweight="1.5pt">
                <v:stroke joinstyle="miter"/>
                <v:textbox>
                  <w:txbxContent>
                    <w:p w:rsidR="00855019" w:rsidRPr="00855019" w:rsidRDefault="00855019" w:rsidP="00855019">
                      <w:pPr>
                        <w:jc w:val="center"/>
                        <w:rPr>
                          <w:b/>
                          <w:color w:val="FFFFFF" w:themeColor="background1"/>
                          <w:sz w:val="24"/>
                        </w:rPr>
                      </w:pPr>
                      <w:r w:rsidRPr="00855019">
                        <w:rPr>
                          <w:b/>
                          <w:color w:val="FFFFFF" w:themeColor="background1"/>
                          <w:sz w:val="24"/>
                        </w:rPr>
                        <w:t>1</w:t>
                      </w:r>
                    </w:p>
                  </w:txbxContent>
                </v:textbox>
              </v:oval>
            </w:pict>
          </mc:Fallback>
        </mc:AlternateContent>
      </w:r>
      <w:r w:rsidRPr="004D19C3">
        <w:rPr>
          <w:rFonts w:ascii="Calibri" w:hAnsi="Calibri" w:cs="Calibri"/>
          <w:color w:val="auto"/>
          <w:sz w:val="24"/>
          <w:szCs w:val="24"/>
          <w:lang w:val="es-MX"/>
        </w:rPr>
        <mc:AlternateContent>
          <mc:Choice Requires="wps">
            <w:drawing>
              <wp:anchor distT="0" distB="0" distL="114300" distR="114300" simplePos="0" relativeHeight="251667456" behindDoc="0" locked="0" layoutInCell="1" allowOverlap="1" wp14:anchorId="05F13326" wp14:editId="1143E265">
                <wp:simplePos x="0" y="0"/>
                <wp:positionH relativeFrom="column">
                  <wp:posOffset>3324608</wp:posOffset>
                </wp:positionH>
                <wp:positionV relativeFrom="paragraph">
                  <wp:posOffset>156210</wp:posOffset>
                </wp:positionV>
                <wp:extent cx="411480" cy="0"/>
                <wp:effectExtent l="0" t="0" r="26670" b="19050"/>
                <wp:wrapNone/>
                <wp:docPr id="11" name="Conector recto 11"/>
                <wp:cNvGraphicFramePr/>
                <a:graphic xmlns:a="http://schemas.openxmlformats.org/drawingml/2006/main">
                  <a:graphicData uri="http://schemas.microsoft.com/office/word/2010/wordprocessingShape">
                    <wps:wsp>
                      <wps:cNvCnPr/>
                      <wps:spPr>
                        <a:xfrm>
                          <a:off x="0" y="0"/>
                          <a:ext cx="411480" cy="0"/>
                        </a:xfrm>
                        <a:prstGeom prst="line">
                          <a:avLst/>
                        </a:prstGeom>
                        <a:ln w="127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80CD6" id="Conector recto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pt,12.3pt" to="294.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" strokecolor="#5b9bd5 [3204]" strokeweight="1pt">
                <v:stroke joinstyle="miter"/>
              </v:line>
            </w:pict>
          </mc:Fallback>
        </mc:AlternateContent>
      </w:r>
      <w:r w:rsidR="00D372DB" w:rsidRPr="004D19C3">
        <w:rPr>
          <w:noProof/>
          <w:lang w:val="es-MX" w:eastAsia="es-MX"/>
        </w:rPr>
        <w:drawing>
          <wp:inline distT="0" distB="0" distL="0" distR="0" wp14:anchorId="360E4D8F" wp14:editId="5DC23A58">
            <wp:extent cx="8257540" cy="299367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D19C3" w:rsidRPr="004D19C3" w:rsidRDefault="004D19C3" w:rsidP="004D19C3">
      <w:pPr>
        <w:rPr>
          <w:rFonts w:ascii="Calibri" w:hAnsi="Calibri" w:cs="Calibri"/>
          <w:sz w:val="24"/>
          <w:szCs w:val="24"/>
          <w:lang w:val="es-MX"/>
        </w:rPr>
      </w:pPr>
    </w:p>
    <w:p w:rsidR="004D19C3" w:rsidRPr="004D19C3" w:rsidRDefault="004D19C3" w:rsidP="004D19C3">
      <w:pPr>
        <w:rPr>
          <w:rFonts w:ascii="Calibri" w:hAnsi="Calibri" w:cs="Calibri"/>
          <w:sz w:val="24"/>
          <w:szCs w:val="24"/>
          <w:lang w:val="es-MX"/>
        </w:rPr>
      </w:pPr>
    </w:p>
    <w:p w:rsidR="004D19C3" w:rsidRPr="004D19C3" w:rsidRDefault="004D19C3">
      <w:pPr>
        <w:rPr>
          <w:rFonts w:ascii="Calibri" w:hAnsi="Calibri" w:cs="Calibri"/>
          <w:sz w:val="24"/>
          <w:szCs w:val="24"/>
          <w:lang w:val="es-MX"/>
        </w:rPr>
      </w:pPr>
      <w:r w:rsidRPr="004D19C3">
        <w:rPr>
          <w:rFonts w:ascii="Calibri" w:hAnsi="Calibri" w:cs="Calibri"/>
          <w:sz w:val="24"/>
          <w:szCs w:val="24"/>
          <w:lang w:val="es-MX"/>
        </w:rPr>
        <w:br w:type="page"/>
      </w:r>
    </w:p>
    <w:p w:rsidR="00D372DB" w:rsidRPr="004D19C3" w:rsidRDefault="004D19C3" w:rsidP="004D19C3">
      <w:pPr>
        <w:rPr>
          <w:rFonts w:ascii="Calibri" w:hAnsi="Calibri" w:cs="Calibri"/>
          <w:b/>
          <w:sz w:val="28"/>
          <w:szCs w:val="24"/>
          <w:lang w:val="es-MX"/>
        </w:rPr>
      </w:pPr>
      <w:r w:rsidRPr="004D19C3">
        <w:rPr>
          <w:rFonts w:ascii="Calibri" w:hAnsi="Calibri" w:cs="Calibri"/>
          <w:b/>
          <w:sz w:val="28"/>
          <w:szCs w:val="24"/>
          <w:lang w:val="es-MX"/>
        </w:rPr>
        <w:lastRenderedPageBreak/>
        <w:t>EDT Codificado</w:t>
      </w:r>
    </w:p>
    <w:p w:rsidR="004D19C3" w:rsidRPr="004D19C3" w:rsidRDefault="004D19C3" w:rsidP="004D19C3">
      <w:pPr>
        <w:spacing w:after="0"/>
        <w:rPr>
          <w:lang w:val="es-MX"/>
        </w:rPr>
      </w:pPr>
      <w:r w:rsidRPr="004D19C3">
        <w:rPr>
          <w:lang w:val="es-MX"/>
        </w:rPr>
        <w:t>1 análisis</w:t>
      </w:r>
    </w:p>
    <w:p w:rsidR="004D19C3" w:rsidRPr="004D19C3" w:rsidRDefault="004D19C3" w:rsidP="004D19C3">
      <w:pPr>
        <w:spacing w:after="0"/>
        <w:ind w:firstLine="708"/>
        <w:rPr>
          <w:lang w:val="es-MX"/>
        </w:rPr>
      </w:pPr>
      <w:r w:rsidRPr="004D19C3">
        <w:rPr>
          <w:lang w:val="es-MX"/>
        </w:rPr>
        <w:t>1.2 detectar problemas</w:t>
      </w:r>
    </w:p>
    <w:p w:rsidR="004D19C3" w:rsidRPr="004D19C3" w:rsidRDefault="004D19C3" w:rsidP="004D19C3">
      <w:pPr>
        <w:spacing w:after="0"/>
        <w:ind w:firstLine="708"/>
        <w:rPr>
          <w:lang w:val="es-MX"/>
        </w:rPr>
      </w:pPr>
      <w:r w:rsidRPr="004D19C3">
        <w:rPr>
          <w:lang w:val="es-MX"/>
        </w:rPr>
        <w:t>1.3 detectar Soluciones</w:t>
      </w:r>
    </w:p>
    <w:p w:rsidR="004D19C3" w:rsidRPr="004D19C3" w:rsidRDefault="004D19C3" w:rsidP="004D19C3">
      <w:pPr>
        <w:spacing w:after="0"/>
        <w:ind w:left="708" w:firstLine="708"/>
        <w:rPr>
          <w:lang w:val="es-MX"/>
        </w:rPr>
      </w:pPr>
      <w:r w:rsidRPr="004D19C3">
        <w:rPr>
          <w:lang w:val="es-MX"/>
        </w:rPr>
        <w:t>1.3.1 ponderar requerimientos</w:t>
      </w:r>
    </w:p>
    <w:p w:rsidR="004D19C3" w:rsidRPr="004D19C3" w:rsidRDefault="004D19C3" w:rsidP="004D19C3">
      <w:pPr>
        <w:spacing w:after="0"/>
        <w:ind w:left="708" w:firstLine="708"/>
        <w:rPr>
          <w:lang w:val="es-MX"/>
        </w:rPr>
      </w:pPr>
      <w:r w:rsidRPr="004D19C3">
        <w:rPr>
          <w:lang w:val="es-MX"/>
        </w:rPr>
        <w:t>1.3.2 clasificar requerimientos</w:t>
      </w:r>
    </w:p>
    <w:p w:rsidR="004D19C3" w:rsidRPr="004D19C3" w:rsidRDefault="004D19C3" w:rsidP="004D19C3">
      <w:pPr>
        <w:spacing w:after="0"/>
        <w:ind w:left="708" w:firstLine="708"/>
        <w:rPr>
          <w:lang w:val="es-MX"/>
        </w:rPr>
      </w:pPr>
      <w:r w:rsidRPr="004D19C3">
        <w:rPr>
          <w:lang w:val="es-MX"/>
        </w:rPr>
        <w:t>1.3.3 definir requerimientos</w:t>
      </w:r>
    </w:p>
    <w:p w:rsidR="004D19C3" w:rsidRPr="004D19C3" w:rsidRDefault="004D19C3" w:rsidP="004D19C3">
      <w:pPr>
        <w:spacing w:after="0"/>
        <w:rPr>
          <w:lang w:val="es-MX"/>
        </w:rPr>
      </w:pPr>
      <w:r w:rsidRPr="004D19C3">
        <w:rPr>
          <w:lang w:val="es-MX"/>
        </w:rPr>
        <w:t>2 diseño</w:t>
      </w:r>
    </w:p>
    <w:p w:rsidR="004D19C3" w:rsidRPr="004D19C3" w:rsidRDefault="004D19C3" w:rsidP="004D19C3">
      <w:pPr>
        <w:spacing w:after="0"/>
        <w:ind w:firstLine="708"/>
        <w:rPr>
          <w:lang w:val="es-MX"/>
        </w:rPr>
      </w:pPr>
      <w:r w:rsidRPr="004D19C3">
        <w:rPr>
          <w:lang w:val="es-MX"/>
        </w:rPr>
        <w:t>2.1 definir enfoque del sistema</w:t>
      </w:r>
    </w:p>
    <w:p w:rsidR="004D19C3" w:rsidRPr="004D19C3" w:rsidRDefault="004D19C3" w:rsidP="004D19C3">
      <w:pPr>
        <w:spacing w:after="0"/>
        <w:ind w:left="708" w:firstLine="708"/>
        <w:rPr>
          <w:lang w:val="es-MX"/>
        </w:rPr>
      </w:pPr>
      <w:r w:rsidRPr="004D19C3">
        <w:rPr>
          <w:lang w:val="es-MX"/>
        </w:rPr>
        <w:t>2.1.1 definir estilo grafico</w:t>
      </w:r>
    </w:p>
    <w:p w:rsidR="004D19C3" w:rsidRPr="004D19C3" w:rsidRDefault="004D19C3" w:rsidP="004D19C3">
      <w:pPr>
        <w:spacing w:after="0"/>
        <w:ind w:left="708" w:firstLine="708"/>
        <w:rPr>
          <w:lang w:val="es-MX"/>
        </w:rPr>
      </w:pPr>
      <w:r w:rsidRPr="004D19C3">
        <w:rPr>
          <w:lang w:val="es-MX"/>
        </w:rPr>
        <w:t>2.1.2 definir estructura de interfaces</w:t>
      </w:r>
    </w:p>
    <w:p w:rsidR="004D19C3" w:rsidRPr="004D19C3" w:rsidRDefault="004D19C3" w:rsidP="004D19C3">
      <w:pPr>
        <w:spacing w:after="0"/>
        <w:rPr>
          <w:lang w:val="es-MX"/>
        </w:rPr>
      </w:pPr>
      <w:r w:rsidRPr="004D19C3">
        <w:rPr>
          <w:lang w:val="es-MX"/>
        </w:rPr>
        <w:tab/>
        <w:t>2.2 diseñó técnico</w:t>
      </w:r>
    </w:p>
    <w:p w:rsidR="004D19C3" w:rsidRPr="004D19C3" w:rsidRDefault="004D19C3" w:rsidP="004D19C3">
      <w:pPr>
        <w:spacing w:after="0"/>
        <w:rPr>
          <w:lang w:val="es-MX"/>
        </w:rPr>
      </w:pPr>
      <w:r w:rsidRPr="004D19C3">
        <w:rPr>
          <w:lang w:val="es-MX"/>
        </w:rPr>
        <w:tab/>
      </w:r>
      <w:r w:rsidRPr="004D19C3">
        <w:rPr>
          <w:lang w:val="es-MX"/>
        </w:rPr>
        <w:tab/>
        <w:t>2.2.1 prototipo de aplicación</w:t>
      </w:r>
    </w:p>
    <w:p w:rsidR="004D19C3" w:rsidRPr="004D19C3" w:rsidRDefault="004D19C3" w:rsidP="004D19C3">
      <w:pPr>
        <w:spacing w:after="0"/>
        <w:rPr>
          <w:lang w:val="es-MX"/>
        </w:rPr>
      </w:pPr>
      <w:r w:rsidRPr="004D19C3">
        <w:rPr>
          <w:lang w:val="es-MX"/>
        </w:rPr>
        <w:tab/>
      </w:r>
      <w:r w:rsidRPr="004D19C3">
        <w:rPr>
          <w:lang w:val="es-MX"/>
        </w:rPr>
        <w:tab/>
        <w:t>2.2.2 diseño de proceso de información</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2.2.2.1 diagramas de secuencia</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2.2.2.1 diagramas de clases</w:t>
      </w:r>
    </w:p>
    <w:p w:rsidR="004D19C3" w:rsidRPr="004D19C3" w:rsidRDefault="004D19C3" w:rsidP="004D19C3">
      <w:pPr>
        <w:spacing w:after="0"/>
        <w:rPr>
          <w:lang w:val="es-MX"/>
        </w:rPr>
      </w:pPr>
      <w:r w:rsidRPr="004D19C3">
        <w:rPr>
          <w:lang w:val="es-MX"/>
        </w:rPr>
        <w:tab/>
      </w:r>
      <w:r w:rsidRPr="004D19C3">
        <w:rPr>
          <w:lang w:val="es-MX"/>
        </w:rPr>
        <w:tab/>
        <w:t>2.2.3 base de datos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2.2.3.1 generar tablas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2.2.3.2 diseño MER</w:t>
      </w:r>
    </w:p>
    <w:p w:rsidR="004D19C3" w:rsidRPr="004D19C3" w:rsidRDefault="004D19C3" w:rsidP="004D19C3">
      <w:pPr>
        <w:spacing w:after="0"/>
        <w:rPr>
          <w:lang w:val="es-MX"/>
        </w:rPr>
      </w:pPr>
      <w:r w:rsidRPr="004D19C3">
        <w:rPr>
          <w:lang w:val="es-MX"/>
        </w:rPr>
        <w:tab/>
      </w:r>
      <w:r w:rsidRPr="004D19C3">
        <w:rPr>
          <w:lang w:val="es-MX"/>
        </w:rPr>
        <w:tab/>
        <w:t>2.2.4 diseñar las interfaces del sistema</w:t>
      </w:r>
    </w:p>
    <w:p w:rsidR="004D19C3" w:rsidRPr="004D19C3" w:rsidRDefault="004D19C3" w:rsidP="004D19C3">
      <w:pPr>
        <w:spacing w:after="0"/>
        <w:rPr>
          <w:lang w:val="es-MX"/>
        </w:rPr>
      </w:pPr>
      <w:r w:rsidRPr="004D19C3">
        <w:rPr>
          <w:lang w:val="es-MX"/>
        </w:rPr>
        <w:t>3 Construcción</w:t>
      </w:r>
    </w:p>
    <w:p w:rsidR="004D19C3" w:rsidRPr="004D19C3" w:rsidRDefault="004D19C3" w:rsidP="004D19C3">
      <w:pPr>
        <w:spacing w:after="0"/>
        <w:rPr>
          <w:lang w:val="es-MX"/>
        </w:rPr>
      </w:pPr>
      <w:r w:rsidRPr="004D19C3">
        <w:rPr>
          <w:lang w:val="es-MX"/>
        </w:rPr>
        <w:tab/>
        <w:t>3.1 integración de módulos</w:t>
      </w:r>
    </w:p>
    <w:p w:rsidR="004D19C3" w:rsidRPr="004D19C3" w:rsidRDefault="004D19C3" w:rsidP="004D19C3">
      <w:pPr>
        <w:spacing w:after="0"/>
        <w:rPr>
          <w:lang w:val="es-MX"/>
        </w:rPr>
      </w:pPr>
      <w:r w:rsidRPr="004D19C3">
        <w:rPr>
          <w:lang w:val="es-MX"/>
        </w:rPr>
        <w:tab/>
      </w:r>
      <w:r w:rsidRPr="004D19C3">
        <w:rPr>
          <w:lang w:val="es-MX"/>
        </w:rPr>
        <w:tab/>
        <w:t>3.1.1 página principal</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3.1.1.1 registro de usuarios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3.1.1.2 controles de acceso</w:t>
      </w:r>
    </w:p>
    <w:p w:rsidR="004D19C3" w:rsidRPr="004D19C3" w:rsidRDefault="004D19C3" w:rsidP="004D19C3">
      <w:pPr>
        <w:spacing w:after="0"/>
        <w:rPr>
          <w:lang w:val="es-MX"/>
        </w:rPr>
      </w:pPr>
      <w:r w:rsidRPr="004D19C3">
        <w:rPr>
          <w:lang w:val="es-MX"/>
        </w:rPr>
        <w:tab/>
      </w:r>
      <w:r w:rsidRPr="004D19C3">
        <w:rPr>
          <w:lang w:val="es-MX"/>
        </w:rPr>
        <w:tab/>
        <w:t>3.1.2 juegos/actividades didácticas</w:t>
      </w:r>
      <w:r w:rsidRPr="004D19C3">
        <w:rPr>
          <w:lang w:val="es-MX"/>
        </w:rPr>
        <w:tab/>
      </w:r>
    </w:p>
    <w:p w:rsidR="004D19C3" w:rsidRPr="004D19C3" w:rsidRDefault="004D19C3" w:rsidP="004D19C3">
      <w:pPr>
        <w:spacing w:after="0"/>
        <w:rPr>
          <w:lang w:val="es-MX"/>
        </w:rPr>
      </w:pPr>
      <w:r w:rsidRPr="004D19C3">
        <w:rPr>
          <w:lang w:val="es-MX"/>
        </w:rPr>
        <w:tab/>
      </w:r>
      <w:r w:rsidRPr="004D19C3">
        <w:rPr>
          <w:lang w:val="es-MX"/>
        </w:rPr>
        <w:tab/>
        <w:t>3.1.3 módulo de actividades</w:t>
      </w:r>
    </w:p>
    <w:p w:rsidR="004D19C3" w:rsidRPr="004D19C3" w:rsidRDefault="004D19C3" w:rsidP="004D19C3">
      <w:pPr>
        <w:spacing w:after="0"/>
        <w:rPr>
          <w:lang w:val="es-MX"/>
        </w:rPr>
      </w:pPr>
      <w:r w:rsidRPr="004D19C3">
        <w:rPr>
          <w:lang w:val="es-MX"/>
        </w:rPr>
        <w:lastRenderedPageBreak/>
        <w:tab/>
      </w:r>
      <w:r w:rsidRPr="004D19C3">
        <w:rPr>
          <w:lang w:val="es-MX"/>
        </w:rPr>
        <w:tab/>
      </w:r>
      <w:r w:rsidRPr="004D19C3">
        <w:rPr>
          <w:lang w:val="es-MX"/>
        </w:rPr>
        <w:tab/>
        <w:t xml:space="preserve">3.1.3.1 </w:t>
      </w:r>
      <w:r>
        <w:rPr>
          <w:lang w:val="es-MX"/>
        </w:rPr>
        <w:t>M</w:t>
      </w:r>
      <w:r w:rsidRPr="004D19C3">
        <w:rPr>
          <w:lang w:val="es-MX"/>
        </w:rPr>
        <w:t>ódulo de profesores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r>
      <w:r w:rsidRPr="004D19C3">
        <w:rPr>
          <w:lang w:val="es-MX"/>
        </w:rPr>
        <w:tab/>
        <w:t xml:space="preserve">3.1.3.2 </w:t>
      </w:r>
      <w:r>
        <w:rPr>
          <w:lang w:val="es-MX"/>
        </w:rPr>
        <w:t>M</w:t>
      </w:r>
      <w:r w:rsidRPr="004D19C3">
        <w:rPr>
          <w:lang w:val="es-MX"/>
        </w:rPr>
        <w:t>ódulo de escuelas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 xml:space="preserve">3.1.3.2 </w:t>
      </w:r>
      <w:r>
        <w:rPr>
          <w:lang w:val="es-MX"/>
        </w:rPr>
        <w:t>M</w:t>
      </w:r>
      <w:r w:rsidRPr="004D19C3">
        <w:rPr>
          <w:lang w:val="es-MX"/>
        </w:rPr>
        <w:t>ódulo de temas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r>
      <w:r w:rsidRPr="004D19C3">
        <w:rPr>
          <w:lang w:val="es-MX"/>
        </w:rPr>
        <w:tab/>
        <w:t>3.1.3.2.1 módulo de bloques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r>
      <w:r w:rsidRPr="004D19C3">
        <w:rPr>
          <w:lang w:val="es-MX"/>
        </w:rPr>
        <w:tab/>
      </w:r>
      <w:r w:rsidRPr="004D19C3">
        <w:rPr>
          <w:lang w:val="es-MX"/>
        </w:rPr>
        <w:tab/>
        <w:t>3.1.3.2.1.1 módulo de tipos de inteligencia</w:t>
      </w:r>
    </w:p>
    <w:p w:rsidR="004D19C3" w:rsidRPr="004D19C3" w:rsidRDefault="004D19C3" w:rsidP="004D19C3">
      <w:pPr>
        <w:spacing w:after="0"/>
        <w:rPr>
          <w:lang w:val="es-MX"/>
        </w:rPr>
      </w:pPr>
      <w:r>
        <w:rPr>
          <w:lang w:val="es-MX"/>
        </w:rPr>
        <w:tab/>
      </w:r>
      <w:r>
        <w:rPr>
          <w:lang w:val="es-MX"/>
        </w:rPr>
        <w:tab/>
      </w:r>
      <w:r>
        <w:rPr>
          <w:lang w:val="es-MX"/>
        </w:rPr>
        <w:tab/>
      </w:r>
      <w:r>
        <w:rPr>
          <w:lang w:val="es-MX"/>
        </w:rPr>
        <w:tab/>
      </w:r>
      <w:r>
        <w:rPr>
          <w:lang w:val="es-MX"/>
        </w:rPr>
        <w:tab/>
      </w:r>
      <w:r>
        <w:rPr>
          <w:lang w:val="es-MX"/>
        </w:rPr>
        <w:tab/>
        <w:t>3.1.3.2.1.1.1 M</w:t>
      </w:r>
      <w:r w:rsidRPr="004D19C3">
        <w:rPr>
          <w:lang w:val="es-MX"/>
        </w:rPr>
        <w:t>ódulo de niveles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r>
      <w:r w:rsidRPr="004D19C3">
        <w:rPr>
          <w:lang w:val="es-MX"/>
        </w:rPr>
        <w:tab/>
      </w:r>
      <w:r w:rsidRPr="004D19C3">
        <w:rPr>
          <w:lang w:val="es-MX"/>
        </w:rPr>
        <w:tab/>
      </w:r>
      <w:r w:rsidRPr="004D19C3">
        <w:rPr>
          <w:lang w:val="es-MX"/>
        </w:rPr>
        <w:tab/>
      </w:r>
      <w:r w:rsidRPr="004D19C3">
        <w:rPr>
          <w:lang w:val="es-MX"/>
        </w:rPr>
        <w:tab/>
        <w:t>3.1.3.2.1.1.1.1 módulo de cursos</w:t>
      </w:r>
    </w:p>
    <w:p w:rsidR="004D19C3" w:rsidRPr="004D19C3" w:rsidRDefault="004D19C3" w:rsidP="004D19C3">
      <w:pPr>
        <w:spacing w:after="0"/>
        <w:rPr>
          <w:lang w:val="es-MX"/>
        </w:rPr>
      </w:pPr>
      <w:r w:rsidRPr="004D19C3">
        <w:rPr>
          <w:lang w:val="es-MX"/>
        </w:rPr>
        <w:tab/>
      </w:r>
      <w:r w:rsidRPr="004D19C3">
        <w:rPr>
          <w:lang w:val="es-MX"/>
        </w:rPr>
        <w:tab/>
        <w:t>3.1.4 perfil de usuario</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 xml:space="preserve">3.1.4.1 </w:t>
      </w:r>
      <w:r>
        <w:rPr>
          <w:lang w:val="es-MX"/>
        </w:rPr>
        <w:t>M</w:t>
      </w:r>
      <w:r w:rsidRPr="004D19C3">
        <w:rPr>
          <w:lang w:val="es-MX"/>
        </w:rPr>
        <w:t>ódulo de controles de usuario</w:t>
      </w:r>
    </w:p>
    <w:p w:rsidR="004D19C3" w:rsidRPr="004D19C3" w:rsidRDefault="004D19C3" w:rsidP="004D19C3">
      <w:pPr>
        <w:spacing w:after="0"/>
        <w:rPr>
          <w:lang w:val="es-MX"/>
        </w:rPr>
      </w:pPr>
      <w:r w:rsidRPr="004D19C3">
        <w:rPr>
          <w:lang w:val="es-MX"/>
        </w:rPr>
        <w:tab/>
      </w:r>
      <w:r w:rsidRPr="004D19C3">
        <w:rPr>
          <w:lang w:val="es-MX"/>
        </w:rPr>
        <w:tab/>
        <w:t>3.1.5 estadísticas del padre</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3.1.5.1 datos graficas</w:t>
      </w:r>
    </w:p>
    <w:p w:rsidR="004D19C3" w:rsidRPr="004D19C3" w:rsidRDefault="004D19C3" w:rsidP="004D19C3">
      <w:pPr>
        <w:spacing w:after="0"/>
        <w:rPr>
          <w:lang w:val="es-MX"/>
        </w:rPr>
      </w:pPr>
      <w:r w:rsidRPr="004D19C3">
        <w:rPr>
          <w:lang w:val="es-MX"/>
        </w:rPr>
        <w:tab/>
      </w:r>
      <w:r w:rsidRPr="004D19C3">
        <w:rPr>
          <w:lang w:val="es-MX"/>
        </w:rPr>
        <w:tab/>
      </w:r>
      <w:r w:rsidRPr="004D19C3">
        <w:rPr>
          <w:lang w:val="es-MX"/>
        </w:rPr>
        <w:tab/>
        <w:t>3.1.5.1 datos hijos</w:t>
      </w:r>
      <w:r w:rsidRPr="004D19C3">
        <w:rPr>
          <w:lang w:val="es-MX"/>
        </w:rPr>
        <w:tab/>
      </w:r>
      <w:r w:rsidRPr="004D19C3">
        <w:rPr>
          <w:lang w:val="es-MX"/>
        </w:rPr>
        <w:tab/>
      </w:r>
      <w:r w:rsidRPr="004D19C3">
        <w:rPr>
          <w:lang w:val="es-MX"/>
        </w:rPr>
        <w:tab/>
      </w:r>
      <w:r w:rsidRPr="004D19C3">
        <w:rPr>
          <w:lang w:val="es-MX"/>
        </w:rPr>
        <w:tab/>
      </w:r>
      <w:r w:rsidRPr="004D19C3">
        <w:rPr>
          <w:lang w:val="es-MX"/>
        </w:rPr>
        <w:tab/>
      </w:r>
      <w:r w:rsidRPr="004D19C3">
        <w:rPr>
          <w:lang w:val="es-MX"/>
        </w:rPr>
        <w:tab/>
      </w:r>
    </w:p>
    <w:p w:rsidR="004D19C3" w:rsidRPr="004D19C3" w:rsidRDefault="004D19C3" w:rsidP="004D19C3">
      <w:pPr>
        <w:spacing w:after="0"/>
        <w:rPr>
          <w:lang w:val="es-MX"/>
        </w:rPr>
      </w:pPr>
      <w:r w:rsidRPr="004D19C3">
        <w:rPr>
          <w:lang w:val="es-MX"/>
        </w:rPr>
        <w:t xml:space="preserve">4 pruebas </w:t>
      </w:r>
    </w:p>
    <w:p w:rsidR="004D19C3" w:rsidRPr="004D19C3" w:rsidRDefault="004D19C3" w:rsidP="004D19C3">
      <w:pPr>
        <w:spacing w:after="0"/>
        <w:rPr>
          <w:lang w:val="es-MX"/>
        </w:rPr>
      </w:pPr>
      <w:r w:rsidRPr="004D19C3">
        <w:rPr>
          <w:lang w:val="es-MX"/>
        </w:rPr>
        <w:tab/>
        <w:t>4.1 pruebas internas</w:t>
      </w:r>
    </w:p>
    <w:p w:rsidR="004D19C3" w:rsidRPr="004D19C3" w:rsidRDefault="004D19C3" w:rsidP="004D19C3">
      <w:pPr>
        <w:spacing w:after="0"/>
        <w:rPr>
          <w:lang w:val="es-MX"/>
        </w:rPr>
      </w:pPr>
      <w:r w:rsidRPr="004D19C3">
        <w:rPr>
          <w:lang w:val="es-MX"/>
        </w:rPr>
        <w:tab/>
      </w:r>
      <w:r w:rsidRPr="004D19C3">
        <w:rPr>
          <w:lang w:val="es-MX"/>
        </w:rPr>
        <w:tab/>
        <w:t>4.1.1 pruebas de integración</w:t>
      </w:r>
    </w:p>
    <w:p w:rsidR="004D19C3" w:rsidRPr="004D19C3" w:rsidRDefault="004D19C3" w:rsidP="004D19C3">
      <w:pPr>
        <w:spacing w:after="0"/>
        <w:rPr>
          <w:lang w:val="es-MX"/>
        </w:rPr>
      </w:pPr>
      <w:r w:rsidRPr="004D19C3">
        <w:rPr>
          <w:lang w:val="es-MX"/>
        </w:rPr>
        <w:tab/>
      </w:r>
      <w:r w:rsidRPr="004D19C3">
        <w:rPr>
          <w:lang w:val="es-MX"/>
        </w:rPr>
        <w:tab/>
        <w:t>4.1.2 pruebas unitarias</w:t>
      </w:r>
    </w:p>
    <w:p w:rsidR="004D19C3" w:rsidRPr="004D19C3" w:rsidRDefault="004D19C3" w:rsidP="004D19C3">
      <w:pPr>
        <w:spacing w:after="0"/>
        <w:rPr>
          <w:lang w:val="es-MX"/>
        </w:rPr>
      </w:pPr>
      <w:r w:rsidRPr="004D19C3">
        <w:rPr>
          <w:lang w:val="es-MX"/>
        </w:rPr>
        <w:tab/>
        <w:t>4.2 pruebas externas</w:t>
      </w:r>
    </w:p>
    <w:p w:rsidR="004D19C3" w:rsidRPr="004D19C3" w:rsidRDefault="004D19C3" w:rsidP="004D19C3">
      <w:pPr>
        <w:spacing w:after="0"/>
        <w:rPr>
          <w:lang w:val="es-MX"/>
        </w:rPr>
      </w:pPr>
      <w:r w:rsidRPr="004D19C3">
        <w:rPr>
          <w:lang w:val="es-MX"/>
        </w:rPr>
        <w:tab/>
      </w:r>
      <w:r w:rsidRPr="004D19C3">
        <w:rPr>
          <w:lang w:val="es-MX"/>
        </w:rPr>
        <w:tab/>
        <w:t>4.2.1 validación usuario final</w:t>
      </w:r>
    </w:p>
    <w:p w:rsidR="004D19C3" w:rsidRPr="004D19C3" w:rsidRDefault="004D19C3" w:rsidP="004D19C3">
      <w:pPr>
        <w:spacing w:after="0"/>
        <w:rPr>
          <w:lang w:val="es-MX"/>
        </w:rPr>
      </w:pPr>
      <w:r w:rsidRPr="004D19C3">
        <w:rPr>
          <w:lang w:val="es-MX"/>
        </w:rPr>
        <w:tab/>
      </w:r>
      <w:r w:rsidRPr="004D19C3">
        <w:rPr>
          <w:lang w:val="es-MX"/>
        </w:rPr>
        <w:tab/>
        <w:t>4.2.2 validación cliente</w:t>
      </w:r>
      <w:r w:rsidRPr="004D19C3">
        <w:rPr>
          <w:lang w:val="es-MX"/>
        </w:rPr>
        <w:tab/>
      </w:r>
    </w:p>
    <w:p w:rsidR="004D19C3" w:rsidRPr="004D19C3" w:rsidRDefault="004D19C3" w:rsidP="004D19C3">
      <w:pPr>
        <w:spacing w:after="0"/>
        <w:rPr>
          <w:lang w:val="es-MX"/>
        </w:rPr>
      </w:pPr>
      <w:r w:rsidRPr="004D19C3">
        <w:rPr>
          <w:lang w:val="es-MX"/>
        </w:rPr>
        <w:t xml:space="preserve">5 </w:t>
      </w:r>
      <w:r w:rsidRPr="004D19C3">
        <w:rPr>
          <w:lang w:val="es-MX"/>
        </w:rPr>
        <w:t>I</w:t>
      </w:r>
      <w:r w:rsidRPr="004D19C3">
        <w:rPr>
          <w:lang w:val="es-MX"/>
        </w:rPr>
        <w:t xml:space="preserve">mplementación </w:t>
      </w:r>
    </w:p>
    <w:p w:rsidR="004D19C3" w:rsidRPr="004D19C3" w:rsidRDefault="004D19C3" w:rsidP="004D19C3">
      <w:pPr>
        <w:spacing w:after="0"/>
        <w:rPr>
          <w:lang w:val="es-MX"/>
        </w:rPr>
      </w:pPr>
      <w:r w:rsidRPr="004D19C3">
        <w:rPr>
          <w:lang w:val="es-MX"/>
        </w:rPr>
        <w:tab/>
        <w:t>5.1 manual de usuario</w:t>
      </w:r>
    </w:p>
    <w:p w:rsidR="004D19C3" w:rsidRPr="004D19C3" w:rsidRDefault="004D19C3" w:rsidP="004D19C3">
      <w:pPr>
        <w:spacing w:after="0"/>
        <w:rPr>
          <w:lang w:val="es-MX"/>
        </w:rPr>
      </w:pPr>
      <w:r w:rsidRPr="004D19C3">
        <w:rPr>
          <w:lang w:val="es-MX"/>
        </w:rPr>
        <w:tab/>
        <w:t>5.2 manual técnico</w:t>
      </w:r>
    </w:p>
    <w:p w:rsidR="004D19C3" w:rsidRPr="004D19C3" w:rsidRDefault="004D19C3" w:rsidP="004D19C3">
      <w:pPr>
        <w:spacing w:after="0"/>
        <w:rPr>
          <w:lang w:val="es-MX"/>
        </w:rPr>
      </w:pPr>
      <w:r w:rsidRPr="004D19C3">
        <w:rPr>
          <w:lang w:val="es-MX"/>
        </w:rPr>
        <w:t>6 Cierre de proyecto</w:t>
      </w:r>
    </w:p>
    <w:p w:rsidR="004D19C3" w:rsidRDefault="004D19C3">
      <w:pPr>
        <w:rPr>
          <w:rFonts w:ascii="Calibri" w:hAnsi="Calibri" w:cs="Calibri"/>
          <w:sz w:val="24"/>
          <w:szCs w:val="24"/>
          <w:lang w:val="es-MX"/>
        </w:rPr>
      </w:pPr>
      <w:r>
        <w:rPr>
          <w:rFonts w:ascii="Calibri" w:hAnsi="Calibri" w:cs="Calibri"/>
          <w:sz w:val="24"/>
          <w:szCs w:val="24"/>
          <w:lang w:val="es-MX"/>
        </w:rPr>
        <w:br w:type="page"/>
      </w:r>
    </w:p>
    <w:p w:rsidR="004D19C3" w:rsidRDefault="004D19C3" w:rsidP="004D19C3">
      <w:pPr>
        <w:rPr>
          <w:rFonts w:ascii="Calibri" w:hAnsi="Calibri" w:cs="Calibri"/>
          <w:sz w:val="24"/>
          <w:szCs w:val="24"/>
          <w:lang w:val="es-MX"/>
        </w:rPr>
        <w:sectPr w:rsidR="004D19C3" w:rsidSect="00D372DB">
          <w:pgSz w:w="15840" w:h="12240" w:orient="landscape" w:code="1"/>
          <w:pgMar w:top="1418" w:right="1418" w:bottom="1418" w:left="1418" w:header="720" w:footer="720" w:gutter="0"/>
          <w:pgNumType w:start="0"/>
          <w:cols w:space="720"/>
          <w:titlePg/>
          <w:docGrid w:linePitch="360"/>
        </w:sectPr>
      </w:pPr>
    </w:p>
    <w:p w:rsidR="004D19C3" w:rsidRPr="000D6D82" w:rsidRDefault="004D19C3" w:rsidP="000D6D82">
      <w:pPr>
        <w:rPr>
          <w:rFonts w:ascii="Calibri" w:hAnsi="Calibri" w:cs="Calibri"/>
          <w:b/>
          <w:color w:val="000000" w:themeColor="text1"/>
          <w:sz w:val="24"/>
          <w:szCs w:val="24"/>
          <w:lang w:val="es-MX"/>
        </w:rPr>
      </w:pPr>
      <w:r w:rsidRPr="000D6D82">
        <w:rPr>
          <w:rFonts w:ascii="Calibri" w:hAnsi="Calibri" w:cs="Calibri"/>
          <w:b/>
          <w:color w:val="000000" w:themeColor="text1"/>
          <w:sz w:val="28"/>
          <w:szCs w:val="24"/>
          <w:lang w:val="es-MX"/>
        </w:rPr>
        <w:lastRenderedPageBreak/>
        <w:t>Diccionario de Datos de la EDT</w:t>
      </w:r>
      <w:r w:rsidRPr="000D6D82">
        <w:rPr>
          <w:rFonts w:ascii="Calibri" w:hAnsi="Calibri" w:cs="Calibri"/>
          <w:b/>
          <w:color w:val="000000" w:themeColor="text1"/>
          <w:sz w:val="24"/>
          <w:szCs w:val="24"/>
          <w:lang w:val="es-MX"/>
        </w:rPr>
        <w:br/>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Análisis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El análisis es la parte más importante para el desarrollo del proyecto ya que es en este punto inicial donde se definirá el curso que el proyecto puede o no tomas y que nos ayuda a verificar todo el proyecto para acep</w:t>
      </w:r>
      <w:bookmarkStart w:id="1" w:name="_GoBack"/>
      <w:bookmarkEnd w:id="1"/>
      <w:r w:rsidRPr="000D6D82">
        <w:rPr>
          <w:rFonts w:ascii="Calibri" w:hAnsi="Calibri" w:cs="Calibri"/>
          <w:color w:val="000000" w:themeColor="text1"/>
          <w:sz w:val="24"/>
          <w:szCs w:val="24"/>
          <w:lang w:val="es-MX"/>
        </w:rPr>
        <w:t>tar o no el mismo, o bien enterarnos completamente de las necesidades que aquejan al cliente y observar las mejores soluciones.</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Detectar problemática</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Primero que nada se debe de detectar el núcleo de la problemática que aqueja al cliente, manteniendo una constante comunicación con él. Esto nos permitirá conocer la forma de trabajo del cliente y conocer detalladamente la idea de proyecto que el cliente espera.</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Detectar soluciones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Una vez que conocemos el problema que se desea resolver, es el momento de analizarlo y enlistar las mejores soluciones para el mismo, buscando después llegar junto con todo el equipo y el cliente a la mejor solución que será en la que el proyecto se concentrará.</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Diseño</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Para comenzar con el proyecto lo primero que hay que realizar son los planos de lo que se debe de hacer estableciendo tiempos de trabajo para el equipo y asignar tareas.</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Definir enfoque del sistema</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Es en esta parte donde el líder del proyecto junto con el cliente llegan a un acuerdo de cuál será el enfoque del sistema, así como cuál será la interfaz visual del mismo, esto para mantener siempre los gustos del cliente llegando a un acuerdo por ambas partes, cliente y líder del proyecto.</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Diseño técnico</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Se debe de realizar un previo plan de seguimiento de cómo se trabajará siendo esto la creación de diagramas que sirvan de guía del proyecto tales como los enfocados a la base de datos y el desarrollo en si del sistema.</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Construcción</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 xml:space="preserve">En esta fase se desarrollarán todos los módulos necesarios para llevar acabo el sistema, los </w:t>
      </w:r>
      <w:r w:rsidRPr="000D6D82">
        <w:rPr>
          <w:rFonts w:ascii="Calibri" w:hAnsi="Calibri" w:cs="Calibri"/>
          <w:color w:val="000000" w:themeColor="text1"/>
          <w:sz w:val="24"/>
          <w:szCs w:val="24"/>
          <w:lang w:val="es-MX"/>
        </w:rPr>
        <w:t xml:space="preserve">  c</w:t>
      </w:r>
      <w:r w:rsidRPr="000D6D82">
        <w:rPr>
          <w:rFonts w:ascii="Calibri" w:hAnsi="Calibri" w:cs="Calibri"/>
          <w:color w:val="000000" w:themeColor="text1"/>
          <w:sz w:val="24"/>
          <w:szCs w:val="24"/>
          <w:lang w:val="es-MX"/>
        </w:rPr>
        <w:t>uales se mencionarán a continuación.</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lastRenderedPageBreak/>
        <w:t>Página principal</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Se desarrollará una página principal o página de bienvenida, la cual será la primera cara del sistema que verán cualquier tipo de usuario al acceder al sistema. Aquí se mostrara la información principal dela organización, como misión, visión, quienes somos, etc. Así como también contendrá un registro de usuarios y un control de acceso, este con el fin de identificar que usuario está accediendo al sistema y así mostrarle la información que corresponde a él.</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Juegos y actividades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En este módulo se desarrollarán diversos juegos para los usuarios que son niños. En el cual se les presentará diferentes juegos y actividades relevantes a su grado de estudio, donde además podrá ver contenido multimedia que le ayudará a reforzar lo aprendido durante las actividades que realiza.</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Módulo de actividades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En esta fase se llevarán a cabo diversos módulos que permitir gestionar algunas  áreas del sistema. Los cuales se mencionaran a continuación.</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Módulo de profesor</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En esta fase se gestionará la información de los profesores que se encuentran dentro del sistema, donde se podrán agregar, eliminar o actualizar profesores. Esto para mostrar la información del profesor en las actividades que los niños presentan y esto se enteren quien es quien los está ayudando a mejorar.</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Módulo de temas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En esta fase de construcción se desarrollarán los  módulos que permitirán  al administrador del sistema  gestionar la información que se les impartirá a los niños registrados en el sistema, tal  como temas, subtemas, niveles, cursos, juegos, actividades, y videos.</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Perfil de usuario</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 xml:space="preserve">En este módulo se desarrollará una página en la cual, podrá ingresar cualquier tipo de usuario que pertenezca al sistema con el objetivo de poder cambiar su información personal, tal como foto de perfil, nombre de usuario, contraseña, etc. </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Módulo de estadísticas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 xml:space="preserve">En esta fase se desarrollará un módulo para los usuarios padres que pertenezcan al sistema en el cual ellos podrán ver estadísticas graficas acerca de los avances y desempeño que sus hijos han </w:t>
      </w:r>
      <w:r w:rsidRPr="000D6D82">
        <w:rPr>
          <w:rFonts w:ascii="Calibri" w:hAnsi="Calibri" w:cs="Calibri"/>
          <w:color w:val="000000" w:themeColor="text1"/>
          <w:sz w:val="24"/>
          <w:szCs w:val="24"/>
          <w:lang w:val="es-MX"/>
        </w:rPr>
        <w:lastRenderedPageBreak/>
        <w:t>tenido en el sistema, así como también se podrán dar cuente en qué áreas de aprendizaje su hijo está bien o está mal.</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Pruebas Unitarias</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Se realizarán pruebas unitarias para la prueba de módulos de forma independiente esto con el propósito de probar su funcionalidad en forma individual y comprobar la eficacia de su funcionamiento entre sí mismo. Dividir los módulos en pruebas en unidades lógicas fáciles de probar. Por cada unidad hay que definir los casos de prueba (pruebas de caja blanca). Para esto los casos de prueba deben diseñarse de forma tal que se recorran todos los caminos de ejecución posibles dentro del código bajo prueba; por lo tanto se deberá diseñar construirlos con acceso al código fuente de la unidad a probar.</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Pruebas de Integración</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Se realizarán pruebas de integración con el fin de verificar el comportamiento de los módulos comunicándose con otros obteniendo datos y estableciéndose en módulos externos, de igual manera comprobar su buen funcionamiento en conjunto.</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Identificar errores introducidos por la combinación de programas probados unitariamente.</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Determina cómo la base de datos de prueba será cargada.</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Verificar que las interfaces entre las entidades externas (usuarios) y las aplicaciones funcionan correctamente.</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Verificar que las especificaciones de diseño sean alcanzadas.</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 xml:space="preserve">Pruebas de Sistema </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El sistema será probado en diferentes equipos y comprobando la veracidad del sistema así como el funcionamiento correcto en diferentes S.O y navegadores (Este en caso de la plataforma web). Así como verificar que todos los requerimientos específicos para el sistema fueron realizados</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 xml:space="preserve">Pruebas de regresión </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En esta prueba se volverán a probar el sistema a la luz de los cambios realizados durante el debugging, mantenimiento o desarrollo de la nueva versión del sistema buscando efectos adversos en otras partes.</w:t>
      </w:r>
    </w:p>
    <w:p w:rsidR="000D6D82" w:rsidRPr="000D6D82" w:rsidRDefault="000D6D82" w:rsidP="000D6D82">
      <w:pPr>
        <w:jc w:val="both"/>
        <w:rPr>
          <w:rFonts w:ascii="Calibri" w:hAnsi="Calibri" w:cs="Calibri"/>
          <w:color w:val="000000" w:themeColor="text1"/>
          <w:sz w:val="24"/>
          <w:szCs w:val="24"/>
          <w:lang w:val="es-MX"/>
        </w:rPr>
      </w:pPr>
    </w:p>
    <w:p w:rsidR="000D6D82" w:rsidRPr="000D6D82" w:rsidRDefault="000D6D82" w:rsidP="000D6D82">
      <w:pPr>
        <w:jc w:val="both"/>
        <w:rPr>
          <w:rFonts w:ascii="Calibri" w:hAnsi="Calibri" w:cs="Calibri"/>
          <w:color w:val="000000" w:themeColor="text1"/>
          <w:sz w:val="24"/>
          <w:szCs w:val="24"/>
          <w:lang w:val="es-MX"/>
        </w:rPr>
      </w:pP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lastRenderedPageBreak/>
        <w:t xml:space="preserve">Pruebas de desempeño </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Validar el tiempo de respuesta para las transacciones o funciones de negocios bajo las siguientes dos condiciones:</w:t>
      </w:r>
    </w:p>
    <w:p w:rsidR="004D19C3" w:rsidRPr="000D6D82" w:rsidRDefault="004D19C3" w:rsidP="000D6D82">
      <w:pPr>
        <w:pStyle w:val="Prrafodelista"/>
        <w:numPr>
          <w:ilvl w:val="0"/>
          <w:numId w:val="5"/>
        </w:num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Volumen normal anticipado</w:t>
      </w:r>
    </w:p>
    <w:p w:rsidR="004D19C3" w:rsidRPr="000D6D82" w:rsidRDefault="004D19C3" w:rsidP="000D6D82">
      <w:pPr>
        <w:pStyle w:val="Prrafodelista"/>
        <w:numPr>
          <w:ilvl w:val="0"/>
          <w:numId w:val="5"/>
        </w:num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Volumen máximo anticipado.</w:t>
      </w:r>
    </w:p>
    <w:p w:rsidR="004D19C3" w:rsidRPr="000D6D82" w:rsidRDefault="004D19C3" w:rsidP="000D6D82">
      <w:pPr>
        <w:jc w:val="both"/>
        <w:rPr>
          <w:rFonts w:ascii="Calibri" w:hAnsi="Calibri" w:cs="Calibri"/>
          <w:b/>
          <w:color w:val="000000" w:themeColor="text1"/>
          <w:sz w:val="24"/>
          <w:szCs w:val="24"/>
          <w:lang w:val="es-MX"/>
        </w:rPr>
      </w:pPr>
      <w:r w:rsidRPr="000D6D82">
        <w:rPr>
          <w:rFonts w:ascii="Calibri" w:hAnsi="Calibri" w:cs="Calibri"/>
          <w:b/>
          <w:color w:val="000000" w:themeColor="text1"/>
          <w:sz w:val="24"/>
          <w:szCs w:val="24"/>
          <w:lang w:val="es-MX"/>
        </w:rPr>
        <w:t>Implementación del proyecto</w:t>
      </w:r>
    </w:p>
    <w:p w:rsidR="004D19C3" w:rsidRPr="000D6D82" w:rsidRDefault="004D19C3" w:rsidP="000D6D82">
      <w:pPr>
        <w:jc w:val="both"/>
        <w:rPr>
          <w:rFonts w:ascii="Calibri" w:hAnsi="Calibri" w:cs="Calibri"/>
          <w:color w:val="000000" w:themeColor="text1"/>
          <w:sz w:val="24"/>
          <w:szCs w:val="24"/>
          <w:lang w:val="es-MX"/>
        </w:rPr>
      </w:pPr>
      <w:r w:rsidRPr="000D6D82">
        <w:rPr>
          <w:rFonts w:ascii="Calibri" w:hAnsi="Calibri" w:cs="Calibri"/>
          <w:color w:val="000000" w:themeColor="text1"/>
          <w:sz w:val="24"/>
          <w:szCs w:val="24"/>
          <w:lang w:val="es-MX"/>
        </w:rPr>
        <w:t xml:space="preserve">Entrega de manuales técnicos, de usuario y para programador con el fin de darle un poco </w:t>
      </w:r>
      <w:r w:rsidRPr="000D6D82">
        <w:rPr>
          <w:rFonts w:ascii="Calibri" w:hAnsi="Calibri" w:cs="Calibri"/>
          <w:color w:val="000000" w:themeColor="text1"/>
          <w:sz w:val="24"/>
          <w:szCs w:val="24"/>
          <w:lang w:val="es-MX"/>
        </w:rPr>
        <w:t>más</w:t>
      </w:r>
      <w:r w:rsidRPr="000D6D82">
        <w:rPr>
          <w:rFonts w:ascii="Calibri" w:hAnsi="Calibri" w:cs="Calibri"/>
          <w:color w:val="000000" w:themeColor="text1"/>
          <w:sz w:val="24"/>
          <w:szCs w:val="24"/>
          <w:lang w:val="es-MX"/>
        </w:rPr>
        <w:t xml:space="preserve"> de calidad al software y que se le pueda dar un seguimiento de desarrollo</w:t>
      </w:r>
    </w:p>
    <w:sectPr w:rsidR="004D19C3" w:rsidRPr="000D6D82" w:rsidSect="004D19C3">
      <w:pgSz w:w="12240" w:h="15840" w:code="1"/>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280" w:rsidRDefault="00B64280" w:rsidP="005D7632">
      <w:pPr>
        <w:spacing w:after="0" w:line="240" w:lineRule="auto"/>
      </w:pPr>
      <w:r>
        <w:separator/>
      </w:r>
    </w:p>
  </w:endnote>
  <w:endnote w:type="continuationSeparator" w:id="0">
    <w:p w:rsidR="00B64280" w:rsidRDefault="00B64280"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280" w:rsidRDefault="00B64280" w:rsidP="005D7632">
      <w:pPr>
        <w:spacing w:after="0" w:line="240" w:lineRule="auto"/>
      </w:pPr>
      <w:r>
        <w:separator/>
      </w:r>
    </w:p>
  </w:footnote>
  <w:footnote w:type="continuationSeparator" w:id="0">
    <w:p w:rsidR="00B64280" w:rsidRDefault="00B64280"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5B0" w:rsidRDefault="000375B0" w:rsidP="00EE75D5">
    <w:pPr>
      <w:pStyle w:val="Encabezado"/>
      <w:tabs>
        <w:tab w:val="clear" w:pos="4680"/>
        <w:tab w:val="clear" w:pos="9360"/>
        <w:tab w:val="left" w:pos="76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A2D0F"/>
    <w:multiLevelType w:val="hybridMultilevel"/>
    <w:tmpl w:val="5CC449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3662C"/>
    <w:multiLevelType w:val="hybridMultilevel"/>
    <w:tmpl w:val="6D4A3E5C"/>
    <w:lvl w:ilvl="0" w:tplc="E82C749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46525"/>
    <w:multiLevelType w:val="hybridMultilevel"/>
    <w:tmpl w:val="57722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C8"/>
    <w:rsid w:val="0001262A"/>
    <w:rsid w:val="000375B0"/>
    <w:rsid w:val="00054B1E"/>
    <w:rsid w:val="00067C15"/>
    <w:rsid w:val="00067F99"/>
    <w:rsid w:val="00071FE4"/>
    <w:rsid w:val="000A1E87"/>
    <w:rsid w:val="000A1F67"/>
    <w:rsid w:val="000A2F59"/>
    <w:rsid w:val="000B170D"/>
    <w:rsid w:val="000D6D82"/>
    <w:rsid w:val="00105274"/>
    <w:rsid w:val="00113042"/>
    <w:rsid w:val="00121031"/>
    <w:rsid w:val="001303DF"/>
    <w:rsid w:val="00144363"/>
    <w:rsid w:val="00150D59"/>
    <w:rsid w:val="0016766E"/>
    <w:rsid w:val="001951FB"/>
    <w:rsid w:val="001A0767"/>
    <w:rsid w:val="001C2D5E"/>
    <w:rsid w:val="001C3731"/>
    <w:rsid w:val="001E73C2"/>
    <w:rsid w:val="001F650F"/>
    <w:rsid w:val="0021564D"/>
    <w:rsid w:val="00246376"/>
    <w:rsid w:val="0026660B"/>
    <w:rsid w:val="00286846"/>
    <w:rsid w:val="002B1618"/>
    <w:rsid w:val="002B3C72"/>
    <w:rsid w:val="002C28B4"/>
    <w:rsid w:val="002C67AD"/>
    <w:rsid w:val="002D7336"/>
    <w:rsid w:val="002D74F1"/>
    <w:rsid w:val="002F5D9D"/>
    <w:rsid w:val="0033452D"/>
    <w:rsid w:val="00337CC0"/>
    <w:rsid w:val="00372C39"/>
    <w:rsid w:val="00376011"/>
    <w:rsid w:val="00382662"/>
    <w:rsid w:val="00385666"/>
    <w:rsid w:val="003A51BF"/>
    <w:rsid w:val="003C03D6"/>
    <w:rsid w:val="003C44C4"/>
    <w:rsid w:val="003E1E96"/>
    <w:rsid w:val="003F1A3B"/>
    <w:rsid w:val="004064E8"/>
    <w:rsid w:val="00414B47"/>
    <w:rsid w:val="00446C5F"/>
    <w:rsid w:val="004A1B38"/>
    <w:rsid w:val="004C5957"/>
    <w:rsid w:val="004D19C3"/>
    <w:rsid w:val="004D55B2"/>
    <w:rsid w:val="004D6EB9"/>
    <w:rsid w:val="005012CC"/>
    <w:rsid w:val="00555CCB"/>
    <w:rsid w:val="005930EB"/>
    <w:rsid w:val="005C2CAF"/>
    <w:rsid w:val="005D7632"/>
    <w:rsid w:val="005E0991"/>
    <w:rsid w:val="005F306D"/>
    <w:rsid w:val="00605A0F"/>
    <w:rsid w:val="00613E78"/>
    <w:rsid w:val="00615AC8"/>
    <w:rsid w:val="00623B06"/>
    <w:rsid w:val="006268B7"/>
    <w:rsid w:val="00652BF4"/>
    <w:rsid w:val="006803C0"/>
    <w:rsid w:val="006912D8"/>
    <w:rsid w:val="006D3BBA"/>
    <w:rsid w:val="006D5150"/>
    <w:rsid w:val="007111A4"/>
    <w:rsid w:val="00717257"/>
    <w:rsid w:val="00724751"/>
    <w:rsid w:val="007531C0"/>
    <w:rsid w:val="00770A3B"/>
    <w:rsid w:val="007743F3"/>
    <w:rsid w:val="00780912"/>
    <w:rsid w:val="00793F6A"/>
    <w:rsid w:val="00796E44"/>
    <w:rsid w:val="007C2719"/>
    <w:rsid w:val="007C28EC"/>
    <w:rsid w:val="007E3E60"/>
    <w:rsid w:val="007F2F12"/>
    <w:rsid w:val="008036EF"/>
    <w:rsid w:val="008102F5"/>
    <w:rsid w:val="00817202"/>
    <w:rsid w:val="00850ED8"/>
    <w:rsid w:val="00855019"/>
    <w:rsid w:val="00856563"/>
    <w:rsid w:val="00863A88"/>
    <w:rsid w:val="008A7E25"/>
    <w:rsid w:val="008B2108"/>
    <w:rsid w:val="008D5AFE"/>
    <w:rsid w:val="008E7307"/>
    <w:rsid w:val="008F6559"/>
    <w:rsid w:val="00906B72"/>
    <w:rsid w:val="00913E92"/>
    <w:rsid w:val="00931486"/>
    <w:rsid w:val="009401E1"/>
    <w:rsid w:val="00946625"/>
    <w:rsid w:val="00981034"/>
    <w:rsid w:val="0098335E"/>
    <w:rsid w:val="00986139"/>
    <w:rsid w:val="009863E5"/>
    <w:rsid w:val="009962B5"/>
    <w:rsid w:val="009A51F7"/>
    <w:rsid w:val="009E6F89"/>
    <w:rsid w:val="00A16042"/>
    <w:rsid w:val="00A30D91"/>
    <w:rsid w:val="00A45FF2"/>
    <w:rsid w:val="00A567FE"/>
    <w:rsid w:val="00A60B9C"/>
    <w:rsid w:val="00A673DF"/>
    <w:rsid w:val="00A8186C"/>
    <w:rsid w:val="00AA5141"/>
    <w:rsid w:val="00AA588A"/>
    <w:rsid w:val="00AA6CF8"/>
    <w:rsid w:val="00AE7877"/>
    <w:rsid w:val="00AF2FCE"/>
    <w:rsid w:val="00AF48C9"/>
    <w:rsid w:val="00B059B7"/>
    <w:rsid w:val="00B06ED3"/>
    <w:rsid w:val="00B07D32"/>
    <w:rsid w:val="00B5249E"/>
    <w:rsid w:val="00B6300E"/>
    <w:rsid w:val="00B64280"/>
    <w:rsid w:val="00B6644D"/>
    <w:rsid w:val="00B82CBE"/>
    <w:rsid w:val="00BA2407"/>
    <w:rsid w:val="00BB566E"/>
    <w:rsid w:val="00BB5745"/>
    <w:rsid w:val="00C332F1"/>
    <w:rsid w:val="00C449F1"/>
    <w:rsid w:val="00C6479F"/>
    <w:rsid w:val="00C73B04"/>
    <w:rsid w:val="00C86BB9"/>
    <w:rsid w:val="00CB7F84"/>
    <w:rsid w:val="00CF6562"/>
    <w:rsid w:val="00D372DB"/>
    <w:rsid w:val="00D57EC1"/>
    <w:rsid w:val="00D71433"/>
    <w:rsid w:val="00D74CB8"/>
    <w:rsid w:val="00D824F4"/>
    <w:rsid w:val="00D855F2"/>
    <w:rsid w:val="00D902AC"/>
    <w:rsid w:val="00DA3F83"/>
    <w:rsid w:val="00DB4FEB"/>
    <w:rsid w:val="00DD266B"/>
    <w:rsid w:val="00DD340A"/>
    <w:rsid w:val="00DE2B45"/>
    <w:rsid w:val="00DF6C02"/>
    <w:rsid w:val="00E336C3"/>
    <w:rsid w:val="00E509F3"/>
    <w:rsid w:val="00EC3A27"/>
    <w:rsid w:val="00ED56E7"/>
    <w:rsid w:val="00ED63EA"/>
    <w:rsid w:val="00EE0B5D"/>
    <w:rsid w:val="00EE75D5"/>
    <w:rsid w:val="00EF205F"/>
    <w:rsid w:val="00F015AF"/>
    <w:rsid w:val="00F329D4"/>
    <w:rsid w:val="00F416D5"/>
    <w:rsid w:val="00F465A1"/>
    <w:rsid w:val="00F81FF8"/>
    <w:rsid w:val="00FC65FA"/>
    <w:rsid w:val="00FE0F05"/>
    <w:rsid w:val="00FE0F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74A0CB-D057-4EDD-AFEA-3E11BBC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orio\AppData\Roaming\Microsoft\Plantillas\Bienvenido%20a%20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675C83-276B-4974-BACB-E8954253ED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3F021F4C-4BF9-4AD4-A114-0C565ED42C29}">
      <dgm:prSet phldrT="[Texto]"/>
      <dgm:spPr/>
      <dgm:t>
        <a:bodyPr/>
        <a:lstStyle/>
        <a:p>
          <a:pPr algn="ctr"/>
          <a:r>
            <a:rPr lang="es-MX"/>
            <a:t>Proyecto de desarrollo de software</a:t>
          </a:r>
        </a:p>
      </dgm:t>
    </dgm:pt>
    <dgm:pt modelId="{69BA727F-00C0-49D6-A01E-AAE979DF4B26}" type="parTrans" cxnId="{1EC7A021-DEBB-4D70-BF7F-481827CA5B5B}">
      <dgm:prSet/>
      <dgm:spPr/>
      <dgm:t>
        <a:bodyPr/>
        <a:lstStyle/>
        <a:p>
          <a:pPr algn="ctr"/>
          <a:endParaRPr lang="es-MX"/>
        </a:p>
      </dgm:t>
    </dgm:pt>
    <dgm:pt modelId="{3D9394F7-A1B1-49E0-9CDE-F20CD350CECA}" type="sibTrans" cxnId="{1EC7A021-DEBB-4D70-BF7F-481827CA5B5B}">
      <dgm:prSet/>
      <dgm:spPr/>
      <dgm:t>
        <a:bodyPr/>
        <a:lstStyle/>
        <a:p>
          <a:pPr algn="ctr"/>
          <a:endParaRPr lang="es-MX"/>
        </a:p>
      </dgm:t>
    </dgm:pt>
    <dgm:pt modelId="{988234F2-F02E-423E-BE14-59AE4F7AF466}">
      <dgm:prSet phldrT="[Texto]"/>
      <dgm:spPr/>
      <dgm:t>
        <a:bodyPr/>
        <a:lstStyle/>
        <a:p>
          <a:pPr algn="ctr"/>
          <a:r>
            <a:rPr lang="es-MX"/>
            <a:t>Analisis</a:t>
          </a:r>
        </a:p>
      </dgm:t>
    </dgm:pt>
    <dgm:pt modelId="{85E67257-1633-4B7C-8FF2-A9AC657DD91F}" type="parTrans" cxnId="{EE0B1240-CD4E-4715-8CE4-B0389DB4D454}">
      <dgm:prSet/>
      <dgm:spPr/>
      <dgm:t>
        <a:bodyPr/>
        <a:lstStyle/>
        <a:p>
          <a:pPr algn="ctr"/>
          <a:endParaRPr lang="es-MX"/>
        </a:p>
      </dgm:t>
    </dgm:pt>
    <dgm:pt modelId="{BC871E11-E73D-4B04-91BE-9C9E87039280}" type="sibTrans" cxnId="{EE0B1240-CD4E-4715-8CE4-B0389DB4D454}">
      <dgm:prSet/>
      <dgm:spPr/>
      <dgm:t>
        <a:bodyPr/>
        <a:lstStyle/>
        <a:p>
          <a:pPr algn="ctr"/>
          <a:endParaRPr lang="es-MX"/>
        </a:p>
      </dgm:t>
    </dgm:pt>
    <dgm:pt modelId="{A8C34204-CD64-4BB6-93D2-680E91DE940E}">
      <dgm:prSet phldrT="[Texto]"/>
      <dgm:spPr/>
      <dgm:t>
        <a:bodyPr/>
        <a:lstStyle/>
        <a:p>
          <a:pPr algn="ctr"/>
          <a:r>
            <a:rPr lang="es-MX"/>
            <a:t>Construcción</a:t>
          </a:r>
        </a:p>
      </dgm:t>
    </dgm:pt>
    <dgm:pt modelId="{538BA6FE-F3DC-4E9B-BE86-54AC351C934A}" type="parTrans" cxnId="{39C49976-F42F-4554-B31C-05AA99542A55}">
      <dgm:prSet/>
      <dgm:spPr/>
      <dgm:t>
        <a:bodyPr/>
        <a:lstStyle/>
        <a:p>
          <a:pPr algn="ctr"/>
          <a:endParaRPr lang="es-MX"/>
        </a:p>
      </dgm:t>
    </dgm:pt>
    <dgm:pt modelId="{F9770DEE-926D-4E93-9438-45C74BBF9A03}" type="sibTrans" cxnId="{39C49976-F42F-4554-B31C-05AA99542A55}">
      <dgm:prSet/>
      <dgm:spPr/>
      <dgm:t>
        <a:bodyPr/>
        <a:lstStyle/>
        <a:p>
          <a:pPr algn="ctr"/>
          <a:endParaRPr lang="es-MX"/>
        </a:p>
      </dgm:t>
    </dgm:pt>
    <dgm:pt modelId="{DE540BC0-3CCA-4EE2-A3B0-070E1D9ABED2}">
      <dgm:prSet phldrT="[Texto]"/>
      <dgm:spPr/>
      <dgm:t>
        <a:bodyPr/>
        <a:lstStyle/>
        <a:p>
          <a:pPr algn="ctr"/>
          <a:r>
            <a:rPr lang="es-MX"/>
            <a:t>Implementación</a:t>
          </a:r>
        </a:p>
      </dgm:t>
    </dgm:pt>
    <dgm:pt modelId="{8D03A475-A6A1-408B-90C0-4069DEAD0FCD}" type="parTrans" cxnId="{2821775A-E5AA-4A3A-BF40-208206D90AAE}">
      <dgm:prSet/>
      <dgm:spPr/>
      <dgm:t>
        <a:bodyPr/>
        <a:lstStyle/>
        <a:p>
          <a:pPr algn="ctr"/>
          <a:endParaRPr lang="es-MX"/>
        </a:p>
      </dgm:t>
    </dgm:pt>
    <dgm:pt modelId="{EA820E87-E0C1-4A8B-B15A-135E4915E4B6}" type="sibTrans" cxnId="{2821775A-E5AA-4A3A-BF40-208206D90AAE}">
      <dgm:prSet/>
      <dgm:spPr/>
      <dgm:t>
        <a:bodyPr/>
        <a:lstStyle/>
        <a:p>
          <a:pPr algn="ctr"/>
          <a:endParaRPr lang="es-MX"/>
        </a:p>
      </dgm:t>
    </dgm:pt>
    <dgm:pt modelId="{7BB67791-1A80-4B0D-9127-46FA47E7FA34}">
      <dgm:prSet phldrT="[Texto]"/>
      <dgm:spPr/>
      <dgm:t>
        <a:bodyPr/>
        <a:lstStyle/>
        <a:p>
          <a:pPr algn="ctr"/>
          <a:r>
            <a:rPr lang="es-MX"/>
            <a:t>Pruebas</a:t>
          </a:r>
        </a:p>
      </dgm:t>
    </dgm:pt>
    <dgm:pt modelId="{AA49267E-0279-4E16-BD4E-DC8E84E588B0}" type="parTrans" cxnId="{06963754-16AE-45CE-9512-9968C6909507}">
      <dgm:prSet/>
      <dgm:spPr/>
      <dgm:t>
        <a:bodyPr/>
        <a:lstStyle/>
        <a:p>
          <a:pPr algn="ctr"/>
          <a:endParaRPr lang="es-MX"/>
        </a:p>
      </dgm:t>
    </dgm:pt>
    <dgm:pt modelId="{CCC77014-49EC-45E9-B31B-73DDC0AE940A}" type="sibTrans" cxnId="{06963754-16AE-45CE-9512-9968C6909507}">
      <dgm:prSet/>
      <dgm:spPr/>
      <dgm:t>
        <a:bodyPr/>
        <a:lstStyle/>
        <a:p>
          <a:pPr algn="ctr"/>
          <a:endParaRPr lang="es-MX"/>
        </a:p>
      </dgm:t>
    </dgm:pt>
    <dgm:pt modelId="{B91E34F1-62E7-4B02-9786-F17F22B45B56}">
      <dgm:prSet phldrT="[Texto]"/>
      <dgm:spPr/>
      <dgm:t>
        <a:bodyPr/>
        <a:lstStyle/>
        <a:p>
          <a:pPr algn="ctr"/>
          <a:r>
            <a:rPr lang="es-MX"/>
            <a:t>Diseño</a:t>
          </a:r>
        </a:p>
      </dgm:t>
    </dgm:pt>
    <dgm:pt modelId="{39588B5E-33C3-4775-AE54-62171E32B863}" type="parTrans" cxnId="{06334B2A-C6E5-45EB-BE70-5423AA47CFCF}">
      <dgm:prSet/>
      <dgm:spPr/>
      <dgm:t>
        <a:bodyPr/>
        <a:lstStyle/>
        <a:p>
          <a:pPr algn="ctr"/>
          <a:endParaRPr lang="es-MX"/>
        </a:p>
      </dgm:t>
    </dgm:pt>
    <dgm:pt modelId="{615BDE78-5900-4503-AD5C-7E3CAA35071C}" type="sibTrans" cxnId="{06334B2A-C6E5-45EB-BE70-5423AA47CFCF}">
      <dgm:prSet/>
      <dgm:spPr/>
      <dgm:t>
        <a:bodyPr/>
        <a:lstStyle/>
        <a:p>
          <a:pPr algn="ctr"/>
          <a:endParaRPr lang="es-MX"/>
        </a:p>
      </dgm:t>
    </dgm:pt>
    <dgm:pt modelId="{817624A6-E065-4383-A467-5B5C7E06BC5F}">
      <dgm:prSet phldrT="[Texto]"/>
      <dgm:spPr/>
      <dgm:t>
        <a:bodyPr/>
        <a:lstStyle/>
        <a:p>
          <a:pPr algn="ctr"/>
          <a:r>
            <a:rPr lang="es-MX"/>
            <a:t>Definir enfoque del sistema</a:t>
          </a:r>
        </a:p>
      </dgm:t>
    </dgm:pt>
    <dgm:pt modelId="{FB4D25DC-1C8A-45C9-A089-C87A3E61E2F4}" type="parTrans" cxnId="{3508C800-1D25-4863-AA28-E8786872B256}">
      <dgm:prSet/>
      <dgm:spPr/>
      <dgm:t>
        <a:bodyPr/>
        <a:lstStyle/>
        <a:p>
          <a:pPr algn="ctr"/>
          <a:endParaRPr lang="es-MX"/>
        </a:p>
      </dgm:t>
    </dgm:pt>
    <dgm:pt modelId="{8101BE32-2592-403C-BE4E-C77D722EFF61}" type="sibTrans" cxnId="{3508C800-1D25-4863-AA28-E8786872B256}">
      <dgm:prSet/>
      <dgm:spPr/>
      <dgm:t>
        <a:bodyPr/>
        <a:lstStyle/>
        <a:p>
          <a:pPr algn="ctr"/>
          <a:endParaRPr lang="es-MX"/>
        </a:p>
      </dgm:t>
    </dgm:pt>
    <dgm:pt modelId="{C84DB2D1-E09D-4788-B05C-7CF8372B1D99}">
      <dgm:prSet phldrT="[Texto]"/>
      <dgm:spPr/>
      <dgm:t>
        <a:bodyPr/>
        <a:lstStyle/>
        <a:p>
          <a:pPr algn="ctr"/>
          <a:r>
            <a:rPr lang="es-MX"/>
            <a:t>Diseño tecnico</a:t>
          </a:r>
        </a:p>
      </dgm:t>
    </dgm:pt>
    <dgm:pt modelId="{96F15EA0-CA26-40D9-8566-332AC87A2D14}" type="parTrans" cxnId="{35F11ADD-6B85-4FCC-9FDC-CD64D1B322E9}">
      <dgm:prSet/>
      <dgm:spPr/>
      <dgm:t>
        <a:bodyPr/>
        <a:lstStyle/>
        <a:p>
          <a:pPr algn="ctr"/>
          <a:endParaRPr lang="es-MX"/>
        </a:p>
      </dgm:t>
    </dgm:pt>
    <dgm:pt modelId="{CCEE0664-3264-43B7-AAD1-19731A2D99DB}" type="sibTrans" cxnId="{35F11ADD-6B85-4FCC-9FDC-CD64D1B322E9}">
      <dgm:prSet/>
      <dgm:spPr/>
      <dgm:t>
        <a:bodyPr/>
        <a:lstStyle/>
        <a:p>
          <a:pPr algn="ctr"/>
          <a:endParaRPr lang="es-MX"/>
        </a:p>
      </dgm:t>
    </dgm:pt>
    <dgm:pt modelId="{B9106AB2-0FFE-48DE-9C64-1DFD2F80FE5B}">
      <dgm:prSet phldrT="[Texto]"/>
      <dgm:spPr/>
      <dgm:t>
        <a:bodyPr/>
        <a:lstStyle/>
        <a:p>
          <a:pPr algn="ctr"/>
          <a:r>
            <a:rPr lang="es-MX"/>
            <a:t>Definir estilo grafico</a:t>
          </a:r>
        </a:p>
      </dgm:t>
    </dgm:pt>
    <dgm:pt modelId="{8444EDB3-70A3-40A7-B0E8-E754955148AE}" type="parTrans" cxnId="{8F3E89C5-8AE0-46C3-9A5E-1107717F0BE1}">
      <dgm:prSet/>
      <dgm:spPr/>
      <dgm:t>
        <a:bodyPr/>
        <a:lstStyle/>
        <a:p>
          <a:endParaRPr lang="es-MX"/>
        </a:p>
      </dgm:t>
    </dgm:pt>
    <dgm:pt modelId="{4558950E-8BAE-4485-9E69-27EBABC0043D}" type="sibTrans" cxnId="{8F3E89C5-8AE0-46C3-9A5E-1107717F0BE1}">
      <dgm:prSet/>
      <dgm:spPr/>
      <dgm:t>
        <a:bodyPr/>
        <a:lstStyle/>
        <a:p>
          <a:endParaRPr lang="es-MX"/>
        </a:p>
      </dgm:t>
    </dgm:pt>
    <dgm:pt modelId="{E7283C51-87E3-4FCD-B06F-710BDEC562FC}">
      <dgm:prSet phldrT="[Texto]"/>
      <dgm:spPr/>
      <dgm:t>
        <a:bodyPr/>
        <a:lstStyle/>
        <a:p>
          <a:pPr algn="ctr"/>
          <a:r>
            <a:rPr lang="es-MX"/>
            <a:t>Definir estructura de interfaces</a:t>
          </a:r>
        </a:p>
      </dgm:t>
    </dgm:pt>
    <dgm:pt modelId="{2BCD889C-3D23-40E8-8D8E-710E94AFC112}" type="parTrans" cxnId="{A845007F-1377-4F0A-8962-5C550AEFC307}">
      <dgm:prSet/>
      <dgm:spPr/>
      <dgm:t>
        <a:bodyPr/>
        <a:lstStyle/>
        <a:p>
          <a:endParaRPr lang="es-MX"/>
        </a:p>
      </dgm:t>
    </dgm:pt>
    <dgm:pt modelId="{EBDE722E-BEEE-4F5C-AC3B-FD54F32A9178}" type="sibTrans" cxnId="{A845007F-1377-4F0A-8962-5C550AEFC307}">
      <dgm:prSet/>
      <dgm:spPr/>
      <dgm:t>
        <a:bodyPr/>
        <a:lstStyle/>
        <a:p>
          <a:endParaRPr lang="es-MX"/>
        </a:p>
      </dgm:t>
    </dgm:pt>
    <dgm:pt modelId="{BB2AEFA7-3A39-483B-AB3E-7B00F94E53EA}">
      <dgm:prSet phldrT="[Texto]"/>
      <dgm:spPr/>
      <dgm:t>
        <a:bodyPr/>
        <a:lstStyle/>
        <a:p>
          <a:pPr algn="ctr"/>
          <a:r>
            <a:rPr lang="es-MX"/>
            <a:t>Prototipo de aplicacion</a:t>
          </a:r>
        </a:p>
      </dgm:t>
    </dgm:pt>
    <dgm:pt modelId="{61948C43-3DB6-41D0-9812-87CF941EEB02}" type="parTrans" cxnId="{89ED78EB-35A0-4CFA-844A-84D02DA6D931}">
      <dgm:prSet/>
      <dgm:spPr/>
      <dgm:t>
        <a:bodyPr/>
        <a:lstStyle/>
        <a:p>
          <a:endParaRPr lang="es-MX"/>
        </a:p>
      </dgm:t>
    </dgm:pt>
    <dgm:pt modelId="{E2D0DB80-7CB5-4EAD-A5BE-D28973B2E2B2}" type="sibTrans" cxnId="{89ED78EB-35A0-4CFA-844A-84D02DA6D931}">
      <dgm:prSet/>
      <dgm:spPr/>
      <dgm:t>
        <a:bodyPr/>
        <a:lstStyle/>
        <a:p>
          <a:endParaRPr lang="es-MX"/>
        </a:p>
      </dgm:t>
    </dgm:pt>
    <dgm:pt modelId="{0035077C-0125-41EB-9276-C64C951927F2}">
      <dgm:prSet phldrT="[Texto]"/>
      <dgm:spPr/>
      <dgm:t>
        <a:bodyPr/>
        <a:lstStyle/>
        <a:p>
          <a:pPr algn="ctr"/>
          <a:r>
            <a:rPr lang="es-MX"/>
            <a:t>Diseño de proceso de informacion</a:t>
          </a:r>
        </a:p>
      </dgm:t>
    </dgm:pt>
    <dgm:pt modelId="{38160445-D14C-4FB9-94D2-50E01CA6FD7F}" type="sibTrans" cxnId="{2C9A4795-5255-4590-8C87-FD849B1985E1}">
      <dgm:prSet/>
      <dgm:spPr/>
      <dgm:t>
        <a:bodyPr/>
        <a:lstStyle/>
        <a:p>
          <a:endParaRPr lang="es-MX"/>
        </a:p>
      </dgm:t>
    </dgm:pt>
    <dgm:pt modelId="{73498A3F-3B76-499E-9DCE-FF20132B1093}" type="parTrans" cxnId="{2C9A4795-5255-4590-8C87-FD849B1985E1}">
      <dgm:prSet/>
      <dgm:spPr/>
      <dgm:t>
        <a:bodyPr/>
        <a:lstStyle/>
        <a:p>
          <a:endParaRPr lang="es-MX"/>
        </a:p>
      </dgm:t>
    </dgm:pt>
    <dgm:pt modelId="{97AE16FC-86D7-46E3-906A-9432258BB807}">
      <dgm:prSet phldrT="[Texto]"/>
      <dgm:spPr/>
      <dgm:t>
        <a:bodyPr/>
        <a:lstStyle/>
        <a:p>
          <a:pPr algn="ctr"/>
          <a:r>
            <a:rPr lang="es-MX"/>
            <a:t>Base de Datos</a:t>
          </a:r>
        </a:p>
      </dgm:t>
    </dgm:pt>
    <dgm:pt modelId="{034FC07C-7591-47BA-B6E3-F5F4B1FAB978}" type="parTrans" cxnId="{0DEEBE43-08BF-4ED8-B140-FDE44AA25F38}">
      <dgm:prSet/>
      <dgm:spPr/>
      <dgm:t>
        <a:bodyPr/>
        <a:lstStyle/>
        <a:p>
          <a:endParaRPr lang="es-MX"/>
        </a:p>
      </dgm:t>
    </dgm:pt>
    <dgm:pt modelId="{11803887-C840-4227-BCEE-75E380E6AD42}" type="sibTrans" cxnId="{0DEEBE43-08BF-4ED8-B140-FDE44AA25F38}">
      <dgm:prSet/>
      <dgm:spPr/>
      <dgm:t>
        <a:bodyPr/>
        <a:lstStyle/>
        <a:p>
          <a:endParaRPr lang="es-MX"/>
        </a:p>
      </dgm:t>
    </dgm:pt>
    <dgm:pt modelId="{E97F73FA-84D2-4998-B6E3-5A450B818494}">
      <dgm:prSet phldrT="[Texto]"/>
      <dgm:spPr/>
      <dgm:t>
        <a:bodyPr/>
        <a:lstStyle/>
        <a:p>
          <a:pPr algn="ctr"/>
          <a:r>
            <a:rPr lang="es-MX"/>
            <a:t>Generar Tablas</a:t>
          </a:r>
        </a:p>
      </dgm:t>
    </dgm:pt>
    <dgm:pt modelId="{12E4F9A4-B0CE-4DEB-94A4-A7DC90B17B1F}" type="parTrans" cxnId="{CAE8AEFB-B062-4264-A956-B6F73BE3774D}">
      <dgm:prSet/>
      <dgm:spPr/>
      <dgm:t>
        <a:bodyPr/>
        <a:lstStyle/>
        <a:p>
          <a:endParaRPr lang="es-MX"/>
        </a:p>
      </dgm:t>
    </dgm:pt>
    <dgm:pt modelId="{BFA5E5E7-3D55-4287-AADA-137A8448D4F0}" type="sibTrans" cxnId="{CAE8AEFB-B062-4264-A956-B6F73BE3774D}">
      <dgm:prSet/>
      <dgm:spPr/>
      <dgm:t>
        <a:bodyPr/>
        <a:lstStyle/>
        <a:p>
          <a:endParaRPr lang="es-MX"/>
        </a:p>
      </dgm:t>
    </dgm:pt>
    <dgm:pt modelId="{C0AC9F89-152B-4F5F-B4C2-40A102A8888F}">
      <dgm:prSet phldrT="[Texto]"/>
      <dgm:spPr/>
      <dgm:t>
        <a:bodyPr/>
        <a:lstStyle/>
        <a:p>
          <a:pPr algn="ctr"/>
          <a:r>
            <a:rPr lang="es-MX"/>
            <a:t>Cierre de proyecto</a:t>
          </a:r>
        </a:p>
      </dgm:t>
    </dgm:pt>
    <dgm:pt modelId="{B5F86018-753C-49D4-9B10-D3BA58AABBDF}" type="parTrans" cxnId="{891C6269-4F36-406E-A583-36A5E0F3295B}">
      <dgm:prSet/>
      <dgm:spPr/>
      <dgm:t>
        <a:bodyPr/>
        <a:lstStyle/>
        <a:p>
          <a:endParaRPr lang="es-MX"/>
        </a:p>
      </dgm:t>
    </dgm:pt>
    <dgm:pt modelId="{B63C23AD-2A82-46FB-AA9D-92C29050D2B6}" type="sibTrans" cxnId="{891C6269-4F36-406E-A583-36A5E0F3295B}">
      <dgm:prSet/>
      <dgm:spPr/>
      <dgm:t>
        <a:bodyPr/>
        <a:lstStyle/>
        <a:p>
          <a:endParaRPr lang="es-MX"/>
        </a:p>
      </dgm:t>
    </dgm:pt>
    <dgm:pt modelId="{150312B8-BE16-467D-BDF1-EA9DB65BEDF8}">
      <dgm:prSet phldrT="[Texto]"/>
      <dgm:spPr/>
      <dgm:t>
        <a:bodyPr/>
        <a:lstStyle/>
        <a:p>
          <a:pPr algn="ctr"/>
          <a:r>
            <a:rPr lang="es-MX"/>
            <a:t>Detectar problematica</a:t>
          </a:r>
        </a:p>
      </dgm:t>
    </dgm:pt>
    <dgm:pt modelId="{89AE4350-FEF0-49A9-99EE-442377FFE6BA}" type="parTrans" cxnId="{7E6EB70E-0E70-4054-8E79-9725D7A086C5}">
      <dgm:prSet/>
      <dgm:spPr/>
      <dgm:t>
        <a:bodyPr/>
        <a:lstStyle/>
        <a:p>
          <a:endParaRPr lang="es-MX"/>
        </a:p>
      </dgm:t>
    </dgm:pt>
    <dgm:pt modelId="{A8ADB1CA-D02A-4B48-BC78-3C16B5A7D538}" type="sibTrans" cxnId="{7E6EB70E-0E70-4054-8E79-9725D7A086C5}">
      <dgm:prSet/>
      <dgm:spPr/>
      <dgm:t>
        <a:bodyPr/>
        <a:lstStyle/>
        <a:p>
          <a:endParaRPr lang="es-MX"/>
        </a:p>
      </dgm:t>
    </dgm:pt>
    <dgm:pt modelId="{19CE3FBC-D5FE-4126-809F-D73E130DA135}">
      <dgm:prSet phldrT="[Texto]"/>
      <dgm:spPr/>
      <dgm:t>
        <a:bodyPr/>
        <a:lstStyle/>
        <a:p>
          <a:pPr algn="ctr"/>
          <a:r>
            <a:rPr lang="es-MX"/>
            <a:t>Detectar soluciones</a:t>
          </a:r>
        </a:p>
      </dgm:t>
    </dgm:pt>
    <dgm:pt modelId="{186A0619-6151-4228-A5FD-946EC9CDFF58}" type="sibTrans" cxnId="{EDF709FC-949B-4978-8FE0-72301D2733B9}">
      <dgm:prSet/>
      <dgm:spPr/>
      <dgm:t>
        <a:bodyPr/>
        <a:lstStyle/>
        <a:p>
          <a:endParaRPr lang="es-MX"/>
        </a:p>
      </dgm:t>
    </dgm:pt>
    <dgm:pt modelId="{C72EE764-8B8D-46BB-BB61-64FFD49BD3C6}" type="parTrans" cxnId="{EDF709FC-949B-4978-8FE0-72301D2733B9}">
      <dgm:prSet/>
      <dgm:spPr/>
      <dgm:t>
        <a:bodyPr/>
        <a:lstStyle/>
        <a:p>
          <a:endParaRPr lang="es-MX"/>
        </a:p>
      </dgm:t>
    </dgm:pt>
    <dgm:pt modelId="{2E05087C-85FC-42D8-AADB-431723551E4F}">
      <dgm:prSet phldrT="[Texto]"/>
      <dgm:spPr/>
      <dgm:t>
        <a:bodyPr/>
        <a:lstStyle/>
        <a:p>
          <a:pPr algn="ctr"/>
          <a:r>
            <a:rPr lang="es-MX"/>
            <a:t>Definir requerimientos</a:t>
          </a:r>
        </a:p>
      </dgm:t>
    </dgm:pt>
    <dgm:pt modelId="{D88D0E47-45F1-4B6E-8ADE-F92A4E5C70A8}" type="parTrans" cxnId="{12A67AE9-3788-446F-99B8-72134C9ADD4C}">
      <dgm:prSet/>
      <dgm:spPr/>
      <dgm:t>
        <a:bodyPr/>
        <a:lstStyle/>
        <a:p>
          <a:endParaRPr lang="es-MX"/>
        </a:p>
      </dgm:t>
    </dgm:pt>
    <dgm:pt modelId="{AEC5B6EC-279B-4ED7-864F-42DE5FA7D6BD}" type="sibTrans" cxnId="{12A67AE9-3788-446F-99B8-72134C9ADD4C}">
      <dgm:prSet/>
      <dgm:spPr/>
      <dgm:t>
        <a:bodyPr/>
        <a:lstStyle/>
        <a:p>
          <a:endParaRPr lang="es-MX"/>
        </a:p>
      </dgm:t>
    </dgm:pt>
    <dgm:pt modelId="{3D73A4FE-4265-4F9D-87EE-1DB26FF4ACD0}">
      <dgm:prSet phldrT="[Texto]"/>
      <dgm:spPr/>
      <dgm:t>
        <a:bodyPr/>
        <a:lstStyle/>
        <a:p>
          <a:pPr algn="ctr"/>
          <a:r>
            <a:rPr lang="es-MX"/>
            <a:t>pruebas unitarias</a:t>
          </a:r>
        </a:p>
      </dgm:t>
    </dgm:pt>
    <dgm:pt modelId="{41EF1040-74FF-417E-9694-EB513214B7A9}" type="parTrans" cxnId="{8067F4AD-A7DC-4D9E-91AE-C9E1423DF743}">
      <dgm:prSet/>
      <dgm:spPr/>
      <dgm:t>
        <a:bodyPr/>
        <a:lstStyle/>
        <a:p>
          <a:endParaRPr lang="es-MX"/>
        </a:p>
      </dgm:t>
    </dgm:pt>
    <dgm:pt modelId="{E8BEB31A-AC84-4924-8D0C-FC23F295C2C2}" type="sibTrans" cxnId="{8067F4AD-A7DC-4D9E-91AE-C9E1423DF743}">
      <dgm:prSet/>
      <dgm:spPr/>
      <dgm:t>
        <a:bodyPr/>
        <a:lstStyle/>
        <a:p>
          <a:endParaRPr lang="es-MX"/>
        </a:p>
      </dgm:t>
    </dgm:pt>
    <dgm:pt modelId="{0B65242E-8694-47AD-9B51-917FCEEDCC33}">
      <dgm:prSet phldrT="[Texto]"/>
      <dgm:spPr/>
      <dgm:t>
        <a:bodyPr/>
        <a:lstStyle/>
        <a:p>
          <a:pPr algn="ctr"/>
          <a:r>
            <a:rPr lang="es-MX"/>
            <a:t>pruebas de integracion</a:t>
          </a:r>
        </a:p>
      </dgm:t>
    </dgm:pt>
    <dgm:pt modelId="{24FCE1E6-3B72-4706-B979-EFE271043654}" type="parTrans" cxnId="{CED6FFF0-B0C3-4226-A5FD-BC6327B33905}">
      <dgm:prSet/>
      <dgm:spPr/>
      <dgm:t>
        <a:bodyPr/>
        <a:lstStyle/>
        <a:p>
          <a:endParaRPr lang="es-MX"/>
        </a:p>
      </dgm:t>
    </dgm:pt>
    <dgm:pt modelId="{DB2E0B80-F2A5-46CB-B918-570D3E758390}" type="sibTrans" cxnId="{CED6FFF0-B0C3-4226-A5FD-BC6327B33905}">
      <dgm:prSet/>
      <dgm:spPr/>
      <dgm:t>
        <a:bodyPr/>
        <a:lstStyle/>
        <a:p>
          <a:endParaRPr lang="es-MX"/>
        </a:p>
      </dgm:t>
    </dgm:pt>
    <dgm:pt modelId="{C80F6748-54E6-4B65-997A-28D1B600877D}">
      <dgm:prSet phldrT="[Texto]"/>
      <dgm:spPr/>
      <dgm:t>
        <a:bodyPr/>
        <a:lstStyle/>
        <a:p>
          <a:pPr algn="ctr"/>
          <a:r>
            <a:rPr lang="es-MX"/>
            <a:t>Clasificar Requerimientos</a:t>
          </a:r>
        </a:p>
      </dgm:t>
    </dgm:pt>
    <dgm:pt modelId="{1E0CB836-B05D-42F9-AE13-C4B9CCEFB6DE}" type="parTrans" cxnId="{1F3ACA7D-1BDC-4573-A744-DDBC5A45ED60}">
      <dgm:prSet/>
      <dgm:spPr/>
      <dgm:t>
        <a:bodyPr/>
        <a:lstStyle/>
        <a:p>
          <a:endParaRPr lang="es-MX"/>
        </a:p>
      </dgm:t>
    </dgm:pt>
    <dgm:pt modelId="{A23CB6DE-C4FC-4632-AC8C-0C61F4492F81}" type="sibTrans" cxnId="{1F3ACA7D-1BDC-4573-A744-DDBC5A45ED60}">
      <dgm:prSet/>
      <dgm:spPr/>
      <dgm:t>
        <a:bodyPr/>
        <a:lstStyle/>
        <a:p>
          <a:endParaRPr lang="es-MX"/>
        </a:p>
      </dgm:t>
    </dgm:pt>
    <dgm:pt modelId="{A45FECC1-9CB3-4B7E-BCC1-64C1248C977B}">
      <dgm:prSet phldrT="[Texto]"/>
      <dgm:spPr/>
      <dgm:t>
        <a:bodyPr/>
        <a:lstStyle/>
        <a:p>
          <a:pPr algn="ctr"/>
          <a:r>
            <a:rPr lang="es-MX"/>
            <a:t>Ponderar requerimientos</a:t>
          </a:r>
        </a:p>
      </dgm:t>
    </dgm:pt>
    <dgm:pt modelId="{BEAB2185-D887-45EE-886E-3035D77CFDE9}" type="parTrans" cxnId="{7C6009C5-9F91-445E-A6C1-0649FF31E45F}">
      <dgm:prSet/>
      <dgm:spPr/>
      <dgm:t>
        <a:bodyPr/>
        <a:lstStyle/>
        <a:p>
          <a:endParaRPr lang="es-MX"/>
        </a:p>
      </dgm:t>
    </dgm:pt>
    <dgm:pt modelId="{DA39AD77-36D5-4D51-A5A5-40B2D3AEA5CA}" type="sibTrans" cxnId="{7C6009C5-9F91-445E-A6C1-0649FF31E45F}">
      <dgm:prSet/>
      <dgm:spPr/>
      <dgm:t>
        <a:bodyPr/>
        <a:lstStyle/>
        <a:p>
          <a:endParaRPr lang="es-MX"/>
        </a:p>
      </dgm:t>
    </dgm:pt>
    <dgm:pt modelId="{FD40E5E0-DDB5-4D07-B97A-A17AED1A97E8}">
      <dgm:prSet phldrT="[Texto]"/>
      <dgm:spPr/>
      <dgm:t>
        <a:bodyPr/>
        <a:lstStyle/>
        <a:p>
          <a:pPr algn="ctr"/>
          <a:r>
            <a:rPr lang="es-MX"/>
            <a:t>Pruebas Internas</a:t>
          </a:r>
        </a:p>
      </dgm:t>
    </dgm:pt>
    <dgm:pt modelId="{1DEFBFA4-6A2D-44D2-9C3F-AA75805AE723}" type="parTrans" cxnId="{A70175F9-457C-44E9-BD53-D9C1A4DB6021}">
      <dgm:prSet/>
      <dgm:spPr/>
      <dgm:t>
        <a:bodyPr/>
        <a:lstStyle/>
        <a:p>
          <a:endParaRPr lang="es-MX"/>
        </a:p>
      </dgm:t>
    </dgm:pt>
    <dgm:pt modelId="{6F54D87A-0BBF-4E0B-A938-FD95D58DE136}" type="sibTrans" cxnId="{A70175F9-457C-44E9-BD53-D9C1A4DB6021}">
      <dgm:prSet/>
      <dgm:spPr/>
      <dgm:t>
        <a:bodyPr/>
        <a:lstStyle/>
        <a:p>
          <a:endParaRPr lang="es-MX"/>
        </a:p>
      </dgm:t>
    </dgm:pt>
    <dgm:pt modelId="{32ADCB83-E14C-4DC3-B064-44B29074091F}">
      <dgm:prSet phldrT="[Texto]"/>
      <dgm:spPr/>
      <dgm:t>
        <a:bodyPr/>
        <a:lstStyle/>
        <a:p>
          <a:pPr algn="ctr"/>
          <a:r>
            <a:rPr lang="es-MX"/>
            <a:t>Pruebas Externas</a:t>
          </a:r>
        </a:p>
      </dgm:t>
    </dgm:pt>
    <dgm:pt modelId="{BFFC24F5-B112-46DE-B3B9-8C06E984A63D}" type="parTrans" cxnId="{5FD59B81-7DB1-4A63-BD2C-D908663047A3}">
      <dgm:prSet/>
      <dgm:spPr/>
      <dgm:t>
        <a:bodyPr/>
        <a:lstStyle/>
        <a:p>
          <a:endParaRPr lang="es-MX"/>
        </a:p>
      </dgm:t>
    </dgm:pt>
    <dgm:pt modelId="{53B7C75F-5143-425E-AED1-3752E7ACE029}" type="sibTrans" cxnId="{5FD59B81-7DB1-4A63-BD2C-D908663047A3}">
      <dgm:prSet/>
      <dgm:spPr/>
      <dgm:t>
        <a:bodyPr/>
        <a:lstStyle/>
        <a:p>
          <a:endParaRPr lang="es-MX"/>
        </a:p>
      </dgm:t>
    </dgm:pt>
    <dgm:pt modelId="{CC845F74-D80E-4D11-AC6B-575D088B0F36}">
      <dgm:prSet phldrT="[Texto]"/>
      <dgm:spPr/>
      <dgm:t>
        <a:bodyPr/>
        <a:lstStyle/>
        <a:p>
          <a:pPr algn="ctr"/>
          <a:r>
            <a:rPr lang="es-MX"/>
            <a:t>validacion cliente</a:t>
          </a:r>
        </a:p>
      </dgm:t>
    </dgm:pt>
    <dgm:pt modelId="{150F8191-5781-4025-8BC2-5AA746BA63CB}" type="parTrans" cxnId="{DDDAE9ED-5216-46F2-BB83-57CEA42B1F31}">
      <dgm:prSet/>
      <dgm:spPr/>
      <dgm:t>
        <a:bodyPr/>
        <a:lstStyle/>
        <a:p>
          <a:endParaRPr lang="es-MX"/>
        </a:p>
      </dgm:t>
    </dgm:pt>
    <dgm:pt modelId="{6E547279-2831-416E-B1BB-178A0B799FB3}" type="sibTrans" cxnId="{DDDAE9ED-5216-46F2-BB83-57CEA42B1F31}">
      <dgm:prSet/>
      <dgm:spPr/>
      <dgm:t>
        <a:bodyPr/>
        <a:lstStyle/>
        <a:p>
          <a:endParaRPr lang="es-MX"/>
        </a:p>
      </dgm:t>
    </dgm:pt>
    <dgm:pt modelId="{61AD8EC7-ACDD-4A7C-AB07-09B5956D5C26}">
      <dgm:prSet phldrT="[Texto]"/>
      <dgm:spPr/>
      <dgm:t>
        <a:bodyPr/>
        <a:lstStyle/>
        <a:p>
          <a:pPr algn="ctr"/>
          <a:r>
            <a:rPr lang="es-MX"/>
            <a:t>validacion usuario final</a:t>
          </a:r>
        </a:p>
      </dgm:t>
    </dgm:pt>
    <dgm:pt modelId="{44700876-156C-4E76-AEC6-D2F43E4538F2}" type="parTrans" cxnId="{32C5EBC2-24AD-43B5-89D6-43517CAB96E9}">
      <dgm:prSet/>
      <dgm:spPr/>
      <dgm:t>
        <a:bodyPr/>
        <a:lstStyle/>
        <a:p>
          <a:endParaRPr lang="es-MX"/>
        </a:p>
      </dgm:t>
    </dgm:pt>
    <dgm:pt modelId="{6D9DD8FF-A6C9-4C17-B488-986D8DE2B25D}" type="sibTrans" cxnId="{32C5EBC2-24AD-43B5-89D6-43517CAB96E9}">
      <dgm:prSet/>
      <dgm:spPr/>
      <dgm:t>
        <a:bodyPr/>
        <a:lstStyle/>
        <a:p>
          <a:endParaRPr lang="es-MX"/>
        </a:p>
      </dgm:t>
    </dgm:pt>
    <dgm:pt modelId="{00C7F18E-CD54-4CF2-A19E-4CBCB050070C}">
      <dgm:prSet phldrT="[Texto]"/>
      <dgm:spPr/>
      <dgm:t>
        <a:bodyPr/>
        <a:lstStyle/>
        <a:p>
          <a:pPr algn="ctr"/>
          <a:r>
            <a:rPr lang="es-MX"/>
            <a:t>Diseñar las interfaces del sistema</a:t>
          </a:r>
        </a:p>
      </dgm:t>
    </dgm:pt>
    <dgm:pt modelId="{8492CAF3-65C5-4F57-AAE1-EC9DC81FF919}" type="sibTrans" cxnId="{7738535E-F034-45ED-A8A1-CA25924034A3}">
      <dgm:prSet/>
      <dgm:spPr/>
      <dgm:t>
        <a:bodyPr/>
        <a:lstStyle/>
        <a:p>
          <a:endParaRPr lang="es-MX"/>
        </a:p>
      </dgm:t>
    </dgm:pt>
    <dgm:pt modelId="{8E45BA86-FCB1-4B4D-B4A3-27150293C58B}" type="parTrans" cxnId="{7738535E-F034-45ED-A8A1-CA25924034A3}">
      <dgm:prSet/>
      <dgm:spPr/>
      <dgm:t>
        <a:bodyPr/>
        <a:lstStyle/>
        <a:p>
          <a:endParaRPr lang="es-MX"/>
        </a:p>
      </dgm:t>
    </dgm:pt>
    <dgm:pt modelId="{1B72757C-D7FC-40F3-9808-032CFECB3B3E}">
      <dgm:prSet phldrT="[Texto]"/>
      <dgm:spPr/>
      <dgm:t>
        <a:bodyPr/>
        <a:lstStyle/>
        <a:p>
          <a:pPr algn="ctr"/>
          <a:r>
            <a:rPr lang="es-MX"/>
            <a:t>Diseño MER</a:t>
          </a:r>
        </a:p>
      </dgm:t>
    </dgm:pt>
    <dgm:pt modelId="{B455786D-5078-45AA-9AD5-E0F9457BD08F}" type="sibTrans" cxnId="{AFEC3D8C-510A-48A4-BA0E-5802554BC380}">
      <dgm:prSet/>
      <dgm:spPr/>
      <dgm:t>
        <a:bodyPr/>
        <a:lstStyle/>
        <a:p>
          <a:endParaRPr lang="es-MX"/>
        </a:p>
      </dgm:t>
    </dgm:pt>
    <dgm:pt modelId="{FDB80068-8ED5-43AA-B0EF-CBE798CE68F6}" type="parTrans" cxnId="{AFEC3D8C-510A-48A4-BA0E-5802554BC380}">
      <dgm:prSet/>
      <dgm:spPr/>
      <dgm:t>
        <a:bodyPr/>
        <a:lstStyle/>
        <a:p>
          <a:endParaRPr lang="es-MX"/>
        </a:p>
      </dgm:t>
    </dgm:pt>
    <dgm:pt modelId="{FC9C999A-549C-4B16-B234-F9F3F32766C5}">
      <dgm:prSet phldrT="[Texto]"/>
      <dgm:spPr/>
      <dgm:t>
        <a:bodyPr/>
        <a:lstStyle/>
        <a:p>
          <a:pPr algn="ctr"/>
          <a:r>
            <a:rPr lang="es-MX"/>
            <a:t>Diagramas de secuencia</a:t>
          </a:r>
        </a:p>
      </dgm:t>
    </dgm:pt>
    <dgm:pt modelId="{18201028-2E5C-44BD-A629-8E2D37527754}" type="parTrans" cxnId="{39D3ABE5-274E-4E39-BA2A-6AC7869118D8}">
      <dgm:prSet/>
      <dgm:spPr/>
      <dgm:t>
        <a:bodyPr/>
        <a:lstStyle/>
        <a:p>
          <a:endParaRPr lang="es-MX"/>
        </a:p>
      </dgm:t>
    </dgm:pt>
    <dgm:pt modelId="{0170B085-AE7E-4911-A265-0E5311CA31DC}" type="sibTrans" cxnId="{39D3ABE5-274E-4E39-BA2A-6AC7869118D8}">
      <dgm:prSet/>
      <dgm:spPr/>
      <dgm:t>
        <a:bodyPr/>
        <a:lstStyle/>
        <a:p>
          <a:endParaRPr lang="es-MX"/>
        </a:p>
      </dgm:t>
    </dgm:pt>
    <dgm:pt modelId="{B21A97EB-8C5C-4A34-89DC-8A71D82810BF}">
      <dgm:prSet phldrT="[Texto]"/>
      <dgm:spPr/>
      <dgm:t>
        <a:bodyPr/>
        <a:lstStyle/>
        <a:p>
          <a:pPr algn="ctr"/>
          <a:r>
            <a:rPr lang="es-MX"/>
            <a:t>Diagrama de clases</a:t>
          </a:r>
        </a:p>
      </dgm:t>
    </dgm:pt>
    <dgm:pt modelId="{DD24485E-0F42-41F6-A353-AC351D5A5670}" type="parTrans" cxnId="{F3E8A0DD-407A-40ED-8A52-D01E93BBC59E}">
      <dgm:prSet/>
      <dgm:spPr/>
      <dgm:t>
        <a:bodyPr/>
        <a:lstStyle/>
        <a:p>
          <a:endParaRPr lang="es-MX"/>
        </a:p>
      </dgm:t>
    </dgm:pt>
    <dgm:pt modelId="{0219225C-E129-45CA-8CC7-972C81A4DDE4}" type="sibTrans" cxnId="{F3E8A0DD-407A-40ED-8A52-D01E93BBC59E}">
      <dgm:prSet/>
      <dgm:spPr/>
      <dgm:t>
        <a:bodyPr/>
        <a:lstStyle/>
        <a:p>
          <a:endParaRPr lang="es-MX"/>
        </a:p>
      </dgm:t>
    </dgm:pt>
    <dgm:pt modelId="{092FCD50-880F-4981-9EBC-C6FD32263D64}">
      <dgm:prSet phldrT="[Texto]"/>
      <dgm:spPr/>
      <dgm:t>
        <a:bodyPr/>
        <a:lstStyle/>
        <a:p>
          <a:pPr algn="ctr"/>
          <a:r>
            <a:rPr lang="es-MX"/>
            <a:t>Manual de usuario</a:t>
          </a:r>
        </a:p>
      </dgm:t>
    </dgm:pt>
    <dgm:pt modelId="{3543F874-7019-4CFA-94FD-2832E0276AF6}" type="parTrans" cxnId="{6FB9C475-6ACE-4472-98B8-146FF1C42F5C}">
      <dgm:prSet/>
      <dgm:spPr/>
      <dgm:t>
        <a:bodyPr/>
        <a:lstStyle/>
        <a:p>
          <a:endParaRPr lang="es-MX"/>
        </a:p>
      </dgm:t>
    </dgm:pt>
    <dgm:pt modelId="{24A3771A-15BF-40E0-B8B7-E90971A90E1A}" type="sibTrans" cxnId="{6FB9C475-6ACE-4472-98B8-146FF1C42F5C}">
      <dgm:prSet/>
      <dgm:spPr/>
      <dgm:t>
        <a:bodyPr/>
        <a:lstStyle/>
        <a:p>
          <a:endParaRPr lang="es-MX"/>
        </a:p>
      </dgm:t>
    </dgm:pt>
    <dgm:pt modelId="{E60E8132-8805-41D1-96F1-7C18717F759C}">
      <dgm:prSet phldrT="[Texto]"/>
      <dgm:spPr/>
      <dgm:t>
        <a:bodyPr/>
        <a:lstStyle/>
        <a:p>
          <a:pPr algn="ctr"/>
          <a:r>
            <a:rPr lang="es-MX"/>
            <a:t>Manual tecnico</a:t>
          </a:r>
        </a:p>
      </dgm:t>
    </dgm:pt>
    <dgm:pt modelId="{3700AC22-D81F-42CE-BAFA-F17987D51BE2}" type="parTrans" cxnId="{36C75272-7447-4622-AC44-C2A92E2716C6}">
      <dgm:prSet/>
      <dgm:spPr/>
      <dgm:t>
        <a:bodyPr/>
        <a:lstStyle/>
        <a:p>
          <a:endParaRPr lang="es-MX"/>
        </a:p>
      </dgm:t>
    </dgm:pt>
    <dgm:pt modelId="{924F49F3-EC2C-4EC6-9BA8-2F6429F7FCB1}" type="sibTrans" cxnId="{36C75272-7447-4622-AC44-C2A92E2716C6}">
      <dgm:prSet/>
      <dgm:spPr/>
      <dgm:t>
        <a:bodyPr/>
        <a:lstStyle/>
        <a:p>
          <a:endParaRPr lang="es-MX"/>
        </a:p>
      </dgm:t>
    </dgm:pt>
    <dgm:pt modelId="{52F4CF2D-B193-4909-B5A6-FF100EBA5084}" type="pres">
      <dgm:prSet presAssocID="{FD675C83-276B-4974-BACB-E8954253ED8A}" presName="hierChild1" presStyleCnt="0">
        <dgm:presLayoutVars>
          <dgm:orgChart val="1"/>
          <dgm:chPref val="1"/>
          <dgm:dir/>
          <dgm:animOne val="branch"/>
          <dgm:animLvl val="lvl"/>
          <dgm:resizeHandles/>
        </dgm:presLayoutVars>
      </dgm:prSet>
      <dgm:spPr/>
      <dgm:t>
        <a:bodyPr/>
        <a:lstStyle/>
        <a:p>
          <a:endParaRPr lang="es-MX"/>
        </a:p>
      </dgm:t>
    </dgm:pt>
    <dgm:pt modelId="{8CAA04D8-CA4B-4C24-B5DF-188505CC55C4}" type="pres">
      <dgm:prSet presAssocID="{3F021F4C-4BF9-4AD4-A114-0C565ED42C29}" presName="hierRoot1" presStyleCnt="0">
        <dgm:presLayoutVars>
          <dgm:hierBranch val="init"/>
        </dgm:presLayoutVars>
      </dgm:prSet>
      <dgm:spPr/>
    </dgm:pt>
    <dgm:pt modelId="{F754491E-B775-43A9-9ABF-B7CF4F37C7E4}" type="pres">
      <dgm:prSet presAssocID="{3F021F4C-4BF9-4AD4-A114-0C565ED42C29}" presName="rootComposite1" presStyleCnt="0"/>
      <dgm:spPr/>
    </dgm:pt>
    <dgm:pt modelId="{864F180D-A7C6-401E-9337-2135F263D55F}" type="pres">
      <dgm:prSet presAssocID="{3F021F4C-4BF9-4AD4-A114-0C565ED42C29}" presName="rootText1" presStyleLbl="node0" presStyleIdx="0" presStyleCnt="1">
        <dgm:presLayoutVars>
          <dgm:chPref val="3"/>
        </dgm:presLayoutVars>
      </dgm:prSet>
      <dgm:spPr/>
      <dgm:t>
        <a:bodyPr/>
        <a:lstStyle/>
        <a:p>
          <a:endParaRPr lang="es-MX"/>
        </a:p>
      </dgm:t>
    </dgm:pt>
    <dgm:pt modelId="{1AC4D075-EC0C-4700-A153-2AF384090533}" type="pres">
      <dgm:prSet presAssocID="{3F021F4C-4BF9-4AD4-A114-0C565ED42C29}" presName="rootConnector1" presStyleLbl="node1" presStyleIdx="0" presStyleCnt="0"/>
      <dgm:spPr/>
      <dgm:t>
        <a:bodyPr/>
        <a:lstStyle/>
        <a:p>
          <a:endParaRPr lang="es-MX"/>
        </a:p>
      </dgm:t>
    </dgm:pt>
    <dgm:pt modelId="{2596697D-0B1D-4D6B-B522-96FBBBA32BE7}" type="pres">
      <dgm:prSet presAssocID="{3F021F4C-4BF9-4AD4-A114-0C565ED42C29}" presName="hierChild2" presStyleCnt="0"/>
      <dgm:spPr/>
    </dgm:pt>
    <dgm:pt modelId="{6B9D87C8-9ED8-4CD5-946F-170B0033D6C7}" type="pres">
      <dgm:prSet presAssocID="{85E67257-1633-4B7C-8FF2-A9AC657DD91F}" presName="Name37" presStyleLbl="parChTrans1D2" presStyleIdx="0" presStyleCnt="6"/>
      <dgm:spPr/>
      <dgm:t>
        <a:bodyPr/>
        <a:lstStyle/>
        <a:p>
          <a:endParaRPr lang="es-MX"/>
        </a:p>
      </dgm:t>
    </dgm:pt>
    <dgm:pt modelId="{14925FC6-779D-43F0-B963-C91E3E0B118B}" type="pres">
      <dgm:prSet presAssocID="{988234F2-F02E-423E-BE14-59AE4F7AF466}" presName="hierRoot2" presStyleCnt="0">
        <dgm:presLayoutVars>
          <dgm:hierBranch val="init"/>
        </dgm:presLayoutVars>
      </dgm:prSet>
      <dgm:spPr/>
    </dgm:pt>
    <dgm:pt modelId="{F75F37A7-E657-4E8C-9E25-D4F7EF7BE070}" type="pres">
      <dgm:prSet presAssocID="{988234F2-F02E-423E-BE14-59AE4F7AF466}" presName="rootComposite" presStyleCnt="0"/>
      <dgm:spPr/>
    </dgm:pt>
    <dgm:pt modelId="{54D9FFC3-65EA-4ACA-8C11-EB2FC76350A9}" type="pres">
      <dgm:prSet presAssocID="{988234F2-F02E-423E-BE14-59AE4F7AF466}" presName="rootText" presStyleLbl="node2" presStyleIdx="0" presStyleCnt="6">
        <dgm:presLayoutVars>
          <dgm:chPref val="3"/>
        </dgm:presLayoutVars>
      </dgm:prSet>
      <dgm:spPr/>
      <dgm:t>
        <a:bodyPr/>
        <a:lstStyle/>
        <a:p>
          <a:endParaRPr lang="es-MX"/>
        </a:p>
      </dgm:t>
    </dgm:pt>
    <dgm:pt modelId="{49005B2F-C779-41D2-BB20-2B9A571C8582}" type="pres">
      <dgm:prSet presAssocID="{988234F2-F02E-423E-BE14-59AE4F7AF466}" presName="rootConnector" presStyleLbl="node2" presStyleIdx="0" presStyleCnt="6"/>
      <dgm:spPr/>
      <dgm:t>
        <a:bodyPr/>
        <a:lstStyle/>
        <a:p>
          <a:endParaRPr lang="es-MX"/>
        </a:p>
      </dgm:t>
    </dgm:pt>
    <dgm:pt modelId="{0765AE6E-0A90-4F9A-859F-949804CD6BBE}" type="pres">
      <dgm:prSet presAssocID="{988234F2-F02E-423E-BE14-59AE4F7AF466}" presName="hierChild4" presStyleCnt="0"/>
      <dgm:spPr/>
    </dgm:pt>
    <dgm:pt modelId="{D56A76D1-FF8F-4629-A376-4F7E5C70DE20}" type="pres">
      <dgm:prSet presAssocID="{89AE4350-FEF0-49A9-99EE-442377FFE6BA}" presName="Name37" presStyleLbl="parChTrans1D3" presStyleIdx="0" presStyleCnt="8"/>
      <dgm:spPr/>
      <dgm:t>
        <a:bodyPr/>
        <a:lstStyle/>
        <a:p>
          <a:endParaRPr lang="es-MX"/>
        </a:p>
      </dgm:t>
    </dgm:pt>
    <dgm:pt modelId="{0E38D0CA-2442-4363-A532-4C6F08F49AED}" type="pres">
      <dgm:prSet presAssocID="{150312B8-BE16-467D-BDF1-EA9DB65BEDF8}" presName="hierRoot2" presStyleCnt="0">
        <dgm:presLayoutVars>
          <dgm:hierBranch val="init"/>
        </dgm:presLayoutVars>
      </dgm:prSet>
      <dgm:spPr/>
    </dgm:pt>
    <dgm:pt modelId="{8AF6C000-AC99-4FD2-8950-D11F8FCC6826}" type="pres">
      <dgm:prSet presAssocID="{150312B8-BE16-467D-BDF1-EA9DB65BEDF8}" presName="rootComposite" presStyleCnt="0"/>
      <dgm:spPr/>
    </dgm:pt>
    <dgm:pt modelId="{179DAF50-B290-4D2E-8705-041912915D82}" type="pres">
      <dgm:prSet presAssocID="{150312B8-BE16-467D-BDF1-EA9DB65BEDF8}" presName="rootText" presStyleLbl="node3" presStyleIdx="0" presStyleCnt="8">
        <dgm:presLayoutVars>
          <dgm:chPref val="3"/>
        </dgm:presLayoutVars>
      </dgm:prSet>
      <dgm:spPr/>
      <dgm:t>
        <a:bodyPr/>
        <a:lstStyle/>
        <a:p>
          <a:endParaRPr lang="es-MX"/>
        </a:p>
      </dgm:t>
    </dgm:pt>
    <dgm:pt modelId="{A301E6F3-4B1E-4770-AFB8-E12761C34185}" type="pres">
      <dgm:prSet presAssocID="{150312B8-BE16-467D-BDF1-EA9DB65BEDF8}" presName="rootConnector" presStyleLbl="node3" presStyleIdx="0" presStyleCnt="8"/>
      <dgm:spPr/>
      <dgm:t>
        <a:bodyPr/>
        <a:lstStyle/>
        <a:p>
          <a:endParaRPr lang="es-MX"/>
        </a:p>
      </dgm:t>
    </dgm:pt>
    <dgm:pt modelId="{2DF03B35-ACD9-45D0-BC33-10718CE2B010}" type="pres">
      <dgm:prSet presAssocID="{150312B8-BE16-467D-BDF1-EA9DB65BEDF8}" presName="hierChild4" presStyleCnt="0"/>
      <dgm:spPr/>
    </dgm:pt>
    <dgm:pt modelId="{DA559712-AFBF-476F-9F75-02C791D47BDE}" type="pres">
      <dgm:prSet presAssocID="{150312B8-BE16-467D-BDF1-EA9DB65BEDF8}" presName="hierChild5" presStyleCnt="0"/>
      <dgm:spPr/>
    </dgm:pt>
    <dgm:pt modelId="{A248223D-4611-4E99-956F-BADDE719E939}" type="pres">
      <dgm:prSet presAssocID="{C72EE764-8B8D-46BB-BB61-64FFD49BD3C6}" presName="Name37" presStyleLbl="parChTrans1D3" presStyleIdx="1" presStyleCnt="8"/>
      <dgm:spPr/>
      <dgm:t>
        <a:bodyPr/>
        <a:lstStyle/>
        <a:p>
          <a:endParaRPr lang="es-MX"/>
        </a:p>
      </dgm:t>
    </dgm:pt>
    <dgm:pt modelId="{60DAEE95-2F33-4019-9E1C-D450E0036F30}" type="pres">
      <dgm:prSet presAssocID="{19CE3FBC-D5FE-4126-809F-D73E130DA135}" presName="hierRoot2" presStyleCnt="0">
        <dgm:presLayoutVars>
          <dgm:hierBranch val="init"/>
        </dgm:presLayoutVars>
      </dgm:prSet>
      <dgm:spPr/>
    </dgm:pt>
    <dgm:pt modelId="{4A4A3280-2C2F-4E92-9177-AB6BF6D74675}" type="pres">
      <dgm:prSet presAssocID="{19CE3FBC-D5FE-4126-809F-D73E130DA135}" presName="rootComposite" presStyleCnt="0"/>
      <dgm:spPr/>
    </dgm:pt>
    <dgm:pt modelId="{67B622A2-C425-4376-A6DD-644C536E37C0}" type="pres">
      <dgm:prSet presAssocID="{19CE3FBC-D5FE-4126-809F-D73E130DA135}" presName="rootText" presStyleLbl="node3" presStyleIdx="1" presStyleCnt="8">
        <dgm:presLayoutVars>
          <dgm:chPref val="3"/>
        </dgm:presLayoutVars>
      </dgm:prSet>
      <dgm:spPr/>
      <dgm:t>
        <a:bodyPr/>
        <a:lstStyle/>
        <a:p>
          <a:endParaRPr lang="es-MX"/>
        </a:p>
      </dgm:t>
    </dgm:pt>
    <dgm:pt modelId="{9A022397-BD0E-4CDB-837E-213077C37872}" type="pres">
      <dgm:prSet presAssocID="{19CE3FBC-D5FE-4126-809F-D73E130DA135}" presName="rootConnector" presStyleLbl="node3" presStyleIdx="1" presStyleCnt="8"/>
      <dgm:spPr/>
      <dgm:t>
        <a:bodyPr/>
        <a:lstStyle/>
        <a:p>
          <a:endParaRPr lang="es-MX"/>
        </a:p>
      </dgm:t>
    </dgm:pt>
    <dgm:pt modelId="{E9EFE016-262D-4958-8228-CA78868B966F}" type="pres">
      <dgm:prSet presAssocID="{19CE3FBC-D5FE-4126-809F-D73E130DA135}" presName="hierChild4" presStyleCnt="0"/>
      <dgm:spPr/>
    </dgm:pt>
    <dgm:pt modelId="{18B24535-F203-4881-9EFC-1C1C0EA6BD9E}" type="pres">
      <dgm:prSet presAssocID="{D88D0E47-45F1-4B6E-8ADE-F92A4E5C70A8}" presName="Name37" presStyleLbl="parChTrans1D4" presStyleIdx="0" presStyleCnt="17"/>
      <dgm:spPr/>
      <dgm:t>
        <a:bodyPr/>
        <a:lstStyle/>
        <a:p>
          <a:endParaRPr lang="es-MX"/>
        </a:p>
      </dgm:t>
    </dgm:pt>
    <dgm:pt modelId="{B8C83FA5-3544-4ACF-BD97-B8451A46E82C}" type="pres">
      <dgm:prSet presAssocID="{2E05087C-85FC-42D8-AADB-431723551E4F}" presName="hierRoot2" presStyleCnt="0">
        <dgm:presLayoutVars>
          <dgm:hierBranch val="init"/>
        </dgm:presLayoutVars>
      </dgm:prSet>
      <dgm:spPr/>
    </dgm:pt>
    <dgm:pt modelId="{FC09288D-8DC3-4B31-9474-89E7AC7FEC72}" type="pres">
      <dgm:prSet presAssocID="{2E05087C-85FC-42D8-AADB-431723551E4F}" presName="rootComposite" presStyleCnt="0"/>
      <dgm:spPr/>
    </dgm:pt>
    <dgm:pt modelId="{E7696917-9AE9-4DAB-875F-C79BF044BF00}" type="pres">
      <dgm:prSet presAssocID="{2E05087C-85FC-42D8-AADB-431723551E4F}" presName="rootText" presStyleLbl="node4" presStyleIdx="0" presStyleCnt="17" custLinFactY="100000" custLinFactNeighborX="-2888" custLinFactNeighborY="127536">
        <dgm:presLayoutVars>
          <dgm:chPref val="3"/>
        </dgm:presLayoutVars>
      </dgm:prSet>
      <dgm:spPr/>
      <dgm:t>
        <a:bodyPr/>
        <a:lstStyle/>
        <a:p>
          <a:endParaRPr lang="es-MX"/>
        </a:p>
      </dgm:t>
    </dgm:pt>
    <dgm:pt modelId="{6AFBAF48-74EF-41D7-9B01-D7CB7F79F89A}" type="pres">
      <dgm:prSet presAssocID="{2E05087C-85FC-42D8-AADB-431723551E4F}" presName="rootConnector" presStyleLbl="node4" presStyleIdx="0" presStyleCnt="17"/>
      <dgm:spPr/>
      <dgm:t>
        <a:bodyPr/>
        <a:lstStyle/>
        <a:p>
          <a:endParaRPr lang="es-MX"/>
        </a:p>
      </dgm:t>
    </dgm:pt>
    <dgm:pt modelId="{915FA2F3-B913-4BDC-A592-18F5B87C88B3}" type="pres">
      <dgm:prSet presAssocID="{2E05087C-85FC-42D8-AADB-431723551E4F}" presName="hierChild4" presStyleCnt="0"/>
      <dgm:spPr/>
    </dgm:pt>
    <dgm:pt modelId="{5B424E5D-8F0E-48FA-A761-6D3E1E977B64}" type="pres">
      <dgm:prSet presAssocID="{2E05087C-85FC-42D8-AADB-431723551E4F}" presName="hierChild5" presStyleCnt="0"/>
      <dgm:spPr/>
    </dgm:pt>
    <dgm:pt modelId="{649B2C71-A5EE-4024-B61B-282C33ED988E}" type="pres">
      <dgm:prSet presAssocID="{1E0CB836-B05D-42F9-AE13-C4B9CCEFB6DE}" presName="Name37" presStyleLbl="parChTrans1D4" presStyleIdx="1" presStyleCnt="17"/>
      <dgm:spPr/>
      <dgm:t>
        <a:bodyPr/>
        <a:lstStyle/>
        <a:p>
          <a:endParaRPr lang="es-MX"/>
        </a:p>
      </dgm:t>
    </dgm:pt>
    <dgm:pt modelId="{38129F7C-0A77-4BFF-8991-D4F2D9C398D8}" type="pres">
      <dgm:prSet presAssocID="{C80F6748-54E6-4B65-997A-28D1B600877D}" presName="hierRoot2" presStyleCnt="0">
        <dgm:presLayoutVars>
          <dgm:hierBranch val="init"/>
        </dgm:presLayoutVars>
      </dgm:prSet>
      <dgm:spPr/>
    </dgm:pt>
    <dgm:pt modelId="{A6388573-2AB5-419A-9D82-FF155F441780}" type="pres">
      <dgm:prSet presAssocID="{C80F6748-54E6-4B65-997A-28D1B600877D}" presName="rootComposite" presStyleCnt="0"/>
      <dgm:spPr/>
    </dgm:pt>
    <dgm:pt modelId="{63AA572B-4995-4138-B52F-652335919C5F}" type="pres">
      <dgm:prSet presAssocID="{C80F6748-54E6-4B65-997A-28D1B600877D}" presName="rootText" presStyleLbl="node4" presStyleIdx="1" presStyleCnt="17" custLinFactNeighborX="-1925" custLinFactNeighborY="-34661">
        <dgm:presLayoutVars>
          <dgm:chPref val="3"/>
        </dgm:presLayoutVars>
      </dgm:prSet>
      <dgm:spPr/>
      <dgm:t>
        <a:bodyPr/>
        <a:lstStyle/>
        <a:p>
          <a:endParaRPr lang="es-MX"/>
        </a:p>
      </dgm:t>
    </dgm:pt>
    <dgm:pt modelId="{0B2D9193-6627-4F97-8DE8-8B2590CEB4C3}" type="pres">
      <dgm:prSet presAssocID="{C80F6748-54E6-4B65-997A-28D1B600877D}" presName="rootConnector" presStyleLbl="node4" presStyleIdx="1" presStyleCnt="17"/>
      <dgm:spPr/>
      <dgm:t>
        <a:bodyPr/>
        <a:lstStyle/>
        <a:p>
          <a:endParaRPr lang="es-MX"/>
        </a:p>
      </dgm:t>
    </dgm:pt>
    <dgm:pt modelId="{6E79FAD6-96C9-44F9-A862-70B841DCD05E}" type="pres">
      <dgm:prSet presAssocID="{C80F6748-54E6-4B65-997A-28D1B600877D}" presName="hierChild4" presStyleCnt="0"/>
      <dgm:spPr/>
    </dgm:pt>
    <dgm:pt modelId="{33A353AF-CFC7-4F8E-A0CF-D0EAD8069A1A}" type="pres">
      <dgm:prSet presAssocID="{C80F6748-54E6-4B65-997A-28D1B600877D}" presName="hierChild5" presStyleCnt="0"/>
      <dgm:spPr/>
    </dgm:pt>
    <dgm:pt modelId="{BF5DF346-B5EC-4A37-BFC2-18261F5ADBA7}" type="pres">
      <dgm:prSet presAssocID="{BEAB2185-D887-45EE-886E-3035D77CFDE9}" presName="Name37" presStyleLbl="parChTrans1D4" presStyleIdx="2" presStyleCnt="17"/>
      <dgm:spPr/>
      <dgm:t>
        <a:bodyPr/>
        <a:lstStyle/>
        <a:p>
          <a:endParaRPr lang="es-MX"/>
        </a:p>
      </dgm:t>
    </dgm:pt>
    <dgm:pt modelId="{24FA9E40-A442-4727-9B33-D26D331C8364}" type="pres">
      <dgm:prSet presAssocID="{A45FECC1-9CB3-4B7E-BCC1-64C1248C977B}" presName="hierRoot2" presStyleCnt="0">
        <dgm:presLayoutVars>
          <dgm:hierBranch val="init"/>
        </dgm:presLayoutVars>
      </dgm:prSet>
      <dgm:spPr/>
    </dgm:pt>
    <dgm:pt modelId="{A778A0F9-C5D3-459A-8516-30DD975FFB8F}" type="pres">
      <dgm:prSet presAssocID="{A45FECC1-9CB3-4B7E-BCC1-64C1248C977B}" presName="rootComposite" presStyleCnt="0"/>
      <dgm:spPr/>
    </dgm:pt>
    <dgm:pt modelId="{71F5B789-E4F0-4D31-AFBC-62114BBED649}" type="pres">
      <dgm:prSet presAssocID="{A45FECC1-9CB3-4B7E-BCC1-64C1248C977B}" presName="rootText" presStyleLbl="node4" presStyleIdx="2" presStyleCnt="17" custLinFactY="-110024" custLinFactNeighborX="-963" custLinFactNeighborY="-200000">
        <dgm:presLayoutVars>
          <dgm:chPref val="3"/>
        </dgm:presLayoutVars>
      </dgm:prSet>
      <dgm:spPr/>
      <dgm:t>
        <a:bodyPr/>
        <a:lstStyle/>
        <a:p>
          <a:endParaRPr lang="es-MX"/>
        </a:p>
      </dgm:t>
    </dgm:pt>
    <dgm:pt modelId="{F64D7E08-46D5-46A9-BBE4-593D126C2EE1}" type="pres">
      <dgm:prSet presAssocID="{A45FECC1-9CB3-4B7E-BCC1-64C1248C977B}" presName="rootConnector" presStyleLbl="node4" presStyleIdx="2" presStyleCnt="17"/>
      <dgm:spPr/>
      <dgm:t>
        <a:bodyPr/>
        <a:lstStyle/>
        <a:p>
          <a:endParaRPr lang="es-MX"/>
        </a:p>
      </dgm:t>
    </dgm:pt>
    <dgm:pt modelId="{2E07D928-3897-4482-9C04-38E8F9721B63}" type="pres">
      <dgm:prSet presAssocID="{A45FECC1-9CB3-4B7E-BCC1-64C1248C977B}" presName="hierChild4" presStyleCnt="0"/>
      <dgm:spPr/>
    </dgm:pt>
    <dgm:pt modelId="{AFC1A21B-7E6D-4FC9-A1FB-9F1BB2A05876}" type="pres">
      <dgm:prSet presAssocID="{A45FECC1-9CB3-4B7E-BCC1-64C1248C977B}" presName="hierChild5" presStyleCnt="0"/>
      <dgm:spPr/>
    </dgm:pt>
    <dgm:pt modelId="{28A4B27D-5D18-4F3D-857D-27A825129D83}" type="pres">
      <dgm:prSet presAssocID="{19CE3FBC-D5FE-4126-809F-D73E130DA135}" presName="hierChild5" presStyleCnt="0"/>
      <dgm:spPr/>
    </dgm:pt>
    <dgm:pt modelId="{E8BD8003-1130-41C6-8ABA-10C957E1FB74}" type="pres">
      <dgm:prSet presAssocID="{988234F2-F02E-423E-BE14-59AE4F7AF466}" presName="hierChild5" presStyleCnt="0"/>
      <dgm:spPr/>
    </dgm:pt>
    <dgm:pt modelId="{73D9D732-F6DC-443F-9E89-8AE89E199B12}" type="pres">
      <dgm:prSet presAssocID="{39588B5E-33C3-4775-AE54-62171E32B863}" presName="Name37" presStyleLbl="parChTrans1D2" presStyleIdx="1" presStyleCnt="6"/>
      <dgm:spPr/>
      <dgm:t>
        <a:bodyPr/>
        <a:lstStyle/>
        <a:p>
          <a:endParaRPr lang="es-MX"/>
        </a:p>
      </dgm:t>
    </dgm:pt>
    <dgm:pt modelId="{C04DB564-E532-4600-A0EB-659451F8ED6E}" type="pres">
      <dgm:prSet presAssocID="{B91E34F1-62E7-4B02-9786-F17F22B45B56}" presName="hierRoot2" presStyleCnt="0">
        <dgm:presLayoutVars>
          <dgm:hierBranch val="init"/>
        </dgm:presLayoutVars>
      </dgm:prSet>
      <dgm:spPr/>
    </dgm:pt>
    <dgm:pt modelId="{265880EF-7D66-47A5-A8FA-F9830B10A480}" type="pres">
      <dgm:prSet presAssocID="{B91E34F1-62E7-4B02-9786-F17F22B45B56}" presName="rootComposite" presStyleCnt="0"/>
      <dgm:spPr/>
    </dgm:pt>
    <dgm:pt modelId="{73FD7DA8-9AB9-44D0-9A3F-286B71DC2B21}" type="pres">
      <dgm:prSet presAssocID="{B91E34F1-62E7-4B02-9786-F17F22B45B56}" presName="rootText" presStyleLbl="node2" presStyleIdx="1" presStyleCnt="6">
        <dgm:presLayoutVars>
          <dgm:chPref val="3"/>
        </dgm:presLayoutVars>
      </dgm:prSet>
      <dgm:spPr/>
      <dgm:t>
        <a:bodyPr/>
        <a:lstStyle/>
        <a:p>
          <a:endParaRPr lang="es-MX"/>
        </a:p>
      </dgm:t>
    </dgm:pt>
    <dgm:pt modelId="{9BBCAA2B-B8A5-4AF9-A73B-463732F88FD4}" type="pres">
      <dgm:prSet presAssocID="{B91E34F1-62E7-4B02-9786-F17F22B45B56}" presName="rootConnector" presStyleLbl="node2" presStyleIdx="1" presStyleCnt="6"/>
      <dgm:spPr/>
      <dgm:t>
        <a:bodyPr/>
        <a:lstStyle/>
        <a:p>
          <a:endParaRPr lang="es-MX"/>
        </a:p>
      </dgm:t>
    </dgm:pt>
    <dgm:pt modelId="{7E5772F3-9131-42C5-A28F-C3A1E68408DF}" type="pres">
      <dgm:prSet presAssocID="{B91E34F1-62E7-4B02-9786-F17F22B45B56}" presName="hierChild4" presStyleCnt="0"/>
      <dgm:spPr/>
    </dgm:pt>
    <dgm:pt modelId="{E145CEA8-AD06-48A8-924A-16CED0DA4737}" type="pres">
      <dgm:prSet presAssocID="{FB4D25DC-1C8A-45C9-A089-C87A3E61E2F4}" presName="Name37" presStyleLbl="parChTrans1D3" presStyleIdx="2" presStyleCnt="8"/>
      <dgm:spPr/>
      <dgm:t>
        <a:bodyPr/>
        <a:lstStyle/>
        <a:p>
          <a:endParaRPr lang="es-MX"/>
        </a:p>
      </dgm:t>
    </dgm:pt>
    <dgm:pt modelId="{8399DBD9-9506-406E-8529-847B72DCA809}" type="pres">
      <dgm:prSet presAssocID="{817624A6-E065-4383-A467-5B5C7E06BC5F}" presName="hierRoot2" presStyleCnt="0">
        <dgm:presLayoutVars>
          <dgm:hierBranch val="init"/>
        </dgm:presLayoutVars>
      </dgm:prSet>
      <dgm:spPr/>
    </dgm:pt>
    <dgm:pt modelId="{C4AF4C8A-8C4D-481C-BF6B-C559171390A4}" type="pres">
      <dgm:prSet presAssocID="{817624A6-E065-4383-A467-5B5C7E06BC5F}" presName="rootComposite" presStyleCnt="0"/>
      <dgm:spPr/>
    </dgm:pt>
    <dgm:pt modelId="{F3D318B1-FF75-4E6D-9979-FB1156727449}" type="pres">
      <dgm:prSet presAssocID="{817624A6-E065-4383-A467-5B5C7E06BC5F}" presName="rootText" presStyleLbl="node3" presStyleIdx="2" presStyleCnt="8">
        <dgm:presLayoutVars>
          <dgm:chPref val="3"/>
        </dgm:presLayoutVars>
      </dgm:prSet>
      <dgm:spPr/>
      <dgm:t>
        <a:bodyPr/>
        <a:lstStyle/>
        <a:p>
          <a:endParaRPr lang="es-MX"/>
        </a:p>
      </dgm:t>
    </dgm:pt>
    <dgm:pt modelId="{E268D9B1-5B56-4251-8A38-726CFEB0D6ED}" type="pres">
      <dgm:prSet presAssocID="{817624A6-E065-4383-A467-5B5C7E06BC5F}" presName="rootConnector" presStyleLbl="node3" presStyleIdx="2" presStyleCnt="8"/>
      <dgm:spPr/>
      <dgm:t>
        <a:bodyPr/>
        <a:lstStyle/>
        <a:p>
          <a:endParaRPr lang="es-MX"/>
        </a:p>
      </dgm:t>
    </dgm:pt>
    <dgm:pt modelId="{2FD11E16-262F-483B-A5C6-BE5154CC60FC}" type="pres">
      <dgm:prSet presAssocID="{817624A6-E065-4383-A467-5B5C7E06BC5F}" presName="hierChild4" presStyleCnt="0"/>
      <dgm:spPr/>
    </dgm:pt>
    <dgm:pt modelId="{531B426D-C0D6-4618-B3F0-F0278C2A7D74}" type="pres">
      <dgm:prSet presAssocID="{8444EDB3-70A3-40A7-B0E8-E754955148AE}" presName="Name37" presStyleLbl="parChTrans1D4" presStyleIdx="3" presStyleCnt="17"/>
      <dgm:spPr/>
      <dgm:t>
        <a:bodyPr/>
        <a:lstStyle/>
        <a:p>
          <a:endParaRPr lang="es-MX"/>
        </a:p>
      </dgm:t>
    </dgm:pt>
    <dgm:pt modelId="{90127DA6-8388-46D7-AF05-49C39C5C3510}" type="pres">
      <dgm:prSet presAssocID="{B9106AB2-0FFE-48DE-9C64-1DFD2F80FE5B}" presName="hierRoot2" presStyleCnt="0">
        <dgm:presLayoutVars>
          <dgm:hierBranch val="init"/>
        </dgm:presLayoutVars>
      </dgm:prSet>
      <dgm:spPr/>
    </dgm:pt>
    <dgm:pt modelId="{3CEF8FBF-90FF-470F-B35D-6254F58E9990}" type="pres">
      <dgm:prSet presAssocID="{B9106AB2-0FFE-48DE-9C64-1DFD2F80FE5B}" presName="rootComposite" presStyleCnt="0"/>
      <dgm:spPr/>
    </dgm:pt>
    <dgm:pt modelId="{B94CBABE-66CD-457A-903F-8728C1F3C5F9}" type="pres">
      <dgm:prSet presAssocID="{B9106AB2-0FFE-48DE-9C64-1DFD2F80FE5B}" presName="rootText" presStyleLbl="node4" presStyleIdx="3" presStyleCnt="17">
        <dgm:presLayoutVars>
          <dgm:chPref val="3"/>
        </dgm:presLayoutVars>
      </dgm:prSet>
      <dgm:spPr/>
      <dgm:t>
        <a:bodyPr/>
        <a:lstStyle/>
        <a:p>
          <a:endParaRPr lang="es-MX"/>
        </a:p>
      </dgm:t>
    </dgm:pt>
    <dgm:pt modelId="{ED4487CB-CA09-4BF4-9947-561C7413B0D3}" type="pres">
      <dgm:prSet presAssocID="{B9106AB2-0FFE-48DE-9C64-1DFD2F80FE5B}" presName="rootConnector" presStyleLbl="node4" presStyleIdx="3" presStyleCnt="17"/>
      <dgm:spPr/>
      <dgm:t>
        <a:bodyPr/>
        <a:lstStyle/>
        <a:p>
          <a:endParaRPr lang="es-MX"/>
        </a:p>
      </dgm:t>
    </dgm:pt>
    <dgm:pt modelId="{57FFA42D-ADFE-4653-816D-84129F9EFE3D}" type="pres">
      <dgm:prSet presAssocID="{B9106AB2-0FFE-48DE-9C64-1DFD2F80FE5B}" presName="hierChild4" presStyleCnt="0"/>
      <dgm:spPr/>
    </dgm:pt>
    <dgm:pt modelId="{A5BE5FCA-6EA8-4CE9-BCDD-E4E5A7BE99EE}" type="pres">
      <dgm:prSet presAssocID="{B9106AB2-0FFE-48DE-9C64-1DFD2F80FE5B}" presName="hierChild5" presStyleCnt="0"/>
      <dgm:spPr/>
    </dgm:pt>
    <dgm:pt modelId="{54F4E44B-153D-4819-9ECE-0D08C3419143}" type="pres">
      <dgm:prSet presAssocID="{2BCD889C-3D23-40E8-8D8E-710E94AFC112}" presName="Name37" presStyleLbl="parChTrans1D4" presStyleIdx="4" presStyleCnt="17"/>
      <dgm:spPr/>
      <dgm:t>
        <a:bodyPr/>
        <a:lstStyle/>
        <a:p>
          <a:endParaRPr lang="es-MX"/>
        </a:p>
      </dgm:t>
    </dgm:pt>
    <dgm:pt modelId="{8D205DD7-2CED-4BBC-9DCB-0EFE3B4D98EE}" type="pres">
      <dgm:prSet presAssocID="{E7283C51-87E3-4FCD-B06F-710BDEC562FC}" presName="hierRoot2" presStyleCnt="0">
        <dgm:presLayoutVars>
          <dgm:hierBranch val="init"/>
        </dgm:presLayoutVars>
      </dgm:prSet>
      <dgm:spPr/>
    </dgm:pt>
    <dgm:pt modelId="{02353A0C-29BB-40EE-B848-8023C4EBEAC9}" type="pres">
      <dgm:prSet presAssocID="{E7283C51-87E3-4FCD-B06F-710BDEC562FC}" presName="rootComposite" presStyleCnt="0"/>
      <dgm:spPr/>
    </dgm:pt>
    <dgm:pt modelId="{64E34EF9-245C-41B3-8C29-F09996876617}" type="pres">
      <dgm:prSet presAssocID="{E7283C51-87E3-4FCD-B06F-710BDEC562FC}" presName="rootText" presStyleLbl="node4" presStyleIdx="4" presStyleCnt="17">
        <dgm:presLayoutVars>
          <dgm:chPref val="3"/>
        </dgm:presLayoutVars>
      </dgm:prSet>
      <dgm:spPr/>
      <dgm:t>
        <a:bodyPr/>
        <a:lstStyle/>
        <a:p>
          <a:endParaRPr lang="es-MX"/>
        </a:p>
      </dgm:t>
    </dgm:pt>
    <dgm:pt modelId="{98E19CBF-82F1-45DC-AE93-B50216CC23DD}" type="pres">
      <dgm:prSet presAssocID="{E7283C51-87E3-4FCD-B06F-710BDEC562FC}" presName="rootConnector" presStyleLbl="node4" presStyleIdx="4" presStyleCnt="17"/>
      <dgm:spPr/>
      <dgm:t>
        <a:bodyPr/>
        <a:lstStyle/>
        <a:p>
          <a:endParaRPr lang="es-MX"/>
        </a:p>
      </dgm:t>
    </dgm:pt>
    <dgm:pt modelId="{60808ADA-56F7-4568-9088-8424957C44E9}" type="pres">
      <dgm:prSet presAssocID="{E7283C51-87E3-4FCD-B06F-710BDEC562FC}" presName="hierChild4" presStyleCnt="0"/>
      <dgm:spPr/>
    </dgm:pt>
    <dgm:pt modelId="{0A18032A-1FBB-4552-80FB-06FE5D9D9BD9}" type="pres">
      <dgm:prSet presAssocID="{E7283C51-87E3-4FCD-B06F-710BDEC562FC}" presName="hierChild5" presStyleCnt="0"/>
      <dgm:spPr/>
    </dgm:pt>
    <dgm:pt modelId="{0F58ED08-086D-4E8A-B7DF-9EFFBF071BAF}" type="pres">
      <dgm:prSet presAssocID="{817624A6-E065-4383-A467-5B5C7E06BC5F}" presName="hierChild5" presStyleCnt="0"/>
      <dgm:spPr/>
    </dgm:pt>
    <dgm:pt modelId="{C6263805-608A-4D3F-9F66-34C3094D7F39}" type="pres">
      <dgm:prSet presAssocID="{96F15EA0-CA26-40D9-8566-332AC87A2D14}" presName="Name37" presStyleLbl="parChTrans1D3" presStyleIdx="3" presStyleCnt="8"/>
      <dgm:spPr/>
      <dgm:t>
        <a:bodyPr/>
        <a:lstStyle/>
        <a:p>
          <a:endParaRPr lang="es-MX"/>
        </a:p>
      </dgm:t>
    </dgm:pt>
    <dgm:pt modelId="{38F42C48-DE98-4590-B524-35EC02356980}" type="pres">
      <dgm:prSet presAssocID="{C84DB2D1-E09D-4788-B05C-7CF8372B1D99}" presName="hierRoot2" presStyleCnt="0">
        <dgm:presLayoutVars>
          <dgm:hierBranch val="init"/>
        </dgm:presLayoutVars>
      </dgm:prSet>
      <dgm:spPr/>
    </dgm:pt>
    <dgm:pt modelId="{08A803C8-1851-4D74-9058-126F497C299A}" type="pres">
      <dgm:prSet presAssocID="{C84DB2D1-E09D-4788-B05C-7CF8372B1D99}" presName="rootComposite" presStyleCnt="0"/>
      <dgm:spPr/>
    </dgm:pt>
    <dgm:pt modelId="{976ED4A2-F889-4214-867C-A24E9DF98057}" type="pres">
      <dgm:prSet presAssocID="{C84DB2D1-E09D-4788-B05C-7CF8372B1D99}" presName="rootText" presStyleLbl="node3" presStyleIdx="3" presStyleCnt="8">
        <dgm:presLayoutVars>
          <dgm:chPref val="3"/>
        </dgm:presLayoutVars>
      </dgm:prSet>
      <dgm:spPr/>
      <dgm:t>
        <a:bodyPr/>
        <a:lstStyle/>
        <a:p>
          <a:endParaRPr lang="es-MX"/>
        </a:p>
      </dgm:t>
    </dgm:pt>
    <dgm:pt modelId="{550DAAC2-C9C5-43DB-92D2-B105EC2B7E67}" type="pres">
      <dgm:prSet presAssocID="{C84DB2D1-E09D-4788-B05C-7CF8372B1D99}" presName="rootConnector" presStyleLbl="node3" presStyleIdx="3" presStyleCnt="8"/>
      <dgm:spPr/>
      <dgm:t>
        <a:bodyPr/>
        <a:lstStyle/>
        <a:p>
          <a:endParaRPr lang="es-MX"/>
        </a:p>
      </dgm:t>
    </dgm:pt>
    <dgm:pt modelId="{4B21BF1D-16BC-4F6F-9F1D-E8D9DF78FC61}" type="pres">
      <dgm:prSet presAssocID="{C84DB2D1-E09D-4788-B05C-7CF8372B1D99}" presName="hierChild4" presStyleCnt="0"/>
      <dgm:spPr/>
    </dgm:pt>
    <dgm:pt modelId="{C82B23A7-516B-4AC6-B0A3-814508A74719}" type="pres">
      <dgm:prSet presAssocID="{61948C43-3DB6-41D0-9812-87CF941EEB02}" presName="Name37" presStyleLbl="parChTrans1D4" presStyleIdx="5" presStyleCnt="17"/>
      <dgm:spPr/>
      <dgm:t>
        <a:bodyPr/>
        <a:lstStyle/>
        <a:p>
          <a:endParaRPr lang="es-MX"/>
        </a:p>
      </dgm:t>
    </dgm:pt>
    <dgm:pt modelId="{7DEB4E7F-266A-48C8-AD2C-BDDCF92B3370}" type="pres">
      <dgm:prSet presAssocID="{BB2AEFA7-3A39-483B-AB3E-7B00F94E53EA}" presName="hierRoot2" presStyleCnt="0">
        <dgm:presLayoutVars>
          <dgm:hierBranch val="init"/>
        </dgm:presLayoutVars>
      </dgm:prSet>
      <dgm:spPr/>
    </dgm:pt>
    <dgm:pt modelId="{FBE6C0DD-DD1D-414F-848C-081E48B467F8}" type="pres">
      <dgm:prSet presAssocID="{BB2AEFA7-3A39-483B-AB3E-7B00F94E53EA}" presName="rootComposite" presStyleCnt="0"/>
      <dgm:spPr/>
    </dgm:pt>
    <dgm:pt modelId="{EDE80D87-B13D-4B37-8E7D-57ECA12FF177}" type="pres">
      <dgm:prSet presAssocID="{BB2AEFA7-3A39-483B-AB3E-7B00F94E53EA}" presName="rootText" presStyleLbl="node4" presStyleIdx="5" presStyleCnt="17">
        <dgm:presLayoutVars>
          <dgm:chPref val="3"/>
        </dgm:presLayoutVars>
      </dgm:prSet>
      <dgm:spPr/>
      <dgm:t>
        <a:bodyPr/>
        <a:lstStyle/>
        <a:p>
          <a:endParaRPr lang="es-MX"/>
        </a:p>
      </dgm:t>
    </dgm:pt>
    <dgm:pt modelId="{FDC914AB-70C8-42B4-A778-27E0897291AC}" type="pres">
      <dgm:prSet presAssocID="{BB2AEFA7-3A39-483B-AB3E-7B00F94E53EA}" presName="rootConnector" presStyleLbl="node4" presStyleIdx="5" presStyleCnt="17"/>
      <dgm:spPr/>
      <dgm:t>
        <a:bodyPr/>
        <a:lstStyle/>
        <a:p>
          <a:endParaRPr lang="es-MX"/>
        </a:p>
      </dgm:t>
    </dgm:pt>
    <dgm:pt modelId="{DDB1D4E6-8430-432A-9E25-79A4072F5E04}" type="pres">
      <dgm:prSet presAssocID="{BB2AEFA7-3A39-483B-AB3E-7B00F94E53EA}" presName="hierChild4" presStyleCnt="0"/>
      <dgm:spPr/>
    </dgm:pt>
    <dgm:pt modelId="{C1EFD7F8-331B-4C79-B434-930F2CA2D660}" type="pres">
      <dgm:prSet presAssocID="{BB2AEFA7-3A39-483B-AB3E-7B00F94E53EA}" presName="hierChild5" presStyleCnt="0"/>
      <dgm:spPr/>
    </dgm:pt>
    <dgm:pt modelId="{550CF773-335E-4A2F-8849-CDD9229773F0}" type="pres">
      <dgm:prSet presAssocID="{73498A3F-3B76-499E-9DCE-FF20132B1093}" presName="Name37" presStyleLbl="parChTrans1D4" presStyleIdx="6" presStyleCnt="17"/>
      <dgm:spPr/>
      <dgm:t>
        <a:bodyPr/>
        <a:lstStyle/>
        <a:p>
          <a:endParaRPr lang="es-MX"/>
        </a:p>
      </dgm:t>
    </dgm:pt>
    <dgm:pt modelId="{EE58F336-866C-4819-BDC6-3DFE501CB780}" type="pres">
      <dgm:prSet presAssocID="{0035077C-0125-41EB-9276-C64C951927F2}" presName="hierRoot2" presStyleCnt="0">
        <dgm:presLayoutVars>
          <dgm:hierBranch val="init"/>
        </dgm:presLayoutVars>
      </dgm:prSet>
      <dgm:spPr/>
    </dgm:pt>
    <dgm:pt modelId="{714A526F-482B-4F4C-8983-E55180E5D2AF}" type="pres">
      <dgm:prSet presAssocID="{0035077C-0125-41EB-9276-C64C951927F2}" presName="rootComposite" presStyleCnt="0"/>
      <dgm:spPr/>
    </dgm:pt>
    <dgm:pt modelId="{072DD5B9-46AB-4920-B388-625E950BB1CF}" type="pres">
      <dgm:prSet presAssocID="{0035077C-0125-41EB-9276-C64C951927F2}" presName="rootText" presStyleLbl="node4" presStyleIdx="6" presStyleCnt="17">
        <dgm:presLayoutVars>
          <dgm:chPref val="3"/>
        </dgm:presLayoutVars>
      </dgm:prSet>
      <dgm:spPr/>
      <dgm:t>
        <a:bodyPr/>
        <a:lstStyle/>
        <a:p>
          <a:endParaRPr lang="es-MX"/>
        </a:p>
      </dgm:t>
    </dgm:pt>
    <dgm:pt modelId="{C6D7343D-BE41-40C4-AB41-B88F1D06918A}" type="pres">
      <dgm:prSet presAssocID="{0035077C-0125-41EB-9276-C64C951927F2}" presName="rootConnector" presStyleLbl="node4" presStyleIdx="6" presStyleCnt="17"/>
      <dgm:spPr/>
      <dgm:t>
        <a:bodyPr/>
        <a:lstStyle/>
        <a:p>
          <a:endParaRPr lang="es-MX"/>
        </a:p>
      </dgm:t>
    </dgm:pt>
    <dgm:pt modelId="{23F1515C-409D-4F59-B76F-2D0E56E81E3F}" type="pres">
      <dgm:prSet presAssocID="{0035077C-0125-41EB-9276-C64C951927F2}" presName="hierChild4" presStyleCnt="0"/>
      <dgm:spPr/>
    </dgm:pt>
    <dgm:pt modelId="{3F1A7C11-4942-448B-B3D2-1E5D6C547B95}" type="pres">
      <dgm:prSet presAssocID="{18201028-2E5C-44BD-A629-8E2D37527754}" presName="Name37" presStyleLbl="parChTrans1D4" presStyleIdx="7" presStyleCnt="17"/>
      <dgm:spPr/>
      <dgm:t>
        <a:bodyPr/>
        <a:lstStyle/>
        <a:p>
          <a:endParaRPr lang="es-MX"/>
        </a:p>
      </dgm:t>
    </dgm:pt>
    <dgm:pt modelId="{DD4532A7-D76D-457C-98FE-4DA07FE2AC56}" type="pres">
      <dgm:prSet presAssocID="{FC9C999A-549C-4B16-B234-F9F3F32766C5}" presName="hierRoot2" presStyleCnt="0">
        <dgm:presLayoutVars>
          <dgm:hierBranch val="init"/>
        </dgm:presLayoutVars>
      </dgm:prSet>
      <dgm:spPr/>
    </dgm:pt>
    <dgm:pt modelId="{20ACD3BD-8070-4D05-9685-8423AFE9FC5B}" type="pres">
      <dgm:prSet presAssocID="{FC9C999A-549C-4B16-B234-F9F3F32766C5}" presName="rootComposite" presStyleCnt="0"/>
      <dgm:spPr/>
    </dgm:pt>
    <dgm:pt modelId="{C54B817A-76DB-43B3-BCF7-C1A1503F875F}" type="pres">
      <dgm:prSet presAssocID="{FC9C999A-549C-4B16-B234-F9F3F32766C5}" presName="rootText" presStyleLbl="node4" presStyleIdx="7" presStyleCnt="17">
        <dgm:presLayoutVars>
          <dgm:chPref val="3"/>
        </dgm:presLayoutVars>
      </dgm:prSet>
      <dgm:spPr/>
      <dgm:t>
        <a:bodyPr/>
        <a:lstStyle/>
        <a:p>
          <a:endParaRPr lang="es-MX"/>
        </a:p>
      </dgm:t>
    </dgm:pt>
    <dgm:pt modelId="{AE5D57FF-ACE0-4E97-8C7C-ED72556F455D}" type="pres">
      <dgm:prSet presAssocID="{FC9C999A-549C-4B16-B234-F9F3F32766C5}" presName="rootConnector" presStyleLbl="node4" presStyleIdx="7" presStyleCnt="17"/>
      <dgm:spPr/>
      <dgm:t>
        <a:bodyPr/>
        <a:lstStyle/>
        <a:p>
          <a:endParaRPr lang="es-MX"/>
        </a:p>
      </dgm:t>
    </dgm:pt>
    <dgm:pt modelId="{9727C28F-02C3-4DDE-94DA-23DE3EB41397}" type="pres">
      <dgm:prSet presAssocID="{FC9C999A-549C-4B16-B234-F9F3F32766C5}" presName="hierChild4" presStyleCnt="0"/>
      <dgm:spPr/>
    </dgm:pt>
    <dgm:pt modelId="{B64ED239-2AF5-4ECC-8C01-E8B0DD2C51E9}" type="pres">
      <dgm:prSet presAssocID="{FC9C999A-549C-4B16-B234-F9F3F32766C5}" presName="hierChild5" presStyleCnt="0"/>
      <dgm:spPr/>
    </dgm:pt>
    <dgm:pt modelId="{F60E67BE-3112-44EE-8DC4-7AD709BB41AD}" type="pres">
      <dgm:prSet presAssocID="{DD24485E-0F42-41F6-A353-AC351D5A5670}" presName="Name37" presStyleLbl="parChTrans1D4" presStyleIdx="8" presStyleCnt="17"/>
      <dgm:spPr/>
      <dgm:t>
        <a:bodyPr/>
        <a:lstStyle/>
        <a:p>
          <a:endParaRPr lang="es-MX"/>
        </a:p>
      </dgm:t>
    </dgm:pt>
    <dgm:pt modelId="{35003924-84CD-4F86-96CE-3CA23EE49956}" type="pres">
      <dgm:prSet presAssocID="{B21A97EB-8C5C-4A34-89DC-8A71D82810BF}" presName="hierRoot2" presStyleCnt="0">
        <dgm:presLayoutVars>
          <dgm:hierBranch val="init"/>
        </dgm:presLayoutVars>
      </dgm:prSet>
      <dgm:spPr/>
    </dgm:pt>
    <dgm:pt modelId="{30F28BC4-7A09-4E00-AB6E-EA89E0EDC5AB}" type="pres">
      <dgm:prSet presAssocID="{B21A97EB-8C5C-4A34-89DC-8A71D82810BF}" presName="rootComposite" presStyleCnt="0"/>
      <dgm:spPr/>
    </dgm:pt>
    <dgm:pt modelId="{0743DAEE-07BC-42A4-B233-100D23A5734A}" type="pres">
      <dgm:prSet presAssocID="{B21A97EB-8C5C-4A34-89DC-8A71D82810BF}" presName="rootText" presStyleLbl="node4" presStyleIdx="8" presStyleCnt="17">
        <dgm:presLayoutVars>
          <dgm:chPref val="3"/>
        </dgm:presLayoutVars>
      </dgm:prSet>
      <dgm:spPr/>
      <dgm:t>
        <a:bodyPr/>
        <a:lstStyle/>
        <a:p>
          <a:endParaRPr lang="es-MX"/>
        </a:p>
      </dgm:t>
    </dgm:pt>
    <dgm:pt modelId="{C8A0EC17-2E55-45D0-86BB-A33643253E5A}" type="pres">
      <dgm:prSet presAssocID="{B21A97EB-8C5C-4A34-89DC-8A71D82810BF}" presName="rootConnector" presStyleLbl="node4" presStyleIdx="8" presStyleCnt="17"/>
      <dgm:spPr/>
      <dgm:t>
        <a:bodyPr/>
        <a:lstStyle/>
        <a:p>
          <a:endParaRPr lang="es-MX"/>
        </a:p>
      </dgm:t>
    </dgm:pt>
    <dgm:pt modelId="{809187E1-58B1-4557-AE5E-C7C78325A707}" type="pres">
      <dgm:prSet presAssocID="{B21A97EB-8C5C-4A34-89DC-8A71D82810BF}" presName="hierChild4" presStyleCnt="0"/>
      <dgm:spPr/>
    </dgm:pt>
    <dgm:pt modelId="{64E7B85E-808F-4CCC-B86C-BB5D1901882F}" type="pres">
      <dgm:prSet presAssocID="{B21A97EB-8C5C-4A34-89DC-8A71D82810BF}" presName="hierChild5" presStyleCnt="0"/>
      <dgm:spPr/>
    </dgm:pt>
    <dgm:pt modelId="{F31AE8DF-EA1D-40FE-B7FE-851A00016740}" type="pres">
      <dgm:prSet presAssocID="{0035077C-0125-41EB-9276-C64C951927F2}" presName="hierChild5" presStyleCnt="0"/>
      <dgm:spPr/>
    </dgm:pt>
    <dgm:pt modelId="{6541BCA7-8727-4A36-820E-0992EB26F266}" type="pres">
      <dgm:prSet presAssocID="{034FC07C-7591-47BA-B6E3-F5F4B1FAB978}" presName="Name37" presStyleLbl="parChTrans1D4" presStyleIdx="9" presStyleCnt="17"/>
      <dgm:spPr/>
      <dgm:t>
        <a:bodyPr/>
        <a:lstStyle/>
        <a:p>
          <a:endParaRPr lang="es-MX"/>
        </a:p>
      </dgm:t>
    </dgm:pt>
    <dgm:pt modelId="{EAB8E2D7-E738-489C-85DD-02A7BC9519ED}" type="pres">
      <dgm:prSet presAssocID="{97AE16FC-86D7-46E3-906A-9432258BB807}" presName="hierRoot2" presStyleCnt="0">
        <dgm:presLayoutVars>
          <dgm:hierBranch val="init"/>
        </dgm:presLayoutVars>
      </dgm:prSet>
      <dgm:spPr/>
    </dgm:pt>
    <dgm:pt modelId="{B1D66976-7E93-405A-AC70-45295BD47ECE}" type="pres">
      <dgm:prSet presAssocID="{97AE16FC-86D7-46E3-906A-9432258BB807}" presName="rootComposite" presStyleCnt="0"/>
      <dgm:spPr/>
    </dgm:pt>
    <dgm:pt modelId="{75DC5ADC-D720-437C-9CDD-D00A32B72704}" type="pres">
      <dgm:prSet presAssocID="{97AE16FC-86D7-46E3-906A-9432258BB807}" presName="rootText" presStyleLbl="node4" presStyleIdx="9" presStyleCnt="17">
        <dgm:presLayoutVars>
          <dgm:chPref val="3"/>
        </dgm:presLayoutVars>
      </dgm:prSet>
      <dgm:spPr/>
      <dgm:t>
        <a:bodyPr/>
        <a:lstStyle/>
        <a:p>
          <a:endParaRPr lang="es-MX"/>
        </a:p>
      </dgm:t>
    </dgm:pt>
    <dgm:pt modelId="{31DD807E-A9E5-4163-AC0A-8E96EE418387}" type="pres">
      <dgm:prSet presAssocID="{97AE16FC-86D7-46E3-906A-9432258BB807}" presName="rootConnector" presStyleLbl="node4" presStyleIdx="9" presStyleCnt="17"/>
      <dgm:spPr/>
      <dgm:t>
        <a:bodyPr/>
        <a:lstStyle/>
        <a:p>
          <a:endParaRPr lang="es-MX"/>
        </a:p>
      </dgm:t>
    </dgm:pt>
    <dgm:pt modelId="{5A025928-6A53-433E-A70B-658B8CEFE1E2}" type="pres">
      <dgm:prSet presAssocID="{97AE16FC-86D7-46E3-906A-9432258BB807}" presName="hierChild4" presStyleCnt="0"/>
      <dgm:spPr/>
    </dgm:pt>
    <dgm:pt modelId="{D9F8B771-A69A-4C60-892E-154B1755A575}" type="pres">
      <dgm:prSet presAssocID="{12E4F9A4-B0CE-4DEB-94A4-A7DC90B17B1F}" presName="Name37" presStyleLbl="parChTrans1D4" presStyleIdx="10" presStyleCnt="17"/>
      <dgm:spPr/>
      <dgm:t>
        <a:bodyPr/>
        <a:lstStyle/>
        <a:p>
          <a:endParaRPr lang="es-MX"/>
        </a:p>
      </dgm:t>
    </dgm:pt>
    <dgm:pt modelId="{D1740BD5-CB9F-4B04-9B16-A2B2246CA539}" type="pres">
      <dgm:prSet presAssocID="{E97F73FA-84D2-4998-B6E3-5A450B818494}" presName="hierRoot2" presStyleCnt="0">
        <dgm:presLayoutVars>
          <dgm:hierBranch val="init"/>
        </dgm:presLayoutVars>
      </dgm:prSet>
      <dgm:spPr/>
    </dgm:pt>
    <dgm:pt modelId="{29FC3CB9-C3C4-47A0-9EB6-46CDC9127CCB}" type="pres">
      <dgm:prSet presAssocID="{E97F73FA-84D2-4998-B6E3-5A450B818494}" presName="rootComposite" presStyleCnt="0"/>
      <dgm:spPr/>
    </dgm:pt>
    <dgm:pt modelId="{744B3A71-651A-4DB0-96DB-53E30FF10566}" type="pres">
      <dgm:prSet presAssocID="{E97F73FA-84D2-4998-B6E3-5A450B818494}" presName="rootText" presStyleLbl="node4" presStyleIdx="10" presStyleCnt="17">
        <dgm:presLayoutVars>
          <dgm:chPref val="3"/>
        </dgm:presLayoutVars>
      </dgm:prSet>
      <dgm:spPr/>
      <dgm:t>
        <a:bodyPr/>
        <a:lstStyle/>
        <a:p>
          <a:endParaRPr lang="es-MX"/>
        </a:p>
      </dgm:t>
    </dgm:pt>
    <dgm:pt modelId="{56AD5C8F-059E-441B-BD8C-624C2C789EB6}" type="pres">
      <dgm:prSet presAssocID="{E97F73FA-84D2-4998-B6E3-5A450B818494}" presName="rootConnector" presStyleLbl="node4" presStyleIdx="10" presStyleCnt="17"/>
      <dgm:spPr/>
      <dgm:t>
        <a:bodyPr/>
        <a:lstStyle/>
        <a:p>
          <a:endParaRPr lang="es-MX"/>
        </a:p>
      </dgm:t>
    </dgm:pt>
    <dgm:pt modelId="{7E31AFC3-CFC7-4EAC-91C2-BD505600533A}" type="pres">
      <dgm:prSet presAssocID="{E97F73FA-84D2-4998-B6E3-5A450B818494}" presName="hierChild4" presStyleCnt="0"/>
      <dgm:spPr/>
    </dgm:pt>
    <dgm:pt modelId="{7582AAB6-027E-45CD-8378-FC43D8F3D3B2}" type="pres">
      <dgm:prSet presAssocID="{E97F73FA-84D2-4998-B6E3-5A450B818494}" presName="hierChild5" presStyleCnt="0"/>
      <dgm:spPr/>
    </dgm:pt>
    <dgm:pt modelId="{70090778-03DC-43CE-A66D-5EE673EA1F1F}" type="pres">
      <dgm:prSet presAssocID="{FDB80068-8ED5-43AA-B0EF-CBE798CE68F6}" presName="Name37" presStyleLbl="parChTrans1D4" presStyleIdx="11" presStyleCnt="17"/>
      <dgm:spPr/>
      <dgm:t>
        <a:bodyPr/>
        <a:lstStyle/>
        <a:p>
          <a:endParaRPr lang="es-MX"/>
        </a:p>
      </dgm:t>
    </dgm:pt>
    <dgm:pt modelId="{C74968D7-560F-4730-9714-A28782106985}" type="pres">
      <dgm:prSet presAssocID="{1B72757C-D7FC-40F3-9808-032CFECB3B3E}" presName="hierRoot2" presStyleCnt="0">
        <dgm:presLayoutVars>
          <dgm:hierBranch val="init"/>
        </dgm:presLayoutVars>
      </dgm:prSet>
      <dgm:spPr/>
    </dgm:pt>
    <dgm:pt modelId="{DCDC40D1-CC5C-4BA4-93AF-66126EEF63B9}" type="pres">
      <dgm:prSet presAssocID="{1B72757C-D7FC-40F3-9808-032CFECB3B3E}" presName="rootComposite" presStyleCnt="0"/>
      <dgm:spPr/>
    </dgm:pt>
    <dgm:pt modelId="{9A45F10B-110A-4986-A0E9-468F1A56BB5E}" type="pres">
      <dgm:prSet presAssocID="{1B72757C-D7FC-40F3-9808-032CFECB3B3E}" presName="rootText" presStyleLbl="node4" presStyleIdx="11" presStyleCnt="17">
        <dgm:presLayoutVars>
          <dgm:chPref val="3"/>
        </dgm:presLayoutVars>
      </dgm:prSet>
      <dgm:spPr/>
      <dgm:t>
        <a:bodyPr/>
        <a:lstStyle/>
        <a:p>
          <a:endParaRPr lang="es-MX"/>
        </a:p>
      </dgm:t>
    </dgm:pt>
    <dgm:pt modelId="{68D69860-4197-4D50-AC91-C19D2BEE61D5}" type="pres">
      <dgm:prSet presAssocID="{1B72757C-D7FC-40F3-9808-032CFECB3B3E}" presName="rootConnector" presStyleLbl="node4" presStyleIdx="11" presStyleCnt="17"/>
      <dgm:spPr/>
      <dgm:t>
        <a:bodyPr/>
        <a:lstStyle/>
        <a:p>
          <a:endParaRPr lang="es-MX"/>
        </a:p>
      </dgm:t>
    </dgm:pt>
    <dgm:pt modelId="{147EA39A-F808-4381-98D4-A29B9480BDB0}" type="pres">
      <dgm:prSet presAssocID="{1B72757C-D7FC-40F3-9808-032CFECB3B3E}" presName="hierChild4" presStyleCnt="0"/>
      <dgm:spPr/>
    </dgm:pt>
    <dgm:pt modelId="{AA7CB63E-E3F7-4725-98B8-586623437EEF}" type="pres">
      <dgm:prSet presAssocID="{1B72757C-D7FC-40F3-9808-032CFECB3B3E}" presName="hierChild5" presStyleCnt="0"/>
      <dgm:spPr/>
    </dgm:pt>
    <dgm:pt modelId="{7F31979D-EDDB-4F14-9D21-AECED9D431EB}" type="pres">
      <dgm:prSet presAssocID="{97AE16FC-86D7-46E3-906A-9432258BB807}" presName="hierChild5" presStyleCnt="0"/>
      <dgm:spPr/>
    </dgm:pt>
    <dgm:pt modelId="{8B7ED048-2047-41ED-B94A-5F18BAA9EEAF}" type="pres">
      <dgm:prSet presAssocID="{8E45BA86-FCB1-4B4D-B4A3-27150293C58B}" presName="Name37" presStyleLbl="parChTrans1D4" presStyleIdx="12" presStyleCnt="17"/>
      <dgm:spPr/>
      <dgm:t>
        <a:bodyPr/>
        <a:lstStyle/>
        <a:p>
          <a:endParaRPr lang="es-MX"/>
        </a:p>
      </dgm:t>
    </dgm:pt>
    <dgm:pt modelId="{0AF176F2-F83A-4635-96A2-5FEA3A1CB846}" type="pres">
      <dgm:prSet presAssocID="{00C7F18E-CD54-4CF2-A19E-4CBCB050070C}" presName="hierRoot2" presStyleCnt="0">
        <dgm:presLayoutVars>
          <dgm:hierBranch val="init"/>
        </dgm:presLayoutVars>
      </dgm:prSet>
      <dgm:spPr/>
    </dgm:pt>
    <dgm:pt modelId="{B4B351B5-D125-42B8-8444-EA7352FE2BC7}" type="pres">
      <dgm:prSet presAssocID="{00C7F18E-CD54-4CF2-A19E-4CBCB050070C}" presName="rootComposite" presStyleCnt="0"/>
      <dgm:spPr/>
    </dgm:pt>
    <dgm:pt modelId="{19BD0CA2-2DF2-4487-8867-C7638D02B447}" type="pres">
      <dgm:prSet presAssocID="{00C7F18E-CD54-4CF2-A19E-4CBCB050070C}" presName="rootText" presStyleLbl="node4" presStyleIdx="12" presStyleCnt="17">
        <dgm:presLayoutVars>
          <dgm:chPref val="3"/>
        </dgm:presLayoutVars>
      </dgm:prSet>
      <dgm:spPr/>
      <dgm:t>
        <a:bodyPr/>
        <a:lstStyle/>
        <a:p>
          <a:endParaRPr lang="es-MX"/>
        </a:p>
      </dgm:t>
    </dgm:pt>
    <dgm:pt modelId="{57C012D9-BECD-4B7F-B12D-C599CE81C978}" type="pres">
      <dgm:prSet presAssocID="{00C7F18E-CD54-4CF2-A19E-4CBCB050070C}" presName="rootConnector" presStyleLbl="node4" presStyleIdx="12" presStyleCnt="17"/>
      <dgm:spPr/>
      <dgm:t>
        <a:bodyPr/>
        <a:lstStyle/>
        <a:p>
          <a:endParaRPr lang="es-MX"/>
        </a:p>
      </dgm:t>
    </dgm:pt>
    <dgm:pt modelId="{0370E9E0-77A2-42E8-A060-4CE4527BB7B4}" type="pres">
      <dgm:prSet presAssocID="{00C7F18E-CD54-4CF2-A19E-4CBCB050070C}" presName="hierChild4" presStyleCnt="0"/>
      <dgm:spPr/>
    </dgm:pt>
    <dgm:pt modelId="{7D7DEC3F-596B-48F6-BCB4-5E751A2736D4}" type="pres">
      <dgm:prSet presAssocID="{00C7F18E-CD54-4CF2-A19E-4CBCB050070C}" presName="hierChild5" presStyleCnt="0"/>
      <dgm:spPr/>
    </dgm:pt>
    <dgm:pt modelId="{A6EBAC45-32B8-4CCC-810F-AB9D955B1ED5}" type="pres">
      <dgm:prSet presAssocID="{C84DB2D1-E09D-4788-B05C-7CF8372B1D99}" presName="hierChild5" presStyleCnt="0"/>
      <dgm:spPr/>
    </dgm:pt>
    <dgm:pt modelId="{BB703DF7-D26E-463B-8FE6-A8566792AE91}" type="pres">
      <dgm:prSet presAssocID="{B91E34F1-62E7-4B02-9786-F17F22B45B56}" presName="hierChild5" presStyleCnt="0"/>
      <dgm:spPr/>
    </dgm:pt>
    <dgm:pt modelId="{C4CC5633-A845-4D69-87ED-3D91FAF923CD}" type="pres">
      <dgm:prSet presAssocID="{538BA6FE-F3DC-4E9B-BE86-54AC351C934A}" presName="Name37" presStyleLbl="parChTrans1D2" presStyleIdx="2" presStyleCnt="6"/>
      <dgm:spPr/>
      <dgm:t>
        <a:bodyPr/>
        <a:lstStyle/>
        <a:p>
          <a:endParaRPr lang="es-MX"/>
        </a:p>
      </dgm:t>
    </dgm:pt>
    <dgm:pt modelId="{2DECD124-8556-409B-9AF2-68BD59B255AD}" type="pres">
      <dgm:prSet presAssocID="{A8C34204-CD64-4BB6-93D2-680E91DE940E}" presName="hierRoot2" presStyleCnt="0">
        <dgm:presLayoutVars>
          <dgm:hierBranch val="init"/>
        </dgm:presLayoutVars>
      </dgm:prSet>
      <dgm:spPr/>
    </dgm:pt>
    <dgm:pt modelId="{21DADE6A-DC03-49A5-B2DB-A3B9076B8886}" type="pres">
      <dgm:prSet presAssocID="{A8C34204-CD64-4BB6-93D2-680E91DE940E}" presName="rootComposite" presStyleCnt="0"/>
      <dgm:spPr/>
    </dgm:pt>
    <dgm:pt modelId="{887938BA-C0FD-4D91-9B30-6D1EAAB83221}" type="pres">
      <dgm:prSet presAssocID="{A8C34204-CD64-4BB6-93D2-680E91DE940E}" presName="rootText" presStyleLbl="node2" presStyleIdx="2" presStyleCnt="6">
        <dgm:presLayoutVars>
          <dgm:chPref val="3"/>
        </dgm:presLayoutVars>
      </dgm:prSet>
      <dgm:spPr/>
      <dgm:t>
        <a:bodyPr/>
        <a:lstStyle/>
        <a:p>
          <a:endParaRPr lang="es-MX"/>
        </a:p>
      </dgm:t>
    </dgm:pt>
    <dgm:pt modelId="{1939FC51-C380-46FB-A107-481F5C708B5B}" type="pres">
      <dgm:prSet presAssocID="{A8C34204-CD64-4BB6-93D2-680E91DE940E}" presName="rootConnector" presStyleLbl="node2" presStyleIdx="2" presStyleCnt="6"/>
      <dgm:spPr/>
      <dgm:t>
        <a:bodyPr/>
        <a:lstStyle/>
        <a:p>
          <a:endParaRPr lang="es-MX"/>
        </a:p>
      </dgm:t>
    </dgm:pt>
    <dgm:pt modelId="{BE8102F4-43B4-4316-911A-A30A91D9946F}" type="pres">
      <dgm:prSet presAssocID="{A8C34204-CD64-4BB6-93D2-680E91DE940E}" presName="hierChild4" presStyleCnt="0"/>
      <dgm:spPr/>
    </dgm:pt>
    <dgm:pt modelId="{17C42768-5964-49A6-B9F0-19448458BCAB}" type="pres">
      <dgm:prSet presAssocID="{A8C34204-CD64-4BB6-93D2-680E91DE940E}" presName="hierChild5" presStyleCnt="0"/>
      <dgm:spPr/>
    </dgm:pt>
    <dgm:pt modelId="{CDC48929-DDCA-46B0-96D2-4FC32BA16776}" type="pres">
      <dgm:prSet presAssocID="{AA49267E-0279-4E16-BD4E-DC8E84E588B0}" presName="Name37" presStyleLbl="parChTrans1D2" presStyleIdx="3" presStyleCnt="6"/>
      <dgm:spPr/>
      <dgm:t>
        <a:bodyPr/>
        <a:lstStyle/>
        <a:p>
          <a:endParaRPr lang="es-MX"/>
        </a:p>
      </dgm:t>
    </dgm:pt>
    <dgm:pt modelId="{A9A4F953-0FFB-42AD-A646-AC2EE8940D30}" type="pres">
      <dgm:prSet presAssocID="{7BB67791-1A80-4B0D-9127-46FA47E7FA34}" presName="hierRoot2" presStyleCnt="0">
        <dgm:presLayoutVars>
          <dgm:hierBranch val="init"/>
        </dgm:presLayoutVars>
      </dgm:prSet>
      <dgm:spPr/>
    </dgm:pt>
    <dgm:pt modelId="{D806359A-2F90-441D-A45C-3544067AEABA}" type="pres">
      <dgm:prSet presAssocID="{7BB67791-1A80-4B0D-9127-46FA47E7FA34}" presName="rootComposite" presStyleCnt="0"/>
      <dgm:spPr/>
    </dgm:pt>
    <dgm:pt modelId="{B70933C1-2CB2-42CB-96F0-8C8C28CC8F61}" type="pres">
      <dgm:prSet presAssocID="{7BB67791-1A80-4B0D-9127-46FA47E7FA34}" presName="rootText" presStyleLbl="node2" presStyleIdx="3" presStyleCnt="6">
        <dgm:presLayoutVars>
          <dgm:chPref val="3"/>
        </dgm:presLayoutVars>
      </dgm:prSet>
      <dgm:spPr/>
      <dgm:t>
        <a:bodyPr/>
        <a:lstStyle/>
        <a:p>
          <a:endParaRPr lang="es-MX"/>
        </a:p>
      </dgm:t>
    </dgm:pt>
    <dgm:pt modelId="{F1850DC0-16B8-4160-A620-D32C9E42EB48}" type="pres">
      <dgm:prSet presAssocID="{7BB67791-1A80-4B0D-9127-46FA47E7FA34}" presName="rootConnector" presStyleLbl="node2" presStyleIdx="3" presStyleCnt="6"/>
      <dgm:spPr/>
      <dgm:t>
        <a:bodyPr/>
        <a:lstStyle/>
        <a:p>
          <a:endParaRPr lang="es-MX"/>
        </a:p>
      </dgm:t>
    </dgm:pt>
    <dgm:pt modelId="{E95A15AC-D274-4E30-B70D-4CDF9D0C4BEA}" type="pres">
      <dgm:prSet presAssocID="{7BB67791-1A80-4B0D-9127-46FA47E7FA34}" presName="hierChild4" presStyleCnt="0"/>
      <dgm:spPr/>
    </dgm:pt>
    <dgm:pt modelId="{1579898D-B6C5-4530-824F-B16572F6CCD2}" type="pres">
      <dgm:prSet presAssocID="{1DEFBFA4-6A2D-44D2-9C3F-AA75805AE723}" presName="Name37" presStyleLbl="parChTrans1D3" presStyleIdx="4" presStyleCnt="8"/>
      <dgm:spPr/>
      <dgm:t>
        <a:bodyPr/>
        <a:lstStyle/>
        <a:p>
          <a:endParaRPr lang="es-MX"/>
        </a:p>
      </dgm:t>
    </dgm:pt>
    <dgm:pt modelId="{3392C99F-2993-4361-AD05-95384C7CD2C3}" type="pres">
      <dgm:prSet presAssocID="{FD40E5E0-DDB5-4D07-B97A-A17AED1A97E8}" presName="hierRoot2" presStyleCnt="0">
        <dgm:presLayoutVars>
          <dgm:hierBranch val="init"/>
        </dgm:presLayoutVars>
      </dgm:prSet>
      <dgm:spPr/>
    </dgm:pt>
    <dgm:pt modelId="{B86570F4-B754-49AF-A929-ECD4FA647466}" type="pres">
      <dgm:prSet presAssocID="{FD40E5E0-DDB5-4D07-B97A-A17AED1A97E8}" presName="rootComposite" presStyleCnt="0"/>
      <dgm:spPr/>
    </dgm:pt>
    <dgm:pt modelId="{2BBE1A2E-B8A1-46AF-A829-52BFDA46D3EB}" type="pres">
      <dgm:prSet presAssocID="{FD40E5E0-DDB5-4D07-B97A-A17AED1A97E8}" presName="rootText" presStyleLbl="node3" presStyleIdx="4" presStyleCnt="8">
        <dgm:presLayoutVars>
          <dgm:chPref val="3"/>
        </dgm:presLayoutVars>
      </dgm:prSet>
      <dgm:spPr/>
      <dgm:t>
        <a:bodyPr/>
        <a:lstStyle/>
        <a:p>
          <a:endParaRPr lang="es-MX"/>
        </a:p>
      </dgm:t>
    </dgm:pt>
    <dgm:pt modelId="{979AB80A-9982-4180-80C7-12254FA64057}" type="pres">
      <dgm:prSet presAssocID="{FD40E5E0-DDB5-4D07-B97A-A17AED1A97E8}" presName="rootConnector" presStyleLbl="node3" presStyleIdx="4" presStyleCnt="8"/>
      <dgm:spPr/>
      <dgm:t>
        <a:bodyPr/>
        <a:lstStyle/>
        <a:p>
          <a:endParaRPr lang="es-MX"/>
        </a:p>
      </dgm:t>
    </dgm:pt>
    <dgm:pt modelId="{8138D5F7-25C6-44AB-90BA-C8AFC6279682}" type="pres">
      <dgm:prSet presAssocID="{FD40E5E0-DDB5-4D07-B97A-A17AED1A97E8}" presName="hierChild4" presStyleCnt="0"/>
      <dgm:spPr/>
    </dgm:pt>
    <dgm:pt modelId="{787F83CA-795C-45E0-B6E6-5F76A8F464E9}" type="pres">
      <dgm:prSet presAssocID="{41EF1040-74FF-417E-9694-EB513214B7A9}" presName="Name37" presStyleLbl="parChTrans1D4" presStyleIdx="13" presStyleCnt="17"/>
      <dgm:spPr/>
      <dgm:t>
        <a:bodyPr/>
        <a:lstStyle/>
        <a:p>
          <a:endParaRPr lang="es-MX"/>
        </a:p>
      </dgm:t>
    </dgm:pt>
    <dgm:pt modelId="{3623EF6A-AE66-494C-9BFA-980951D16B92}" type="pres">
      <dgm:prSet presAssocID="{3D73A4FE-4265-4F9D-87EE-1DB26FF4ACD0}" presName="hierRoot2" presStyleCnt="0">
        <dgm:presLayoutVars>
          <dgm:hierBranch val="init"/>
        </dgm:presLayoutVars>
      </dgm:prSet>
      <dgm:spPr/>
    </dgm:pt>
    <dgm:pt modelId="{7275A920-0D83-430A-B1BC-77E66D41508A}" type="pres">
      <dgm:prSet presAssocID="{3D73A4FE-4265-4F9D-87EE-1DB26FF4ACD0}" presName="rootComposite" presStyleCnt="0"/>
      <dgm:spPr/>
    </dgm:pt>
    <dgm:pt modelId="{CFBC947E-AC57-4435-AC59-B05523E08C3D}" type="pres">
      <dgm:prSet presAssocID="{3D73A4FE-4265-4F9D-87EE-1DB26FF4ACD0}" presName="rootText" presStyleLbl="node4" presStyleIdx="13" presStyleCnt="17" custLinFactY="30941" custLinFactNeighborX="-4814" custLinFactNeighborY="100000">
        <dgm:presLayoutVars>
          <dgm:chPref val="3"/>
        </dgm:presLayoutVars>
      </dgm:prSet>
      <dgm:spPr/>
      <dgm:t>
        <a:bodyPr/>
        <a:lstStyle/>
        <a:p>
          <a:endParaRPr lang="es-MX"/>
        </a:p>
      </dgm:t>
    </dgm:pt>
    <dgm:pt modelId="{19AE6D14-23F6-4A66-853B-919A1263F97A}" type="pres">
      <dgm:prSet presAssocID="{3D73A4FE-4265-4F9D-87EE-1DB26FF4ACD0}" presName="rootConnector" presStyleLbl="node4" presStyleIdx="13" presStyleCnt="17"/>
      <dgm:spPr/>
      <dgm:t>
        <a:bodyPr/>
        <a:lstStyle/>
        <a:p>
          <a:endParaRPr lang="es-MX"/>
        </a:p>
      </dgm:t>
    </dgm:pt>
    <dgm:pt modelId="{D69581CE-25A3-4693-ADEC-0A020BBFE755}" type="pres">
      <dgm:prSet presAssocID="{3D73A4FE-4265-4F9D-87EE-1DB26FF4ACD0}" presName="hierChild4" presStyleCnt="0"/>
      <dgm:spPr/>
    </dgm:pt>
    <dgm:pt modelId="{7779C22B-A64A-4ED6-8E79-8128755E5F66}" type="pres">
      <dgm:prSet presAssocID="{3D73A4FE-4265-4F9D-87EE-1DB26FF4ACD0}" presName="hierChild5" presStyleCnt="0"/>
      <dgm:spPr/>
    </dgm:pt>
    <dgm:pt modelId="{6EC86B47-8DDC-41C9-BF56-4FF6CB892FD3}" type="pres">
      <dgm:prSet presAssocID="{24FCE1E6-3B72-4706-B979-EFE271043654}" presName="Name37" presStyleLbl="parChTrans1D4" presStyleIdx="14" presStyleCnt="17"/>
      <dgm:spPr/>
      <dgm:t>
        <a:bodyPr/>
        <a:lstStyle/>
        <a:p>
          <a:endParaRPr lang="es-MX"/>
        </a:p>
      </dgm:t>
    </dgm:pt>
    <dgm:pt modelId="{E39FCDD2-6130-4E34-B6DC-A2DE60AA0002}" type="pres">
      <dgm:prSet presAssocID="{0B65242E-8694-47AD-9B51-917FCEEDCC33}" presName="hierRoot2" presStyleCnt="0">
        <dgm:presLayoutVars>
          <dgm:hierBranch val="init"/>
        </dgm:presLayoutVars>
      </dgm:prSet>
      <dgm:spPr/>
    </dgm:pt>
    <dgm:pt modelId="{3FD83B59-8499-4DD8-8946-310FA2D35722}" type="pres">
      <dgm:prSet presAssocID="{0B65242E-8694-47AD-9B51-917FCEEDCC33}" presName="rootComposite" presStyleCnt="0"/>
      <dgm:spPr/>
    </dgm:pt>
    <dgm:pt modelId="{CEF2FC8A-E0E6-4C0C-8E64-89A59AC7E1C4}" type="pres">
      <dgm:prSet presAssocID="{0B65242E-8694-47AD-9B51-917FCEEDCC33}" presName="rootText" presStyleLbl="node4" presStyleIdx="14" presStyleCnt="17" custLinFactY="-50198" custLinFactNeighborX="-4814" custLinFactNeighborY="-100000">
        <dgm:presLayoutVars>
          <dgm:chPref val="3"/>
        </dgm:presLayoutVars>
      </dgm:prSet>
      <dgm:spPr/>
      <dgm:t>
        <a:bodyPr/>
        <a:lstStyle/>
        <a:p>
          <a:endParaRPr lang="es-MX"/>
        </a:p>
      </dgm:t>
    </dgm:pt>
    <dgm:pt modelId="{1E34C073-5582-4A3F-A4AA-AF4F14AF1458}" type="pres">
      <dgm:prSet presAssocID="{0B65242E-8694-47AD-9B51-917FCEEDCC33}" presName="rootConnector" presStyleLbl="node4" presStyleIdx="14" presStyleCnt="17"/>
      <dgm:spPr/>
      <dgm:t>
        <a:bodyPr/>
        <a:lstStyle/>
        <a:p>
          <a:endParaRPr lang="es-MX"/>
        </a:p>
      </dgm:t>
    </dgm:pt>
    <dgm:pt modelId="{20CE7DFF-B2E9-4810-9B17-3F8BD072493E}" type="pres">
      <dgm:prSet presAssocID="{0B65242E-8694-47AD-9B51-917FCEEDCC33}" presName="hierChild4" presStyleCnt="0"/>
      <dgm:spPr/>
    </dgm:pt>
    <dgm:pt modelId="{C81E4FAE-17AF-4DB3-9B94-88FABF0F71D4}" type="pres">
      <dgm:prSet presAssocID="{0B65242E-8694-47AD-9B51-917FCEEDCC33}" presName="hierChild5" presStyleCnt="0"/>
      <dgm:spPr/>
    </dgm:pt>
    <dgm:pt modelId="{EEC8FC93-4C0C-4B5C-803A-67066F274A80}" type="pres">
      <dgm:prSet presAssocID="{FD40E5E0-DDB5-4D07-B97A-A17AED1A97E8}" presName="hierChild5" presStyleCnt="0"/>
      <dgm:spPr/>
    </dgm:pt>
    <dgm:pt modelId="{D26B3B10-58D9-4B67-968B-AD54375CE5DB}" type="pres">
      <dgm:prSet presAssocID="{BFFC24F5-B112-46DE-B3B9-8C06E984A63D}" presName="Name37" presStyleLbl="parChTrans1D3" presStyleIdx="5" presStyleCnt="8"/>
      <dgm:spPr/>
      <dgm:t>
        <a:bodyPr/>
        <a:lstStyle/>
        <a:p>
          <a:endParaRPr lang="es-MX"/>
        </a:p>
      </dgm:t>
    </dgm:pt>
    <dgm:pt modelId="{FF578C5E-1C94-40E2-8CFB-CCD3849FA466}" type="pres">
      <dgm:prSet presAssocID="{32ADCB83-E14C-4DC3-B064-44B29074091F}" presName="hierRoot2" presStyleCnt="0">
        <dgm:presLayoutVars>
          <dgm:hierBranch val="init"/>
        </dgm:presLayoutVars>
      </dgm:prSet>
      <dgm:spPr/>
    </dgm:pt>
    <dgm:pt modelId="{2F29CBD7-22F5-4C21-A095-992D0823457F}" type="pres">
      <dgm:prSet presAssocID="{32ADCB83-E14C-4DC3-B064-44B29074091F}" presName="rootComposite" presStyleCnt="0"/>
      <dgm:spPr/>
    </dgm:pt>
    <dgm:pt modelId="{B7476479-222C-4C0B-A589-2F6A1E5B3C2D}" type="pres">
      <dgm:prSet presAssocID="{32ADCB83-E14C-4DC3-B064-44B29074091F}" presName="rootText" presStyleLbl="node3" presStyleIdx="5" presStyleCnt="8">
        <dgm:presLayoutVars>
          <dgm:chPref val="3"/>
        </dgm:presLayoutVars>
      </dgm:prSet>
      <dgm:spPr/>
      <dgm:t>
        <a:bodyPr/>
        <a:lstStyle/>
        <a:p>
          <a:endParaRPr lang="es-MX"/>
        </a:p>
      </dgm:t>
    </dgm:pt>
    <dgm:pt modelId="{0CC1B5B7-611E-4587-9D12-3982B6D54EE6}" type="pres">
      <dgm:prSet presAssocID="{32ADCB83-E14C-4DC3-B064-44B29074091F}" presName="rootConnector" presStyleLbl="node3" presStyleIdx="5" presStyleCnt="8"/>
      <dgm:spPr/>
      <dgm:t>
        <a:bodyPr/>
        <a:lstStyle/>
        <a:p>
          <a:endParaRPr lang="es-MX"/>
        </a:p>
      </dgm:t>
    </dgm:pt>
    <dgm:pt modelId="{6D4179B4-CA9B-4F90-935E-12AFDE2F86C4}" type="pres">
      <dgm:prSet presAssocID="{32ADCB83-E14C-4DC3-B064-44B29074091F}" presName="hierChild4" presStyleCnt="0"/>
      <dgm:spPr/>
    </dgm:pt>
    <dgm:pt modelId="{18DA2EAD-117A-429B-8ECC-6EAAA8E50FF0}" type="pres">
      <dgm:prSet presAssocID="{150F8191-5781-4025-8BC2-5AA746BA63CB}" presName="Name37" presStyleLbl="parChTrans1D4" presStyleIdx="15" presStyleCnt="17"/>
      <dgm:spPr/>
      <dgm:t>
        <a:bodyPr/>
        <a:lstStyle/>
        <a:p>
          <a:endParaRPr lang="es-MX"/>
        </a:p>
      </dgm:t>
    </dgm:pt>
    <dgm:pt modelId="{26DE9904-A053-4381-BADA-828601AC3369}" type="pres">
      <dgm:prSet presAssocID="{CC845F74-D80E-4D11-AC6B-575D088B0F36}" presName="hierRoot2" presStyleCnt="0">
        <dgm:presLayoutVars>
          <dgm:hierBranch val="init"/>
        </dgm:presLayoutVars>
      </dgm:prSet>
      <dgm:spPr/>
    </dgm:pt>
    <dgm:pt modelId="{1A716B91-5F40-448B-B9FC-3F161D298E27}" type="pres">
      <dgm:prSet presAssocID="{CC845F74-D80E-4D11-AC6B-575D088B0F36}" presName="rootComposite" presStyleCnt="0"/>
      <dgm:spPr/>
    </dgm:pt>
    <dgm:pt modelId="{E920EB07-E884-460C-9F82-6A9BABFF122B}" type="pres">
      <dgm:prSet presAssocID="{CC845F74-D80E-4D11-AC6B-575D088B0F36}" presName="rootText" presStyleLbl="node4" presStyleIdx="15" presStyleCnt="17" custLinFactY="30942" custLinFactNeighborX="-4814" custLinFactNeighborY="100000">
        <dgm:presLayoutVars>
          <dgm:chPref val="3"/>
        </dgm:presLayoutVars>
      </dgm:prSet>
      <dgm:spPr/>
      <dgm:t>
        <a:bodyPr/>
        <a:lstStyle/>
        <a:p>
          <a:endParaRPr lang="es-MX"/>
        </a:p>
      </dgm:t>
    </dgm:pt>
    <dgm:pt modelId="{167C56B6-F111-4ED5-B099-AADC95C63658}" type="pres">
      <dgm:prSet presAssocID="{CC845F74-D80E-4D11-AC6B-575D088B0F36}" presName="rootConnector" presStyleLbl="node4" presStyleIdx="15" presStyleCnt="17"/>
      <dgm:spPr/>
      <dgm:t>
        <a:bodyPr/>
        <a:lstStyle/>
        <a:p>
          <a:endParaRPr lang="es-MX"/>
        </a:p>
      </dgm:t>
    </dgm:pt>
    <dgm:pt modelId="{D30AF788-46EE-4295-AD70-0192222A08C8}" type="pres">
      <dgm:prSet presAssocID="{CC845F74-D80E-4D11-AC6B-575D088B0F36}" presName="hierChild4" presStyleCnt="0"/>
      <dgm:spPr/>
    </dgm:pt>
    <dgm:pt modelId="{0B36660C-16D5-48B9-AE5E-3A1279A42D8D}" type="pres">
      <dgm:prSet presAssocID="{CC845F74-D80E-4D11-AC6B-575D088B0F36}" presName="hierChild5" presStyleCnt="0"/>
      <dgm:spPr/>
    </dgm:pt>
    <dgm:pt modelId="{4A53C0DC-33D6-4443-AAD5-7A7EBFF128AC}" type="pres">
      <dgm:prSet presAssocID="{44700876-156C-4E76-AEC6-D2F43E4538F2}" presName="Name37" presStyleLbl="parChTrans1D4" presStyleIdx="16" presStyleCnt="17"/>
      <dgm:spPr/>
      <dgm:t>
        <a:bodyPr/>
        <a:lstStyle/>
        <a:p>
          <a:endParaRPr lang="es-MX"/>
        </a:p>
      </dgm:t>
    </dgm:pt>
    <dgm:pt modelId="{74E19A2C-7624-4DF9-8E17-7B78B82AB093}" type="pres">
      <dgm:prSet presAssocID="{61AD8EC7-ACDD-4A7C-AB07-09B5956D5C26}" presName="hierRoot2" presStyleCnt="0">
        <dgm:presLayoutVars>
          <dgm:hierBranch val="init"/>
        </dgm:presLayoutVars>
      </dgm:prSet>
      <dgm:spPr/>
    </dgm:pt>
    <dgm:pt modelId="{1E63AA7E-F5B6-4985-BC59-5A898438C282}" type="pres">
      <dgm:prSet presAssocID="{61AD8EC7-ACDD-4A7C-AB07-09B5956D5C26}" presName="rootComposite" presStyleCnt="0"/>
      <dgm:spPr/>
    </dgm:pt>
    <dgm:pt modelId="{17691168-3A8C-49EC-AA2E-FF9BFF08335E}" type="pres">
      <dgm:prSet presAssocID="{61AD8EC7-ACDD-4A7C-AB07-09B5956D5C26}" presName="rootText" presStyleLbl="node4" presStyleIdx="16" presStyleCnt="17" custLinFactY="-48272" custLinFactNeighborX="-4814" custLinFactNeighborY="-100000">
        <dgm:presLayoutVars>
          <dgm:chPref val="3"/>
        </dgm:presLayoutVars>
      </dgm:prSet>
      <dgm:spPr/>
      <dgm:t>
        <a:bodyPr/>
        <a:lstStyle/>
        <a:p>
          <a:endParaRPr lang="es-MX"/>
        </a:p>
      </dgm:t>
    </dgm:pt>
    <dgm:pt modelId="{FC0AC759-3F37-426B-9650-9F7670165D8E}" type="pres">
      <dgm:prSet presAssocID="{61AD8EC7-ACDD-4A7C-AB07-09B5956D5C26}" presName="rootConnector" presStyleLbl="node4" presStyleIdx="16" presStyleCnt="17"/>
      <dgm:spPr/>
      <dgm:t>
        <a:bodyPr/>
        <a:lstStyle/>
        <a:p>
          <a:endParaRPr lang="es-MX"/>
        </a:p>
      </dgm:t>
    </dgm:pt>
    <dgm:pt modelId="{5D00A7E4-0789-4625-9FF6-06EBABC6E836}" type="pres">
      <dgm:prSet presAssocID="{61AD8EC7-ACDD-4A7C-AB07-09B5956D5C26}" presName="hierChild4" presStyleCnt="0"/>
      <dgm:spPr/>
    </dgm:pt>
    <dgm:pt modelId="{381D1B00-FE74-4FE4-B785-0C45ACA1DFA0}" type="pres">
      <dgm:prSet presAssocID="{61AD8EC7-ACDD-4A7C-AB07-09B5956D5C26}" presName="hierChild5" presStyleCnt="0"/>
      <dgm:spPr/>
    </dgm:pt>
    <dgm:pt modelId="{7C75EA1C-0F2C-412C-AFA1-B8F23164D33C}" type="pres">
      <dgm:prSet presAssocID="{32ADCB83-E14C-4DC3-B064-44B29074091F}" presName="hierChild5" presStyleCnt="0"/>
      <dgm:spPr/>
    </dgm:pt>
    <dgm:pt modelId="{EF54A8E3-3EE0-42A6-8309-A9D7D9FB5AA4}" type="pres">
      <dgm:prSet presAssocID="{7BB67791-1A80-4B0D-9127-46FA47E7FA34}" presName="hierChild5" presStyleCnt="0"/>
      <dgm:spPr/>
    </dgm:pt>
    <dgm:pt modelId="{7B0D1A58-CBA4-4696-B2DB-B9B22612AB7A}" type="pres">
      <dgm:prSet presAssocID="{8D03A475-A6A1-408B-90C0-4069DEAD0FCD}" presName="Name37" presStyleLbl="parChTrans1D2" presStyleIdx="4" presStyleCnt="6"/>
      <dgm:spPr/>
      <dgm:t>
        <a:bodyPr/>
        <a:lstStyle/>
        <a:p>
          <a:endParaRPr lang="es-MX"/>
        </a:p>
      </dgm:t>
    </dgm:pt>
    <dgm:pt modelId="{4A2EAFBA-4CF1-43A4-B081-57D7AD69C980}" type="pres">
      <dgm:prSet presAssocID="{DE540BC0-3CCA-4EE2-A3B0-070E1D9ABED2}" presName="hierRoot2" presStyleCnt="0">
        <dgm:presLayoutVars>
          <dgm:hierBranch val="init"/>
        </dgm:presLayoutVars>
      </dgm:prSet>
      <dgm:spPr/>
    </dgm:pt>
    <dgm:pt modelId="{6EDC62F1-2F5C-4BBB-BA43-E762A24BD476}" type="pres">
      <dgm:prSet presAssocID="{DE540BC0-3CCA-4EE2-A3B0-070E1D9ABED2}" presName="rootComposite" presStyleCnt="0"/>
      <dgm:spPr/>
    </dgm:pt>
    <dgm:pt modelId="{FE18A048-EE84-4545-AC14-D36503A44BA0}" type="pres">
      <dgm:prSet presAssocID="{DE540BC0-3CCA-4EE2-A3B0-070E1D9ABED2}" presName="rootText" presStyleLbl="node2" presStyleIdx="4" presStyleCnt="6">
        <dgm:presLayoutVars>
          <dgm:chPref val="3"/>
        </dgm:presLayoutVars>
      </dgm:prSet>
      <dgm:spPr/>
      <dgm:t>
        <a:bodyPr/>
        <a:lstStyle/>
        <a:p>
          <a:endParaRPr lang="es-MX"/>
        </a:p>
      </dgm:t>
    </dgm:pt>
    <dgm:pt modelId="{D17E0AD4-92DE-4B7F-9CCA-84DC624B5C72}" type="pres">
      <dgm:prSet presAssocID="{DE540BC0-3CCA-4EE2-A3B0-070E1D9ABED2}" presName="rootConnector" presStyleLbl="node2" presStyleIdx="4" presStyleCnt="6"/>
      <dgm:spPr/>
      <dgm:t>
        <a:bodyPr/>
        <a:lstStyle/>
        <a:p>
          <a:endParaRPr lang="es-MX"/>
        </a:p>
      </dgm:t>
    </dgm:pt>
    <dgm:pt modelId="{64D9E19A-1C10-403C-8F64-65CE60DFD580}" type="pres">
      <dgm:prSet presAssocID="{DE540BC0-3CCA-4EE2-A3B0-070E1D9ABED2}" presName="hierChild4" presStyleCnt="0"/>
      <dgm:spPr/>
    </dgm:pt>
    <dgm:pt modelId="{B3D9EE49-721E-45C4-999F-CA7207964FF5}" type="pres">
      <dgm:prSet presAssocID="{3543F874-7019-4CFA-94FD-2832E0276AF6}" presName="Name37" presStyleLbl="parChTrans1D3" presStyleIdx="6" presStyleCnt="8"/>
      <dgm:spPr/>
      <dgm:t>
        <a:bodyPr/>
        <a:lstStyle/>
        <a:p>
          <a:endParaRPr lang="es-MX"/>
        </a:p>
      </dgm:t>
    </dgm:pt>
    <dgm:pt modelId="{56C3363F-E11D-4F67-9F62-6EFEA43B39AD}" type="pres">
      <dgm:prSet presAssocID="{092FCD50-880F-4981-9EBC-C6FD32263D64}" presName="hierRoot2" presStyleCnt="0">
        <dgm:presLayoutVars>
          <dgm:hierBranch val="init"/>
        </dgm:presLayoutVars>
      </dgm:prSet>
      <dgm:spPr/>
    </dgm:pt>
    <dgm:pt modelId="{FE24A45C-E991-4B8E-BC41-BC0F2280BF76}" type="pres">
      <dgm:prSet presAssocID="{092FCD50-880F-4981-9EBC-C6FD32263D64}" presName="rootComposite" presStyleCnt="0"/>
      <dgm:spPr/>
    </dgm:pt>
    <dgm:pt modelId="{FBDAAACA-100F-47E7-8E75-C4315BC01AE2}" type="pres">
      <dgm:prSet presAssocID="{092FCD50-880F-4981-9EBC-C6FD32263D64}" presName="rootText" presStyleLbl="node3" presStyleIdx="6" presStyleCnt="8">
        <dgm:presLayoutVars>
          <dgm:chPref val="3"/>
        </dgm:presLayoutVars>
      </dgm:prSet>
      <dgm:spPr/>
      <dgm:t>
        <a:bodyPr/>
        <a:lstStyle/>
        <a:p>
          <a:endParaRPr lang="es-MX"/>
        </a:p>
      </dgm:t>
    </dgm:pt>
    <dgm:pt modelId="{E9AE7B9A-0EFE-4AD3-A73A-80BE66D8445B}" type="pres">
      <dgm:prSet presAssocID="{092FCD50-880F-4981-9EBC-C6FD32263D64}" presName="rootConnector" presStyleLbl="node3" presStyleIdx="6" presStyleCnt="8"/>
      <dgm:spPr/>
      <dgm:t>
        <a:bodyPr/>
        <a:lstStyle/>
        <a:p>
          <a:endParaRPr lang="es-MX"/>
        </a:p>
      </dgm:t>
    </dgm:pt>
    <dgm:pt modelId="{E75D7902-ED28-478D-80CD-9F2A7D9BD4F2}" type="pres">
      <dgm:prSet presAssocID="{092FCD50-880F-4981-9EBC-C6FD32263D64}" presName="hierChild4" presStyleCnt="0"/>
      <dgm:spPr/>
    </dgm:pt>
    <dgm:pt modelId="{C80E220A-28D3-4D57-9A88-72A7E493045C}" type="pres">
      <dgm:prSet presAssocID="{092FCD50-880F-4981-9EBC-C6FD32263D64}" presName="hierChild5" presStyleCnt="0"/>
      <dgm:spPr/>
    </dgm:pt>
    <dgm:pt modelId="{62F37CD7-ACDD-4339-98ED-BDE68D76B9B3}" type="pres">
      <dgm:prSet presAssocID="{3700AC22-D81F-42CE-BAFA-F17987D51BE2}" presName="Name37" presStyleLbl="parChTrans1D3" presStyleIdx="7" presStyleCnt="8"/>
      <dgm:spPr/>
      <dgm:t>
        <a:bodyPr/>
        <a:lstStyle/>
        <a:p>
          <a:endParaRPr lang="es-MX"/>
        </a:p>
      </dgm:t>
    </dgm:pt>
    <dgm:pt modelId="{9FE32D5F-3310-42CA-8404-6A375CC59129}" type="pres">
      <dgm:prSet presAssocID="{E60E8132-8805-41D1-96F1-7C18717F759C}" presName="hierRoot2" presStyleCnt="0">
        <dgm:presLayoutVars>
          <dgm:hierBranch val="init"/>
        </dgm:presLayoutVars>
      </dgm:prSet>
      <dgm:spPr/>
    </dgm:pt>
    <dgm:pt modelId="{4073D07A-AE74-46AA-A8F3-6137E5FCDCA8}" type="pres">
      <dgm:prSet presAssocID="{E60E8132-8805-41D1-96F1-7C18717F759C}" presName="rootComposite" presStyleCnt="0"/>
      <dgm:spPr/>
    </dgm:pt>
    <dgm:pt modelId="{712A20AD-78B3-421F-B31E-ED4C52A654C0}" type="pres">
      <dgm:prSet presAssocID="{E60E8132-8805-41D1-96F1-7C18717F759C}" presName="rootText" presStyleLbl="node3" presStyleIdx="7" presStyleCnt="8">
        <dgm:presLayoutVars>
          <dgm:chPref val="3"/>
        </dgm:presLayoutVars>
      </dgm:prSet>
      <dgm:spPr/>
      <dgm:t>
        <a:bodyPr/>
        <a:lstStyle/>
        <a:p>
          <a:endParaRPr lang="es-MX"/>
        </a:p>
      </dgm:t>
    </dgm:pt>
    <dgm:pt modelId="{57DBD1A2-557D-4F47-986F-396BA87AF1BD}" type="pres">
      <dgm:prSet presAssocID="{E60E8132-8805-41D1-96F1-7C18717F759C}" presName="rootConnector" presStyleLbl="node3" presStyleIdx="7" presStyleCnt="8"/>
      <dgm:spPr/>
      <dgm:t>
        <a:bodyPr/>
        <a:lstStyle/>
        <a:p>
          <a:endParaRPr lang="es-MX"/>
        </a:p>
      </dgm:t>
    </dgm:pt>
    <dgm:pt modelId="{B736F79B-9776-401E-8705-6B879FA72ED3}" type="pres">
      <dgm:prSet presAssocID="{E60E8132-8805-41D1-96F1-7C18717F759C}" presName="hierChild4" presStyleCnt="0"/>
      <dgm:spPr/>
    </dgm:pt>
    <dgm:pt modelId="{182903E1-62DD-43BE-9C85-A01F129DD68E}" type="pres">
      <dgm:prSet presAssocID="{E60E8132-8805-41D1-96F1-7C18717F759C}" presName="hierChild5" presStyleCnt="0"/>
      <dgm:spPr/>
    </dgm:pt>
    <dgm:pt modelId="{D4B1EF3B-1231-4D92-9CBA-2F7E9B3571CE}" type="pres">
      <dgm:prSet presAssocID="{DE540BC0-3CCA-4EE2-A3B0-070E1D9ABED2}" presName="hierChild5" presStyleCnt="0"/>
      <dgm:spPr/>
    </dgm:pt>
    <dgm:pt modelId="{E93D2D46-1BC6-43A8-958F-7A49D11FF634}" type="pres">
      <dgm:prSet presAssocID="{B5F86018-753C-49D4-9B10-D3BA58AABBDF}" presName="Name37" presStyleLbl="parChTrans1D2" presStyleIdx="5" presStyleCnt="6"/>
      <dgm:spPr/>
      <dgm:t>
        <a:bodyPr/>
        <a:lstStyle/>
        <a:p>
          <a:endParaRPr lang="es-MX"/>
        </a:p>
      </dgm:t>
    </dgm:pt>
    <dgm:pt modelId="{E5E450A4-980A-4FEC-BC9C-45FE6733FB23}" type="pres">
      <dgm:prSet presAssocID="{C0AC9F89-152B-4F5F-B4C2-40A102A8888F}" presName="hierRoot2" presStyleCnt="0">
        <dgm:presLayoutVars>
          <dgm:hierBranch val="init"/>
        </dgm:presLayoutVars>
      </dgm:prSet>
      <dgm:spPr/>
    </dgm:pt>
    <dgm:pt modelId="{B5452694-4DBD-4C34-ACD3-30163EF4614B}" type="pres">
      <dgm:prSet presAssocID="{C0AC9F89-152B-4F5F-B4C2-40A102A8888F}" presName="rootComposite" presStyleCnt="0"/>
      <dgm:spPr/>
    </dgm:pt>
    <dgm:pt modelId="{5CD36A8C-7C3B-4655-87C6-516116CABE6D}" type="pres">
      <dgm:prSet presAssocID="{C0AC9F89-152B-4F5F-B4C2-40A102A8888F}" presName="rootText" presStyleLbl="node2" presStyleIdx="5" presStyleCnt="6">
        <dgm:presLayoutVars>
          <dgm:chPref val="3"/>
        </dgm:presLayoutVars>
      </dgm:prSet>
      <dgm:spPr/>
      <dgm:t>
        <a:bodyPr/>
        <a:lstStyle/>
        <a:p>
          <a:endParaRPr lang="es-MX"/>
        </a:p>
      </dgm:t>
    </dgm:pt>
    <dgm:pt modelId="{668B9016-59A9-4A30-B9F1-1C4DBC7F367F}" type="pres">
      <dgm:prSet presAssocID="{C0AC9F89-152B-4F5F-B4C2-40A102A8888F}" presName="rootConnector" presStyleLbl="node2" presStyleIdx="5" presStyleCnt="6"/>
      <dgm:spPr/>
      <dgm:t>
        <a:bodyPr/>
        <a:lstStyle/>
        <a:p>
          <a:endParaRPr lang="es-MX"/>
        </a:p>
      </dgm:t>
    </dgm:pt>
    <dgm:pt modelId="{038BD208-B38B-48AD-B4FC-C062AC9C2736}" type="pres">
      <dgm:prSet presAssocID="{C0AC9F89-152B-4F5F-B4C2-40A102A8888F}" presName="hierChild4" presStyleCnt="0"/>
      <dgm:spPr/>
    </dgm:pt>
    <dgm:pt modelId="{BBED2B85-ABA7-4A86-9A91-068319156D88}" type="pres">
      <dgm:prSet presAssocID="{C0AC9F89-152B-4F5F-B4C2-40A102A8888F}" presName="hierChild5" presStyleCnt="0"/>
      <dgm:spPr/>
    </dgm:pt>
    <dgm:pt modelId="{445A2CA4-AAAC-4634-9C46-5591E57A29E4}" type="pres">
      <dgm:prSet presAssocID="{3F021F4C-4BF9-4AD4-A114-0C565ED42C29}" presName="hierChild3" presStyleCnt="0"/>
      <dgm:spPr/>
    </dgm:pt>
  </dgm:ptLst>
  <dgm:cxnLst>
    <dgm:cxn modelId="{EB8BA0E3-35EA-4797-90F6-CD8E86D32495}" type="presOf" srcId="{FC9C999A-549C-4B16-B234-F9F3F32766C5}" destId="{AE5D57FF-ACE0-4E97-8C7C-ED72556F455D}" srcOrd="1" destOrd="0" presId="urn:microsoft.com/office/officeart/2005/8/layout/orgChart1"/>
    <dgm:cxn modelId="{F8D1567D-498E-46DF-8074-75BFD205EC62}" type="presOf" srcId="{1DEFBFA4-6A2D-44D2-9C3F-AA75805AE723}" destId="{1579898D-B6C5-4530-824F-B16572F6CCD2}" srcOrd="0" destOrd="0" presId="urn:microsoft.com/office/officeart/2005/8/layout/orgChart1"/>
    <dgm:cxn modelId="{841CC774-3984-44B6-A19E-720886A32230}" type="presOf" srcId="{97AE16FC-86D7-46E3-906A-9432258BB807}" destId="{31DD807E-A9E5-4163-AC0A-8E96EE418387}" srcOrd="1" destOrd="0" presId="urn:microsoft.com/office/officeart/2005/8/layout/orgChart1"/>
    <dgm:cxn modelId="{DDDAE9ED-5216-46F2-BB83-57CEA42B1F31}" srcId="{32ADCB83-E14C-4DC3-B064-44B29074091F}" destId="{CC845F74-D80E-4D11-AC6B-575D088B0F36}" srcOrd="0" destOrd="0" parTransId="{150F8191-5781-4025-8BC2-5AA746BA63CB}" sibTransId="{6E547279-2831-416E-B1BB-178A0B799FB3}"/>
    <dgm:cxn modelId="{C4C6A6AA-E9D2-4C5A-8642-0C9350DFB260}" type="presOf" srcId="{B91E34F1-62E7-4B02-9786-F17F22B45B56}" destId="{9BBCAA2B-B8A5-4AF9-A73B-463732F88FD4}" srcOrd="1" destOrd="0" presId="urn:microsoft.com/office/officeart/2005/8/layout/orgChart1"/>
    <dgm:cxn modelId="{35F11ADD-6B85-4FCC-9FDC-CD64D1B322E9}" srcId="{B91E34F1-62E7-4B02-9786-F17F22B45B56}" destId="{C84DB2D1-E09D-4788-B05C-7CF8372B1D99}" srcOrd="1" destOrd="0" parTransId="{96F15EA0-CA26-40D9-8566-332AC87A2D14}" sibTransId="{CCEE0664-3264-43B7-AAD1-19731A2D99DB}"/>
    <dgm:cxn modelId="{7A750C8D-4661-4225-8E89-BD43A3163253}" type="presOf" srcId="{A45FECC1-9CB3-4B7E-BCC1-64C1248C977B}" destId="{F64D7E08-46D5-46A9-BBE4-593D126C2EE1}" srcOrd="1" destOrd="0" presId="urn:microsoft.com/office/officeart/2005/8/layout/orgChart1"/>
    <dgm:cxn modelId="{AD716EBB-B939-446F-9D55-CD5B56BD26F4}" type="presOf" srcId="{97AE16FC-86D7-46E3-906A-9432258BB807}" destId="{75DC5ADC-D720-437C-9CDD-D00A32B72704}" srcOrd="0" destOrd="0" presId="urn:microsoft.com/office/officeart/2005/8/layout/orgChart1"/>
    <dgm:cxn modelId="{36C75272-7447-4622-AC44-C2A92E2716C6}" srcId="{DE540BC0-3CCA-4EE2-A3B0-070E1D9ABED2}" destId="{E60E8132-8805-41D1-96F1-7C18717F759C}" srcOrd="1" destOrd="0" parTransId="{3700AC22-D81F-42CE-BAFA-F17987D51BE2}" sibTransId="{924F49F3-EC2C-4EC6-9BA8-2F6429F7FCB1}"/>
    <dgm:cxn modelId="{39C49976-F42F-4554-B31C-05AA99542A55}" srcId="{3F021F4C-4BF9-4AD4-A114-0C565ED42C29}" destId="{A8C34204-CD64-4BB6-93D2-680E91DE940E}" srcOrd="2" destOrd="0" parTransId="{538BA6FE-F3DC-4E9B-BE86-54AC351C934A}" sibTransId="{F9770DEE-926D-4E93-9438-45C74BBF9A03}"/>
    <dgm:cxn modelId="{1F3ACA7D-1BDC-4573-A744-DDBC5A45ED60}" srcId="{19CE3FBC-D5FE-4126-809F-D73E130DA135}" destId="{C80F6748-54E6-4B65-997A-28D1B600877D}" srcOrd="1" destOrd="0" parTransId="{1E0CB836-B05D-42F9-AE13-C4B9CCEFB6DE}" sibTransId="{A23CB6DE-C4FC-4632-AC8C-0C61F4492F81}"/>
    <dgm:cxn modelId="{EDF709FC-949B-4978-8FE0-72301D2733B9}" srcId="{988234F2-F02E-423E-BE14-59AE4F7AF466}" destId="{19CE3FBC-D5FE-4126-809F-D73E130DA135}" srcOrd="1" destOrd="0" parTransId="{C72EE764-8B8D-46BB-BB61-64FFD49BD3C6}" sibTransId="{186A0619-6151-4228-A5FD-946EC9CDFF58}"/>
    <dgm:cxn modelId="{0DEEBE43-08BF-4ED8-B140-FDE44AA25F38}" srcId="{C84DB2D1-E09D-4788-B05C-7CF8372B1D99}" destId="{97AE16FC-86D7-46E3-906A-9432258BB807}" srcOrd="2" destOrd="0" parTransId="{034FC07C-7591-47BA-B6E3-F5F4B1FAB978}" sibTransId="{11803887-C840-4227-BCEE-75E380E6AD42}"/>
    <dgm:cxn modelId="{53B8E3D5-C817-4888-BC23-BD63CEECBAC4}" type="presOf" srcId="{89AE4350-FEF0-49A9-99EE-442377FFE6BA}" destId="{D56A76D1-FF8F-4629-A376-4F7E5C70DE20}" srcOrd="0" destOrd="0" presId="urn:microsoft.com/office/officeart/2005/8/layout/orgChart1"/>
    <dgm:cxn modelId="{BEA13A79-C7C0-485E-AC06-85768DC21250}" type="presOf" srcId="{61948C43-3DB6-41D0-9812-87CF941EEB02}" destId="{C82B23A7-516B-4AC6-B0A3-814508A74719}" srcOrd="0" destOrd="0" presId="urn:microsoft.com/office/officeart/2005/8/layout/orgChart1"/>
    <dgm:cxn modelId="{55B8489A-02A1-4C7A-8421-6AAAD0C17C6F}" type="presOf" srcId="{B9106AB2-0FFE-48DE-9C64-1DFD2F80FE5B}" destId="{B94CBABE-66CD-457A-903F-8728C1F3C5F9}" srcOrd="0" destOrd="0" presId="urn:microsoft.com/office/officeart/2005/8/layout/orgChart1"/>
    <dgm:cxn modelId="{FF24DB3C-CA81-48E8-92A2-3677AE2BFB3D}" type="presOf" srcId="{00C7F18E-CD54-4CF2-A19E-4CBCB050070C}" destId="{57C012D9-BECD-4B7F-B12D-C599CE81C978}" srcOrd="1" destOrd="0" presId="urn:microsoft.com/office/officeart/2005/8/layout/orgChart1"/>
    <dgm:cxn modelId="{7B7F93C2-F69D-4875-B383-AFE31881ACBF}" type="presOf" srcId="{DE540BC0-3CCA-4EE2-A3B0-070E1D9ABED2}" destId="{D17E0AD4-92DE-4B7F-9CCA-84DC624B5C72}" srcOrd="1" destOrd="0" presId="urn:microsoft.com/office/officeart/2005/8/layout/orgChart1"/>
    <dgm:cxn modelId="{18E86BEF-C34E-4BE8-8893-528F9E4CF208}" type="presOf" srcId="{3D73A4FE-4265-4F9D-87EE-1DB26FF4ACD0}" destId="{19AE6D14-23F6-4A66-853B-919A1263F97A}" srcOrd="1" destOrd="0" presId="urn:microsoft.com/office/officeart/2005/8/layout/orgChart1"/>
    <dgm:cxn modelId="{40286B35-119B-4BF7-BFDF-9D57F4440CA3}" type="presOf" srcId="{19CE3FBC-D5FE-4126-809F-D73E130DA135}" destId="{9A022397-BD0E-4CDB-837E-213077C37872}" srcOrd="1" destOrd="0" presId="urn:microsoft.com/office/officeart/2005/8/layout/orgChart1"/>
    <dgm:cxn modelId="{395991BF-689A-41CF-9062-9084AD11C14C}" type="presOf" srcId="{0B65242E-8694-47AD-9B51-917FCEEDCC33}" destId="{CEF2FC8A-E0E6-4C0C-8E64-89A59AC7E1C4}" srcOrd="0" destOrd="0" presId="urn:microsoft.com/office/officeart/2005/8/layout/orgChart1"/>
    <dgm:cxn modelId="{39D3ABE5-274E-4E39-BA2A-6AC7869118D8}" srcId="{0035077C-0125-41EB-9276-C64C951927F2}" destId="{FC9C999A-549C-4B16-B234-F9F3F32766C5}" srcOrd="0" destOrd="0" parTransId="{18201028-2E5C-44BD-A629-8E2D37527754}" sibTransId="{0170B085-AE7E-4911-A265-0E5311CA31DC}"/>
    <dgm:cxn modelId="{62DB3E7F-66A0-449A-9077-7092927C110E}" type="presOf" srcId="{2E05087C-85FC-42D8-AADB-431723551E4F}" destId="{E7696917-9AE9-4DAB-875F-C79BF044BF00}" srcOrd="0" destOrd="0" presId="urn:microsoft.com/office/officeart/2005/8/layout/orgChart1"/>
    <dgm:cxn modelId="{6FB9C475-6ACE-4472-98B8-146FF1C42F5C}" srcId="{DE540BC0-3CCA-4EE2-A3B0-070E1D9ABED2}" destId="{092FCD50-880F-4981-9EBC-C6FD32263D64}" srcOrd="0" destOrd="0" parTransId="{3543F874-7019-4CFA-94FD-2832E0276AF6}" sibTransId="{24A3771A-15BF-40E0-B8B7-E90971A90E1A}"/>
    <dgm:cxn modelId="{B2AC29BE-42C4-472D-839C-182366ABDBC8}" type="presOf" srcId="{BFFC24F5-B112-46DE-B3B9-8C06E984A63D}" destId="{D26B3B10-58D9-4B67-968B-AD54375CE5DB}" srcOrd="0" destOrd="0" presId="urn:microsoft.com/office/officeart/2005/8/layout/orgChart1"/>
    <dgm:cxn modelId="{9CB1CF91-1E30-425D-BE65-0DEEE2F83529}" type="presOf" srcId="{538BA6FE-F3DC-4E9B-BE86-54AC351C934A}" destId="{C4CC5633-A845-4D69-87ED-3D91FAF923CD}" srcOrd="0" destOrd="0" presId="urn:microsoft.com/office/officeart/2005/8/layout/orgChart1"/>
    <dgm:cxn modelId="{E342DA71-A03E-4BF8-9B51-12F3C2D05CED}" type="presOf" srcId="{BB2AEFA7-3A39-483B-AB3E-7B00F94E53EA}" destId="{EDE80D87-B13D-4B37-8E7D-57ECA12FF177}" srcOrd="0" destOrd="0" presId="urn:microsoft.com/office/officeart/2005/8/layout/orgChart1"/>
    <dgm:cxn modelId="{3B5788BC-9B40-4F57-845D-EB49D3D0D19C}" type="presOf" srcId="{7BB67791-1A80-4B0D-9127-46FA47E7FA34}" destId="{B70933C1-2CB2-42CB-96F0-8C8C28CC8F61}" srcOrd="0" destOrd="0" presId="urn:microsoft.com/office/officeart/2005/8/layout/orgChart1"/>
    <dgm:cxn modelId="{32C5EBC2-24AD-43B5-89D6-43517CAB96E9}" srcId="{32ADCB83-E14C-4DC3-B064-44B29074091F}" destId="{61AD8EC7-ACDD-4A7C-AB07-09B5956D5C26}" srcOrd="1" destOrd="0" parTransId="{44700876-156C-4E76-AEC6-D2F43E4538F2}" sibTransId="{6D9DD8FF-A6C9-4C17-B488-986D8DE2B25D}"/>
    <dgm:cxn modelId="{134FAFBF-671F-4900-86EF-0A5C302CF9CF}" type="presOf" srcId="{1E0CB836-B05D-42F9-AE13-C4B9CCEFB6DE}" destId="{649B2C71-A5EE-4024-B61B-282C33ED988E}" srcOrd="0" destOrd="0" presId="urn:microsoft.com/office/officeart/2005/8/layout/orgChart1"/>
    <dgm:cxn modelId="{1DD9211F-2358-40F6-94CF-6B6328621602}" type="presOf" srcId="{3D73A4FE-4265-4F9D-87EE-1DB26FF4ACD0}" destId="{CFBC947E-AC57-4435-AC59-B05523E08C3D}" srcOrd="0" destOrd="0" presId="urn:microsoft.com/office/officeart/2005/8/layout/orgChart1"/>
    <dgm:cxn modelId="{849C8495-E673-4260-BE51-CB011AF2DF20}" type="presOf" srcId="{FC9C999A-549C-4B16-B234-F9F3F32766C5}" destId="{C54B817A-76DB-43B3-BCF7-C1A1503F875F}" srcOrd="0" destOrd="0" presId="urn:microsoft.com/office/officeart/2005/8/layout/orgChart1"/>
    <dgm:cxn modelId="{6A3D559A-F746-440D-A37A-0A62EAAC8030}" type="presOf" srcId="{3543F874-7019-4CFA-94FD-2832E0276AF6}" destId="{B3D9EE49-721E-45C4-999F-CA7207964FF5}" srcOrd="0" destOrd="0" presId="urn:microsoft.com/office/officeart/2005/8/layout/orgChart1"/>
    <dgm:cxn modelId="{891C6269-4F36-406E-A583-36A5E0F3295B}" srcId="{3F021F4C-4BF9-4AD4-A114-0C565ED42C29}" destId="{C0AC9F89-152B-4F5F-B4C2-40A102A8888F}" srcOrd="5" destOrd="0" parTransId="{B5F86018-753C-49D4-9B10-D3BA58AABBDF}" sibTransId="{B63C23AD-2A82-46FB-AA9D-92C29050D2B6}"/>
    <dgm:cxn modelId="{6E25EC46-0C25-4A73-A73D-AFF0F4164632}" type="presOf" srcId="{817624A6-E065-4383-A467-5B5C7E06BC5F}" destId="{F3D318B1-FF75-4E6D-9979-FB1156727449}" srcOrd="0" destOrd="0" presId="urn:microsoft.com/office/officeart/2005/8/layout/orgChart1"/>
    <dgm:cxn modelId="{58072622-876B-4746-8C53-0874A405F731}" type="presOf" srcId="{8E45BA86-FCB1-4B4D-B4A3-27150293C58B}" destId="{8B7ED048-2047-41ED-B94A-5F18BAA9EEAF}" srcOrd="0" destOrd="0" presId="urn:microsoft.com/office/officeart/2005/8/layout/orgChart1"/>
    <dgm:cxn modelId="{5D03AB8C-9C58-40F9-ABAD-05777170F84C}" type="presOf" srcId="{7BB67791-1A80-4B0D-9127-46FA47E7FA34}" destId="{F1850DC0-16B8-4160-A620-D32C9E42EB48}" srcOrd="1" destOrd="0" presId="urn:microsoft.com/office/officeart/2005/8/layout/orgChart1"/>
    <dgm:cxn modelId="{027341A8-E521-4AFD-B7C0-64ABC913E1C5}" type="presOf" srcId="{44700876-156C-4E76-AEC6-D2F43E4538F2}" destId="{4A53C0DC-33D6-4443-AAD5-7A7EBFF128AC}" srcOrd="0" destOrd="0" presId="urn:microsoft.com/office/officeart/2005/8/layout/orgChart1"/>
    <dgm:cxn modelId="{A845007F-1377-4F0A-8962-5C550AEFC307}" srcId="{817624A6-E065-4383-A467-5B5C7E06BC5F}" destId="{E7283C51-87E3-4FCD-B06F-710BDEC562FC}" srcOrd="1" destOrd="0" parTransId="{2BCD889C-3D23-40E8-8D8E-710E94AFC112}" sibTransId="{EBDE722E-BEEE-4F5C-AC3B-FD54F32A9178}"/>
    <dgm:cxn modelId="{F5B10516-A407-4309-B1F2-3AA7EED53888}" type="presOf" srcId="{C84DB2D1-E09D-4788-B05C-7CF8372B1D99}" destId="{976ED4A2-F889-4214-867C-A24E9DF98057}" srcOrd="0" destOrd="0" presId="urn:microsoft.com/office/officeart/2005/8/layout/orgChart1"/>
    <dgm:cxn modelId="{2FDD6D1A-C20B-43DC-A4C6-7A91C79283BC}" type="presOf" srcId="{988234F2-F02E-423E-BE14-59AE4F7AF466}" destId="{54D9FFC3-65EA-4ACA-8C11-EB2FC76350A9}" srcOrd="0" destOrd="0" presId="urn:microsoft.com/office/officeart/2005/8/layout/orgChart1"/>
    <dgm:cxn modelId="{AFEC3D8C-510A-48A4-BA0E-5802554BC380}" srcId="{97AE16FC-86D7-46E3-906A-9432258BB807}" destId="{1B72757C-D7FC-40F3-9808-032CFECB3B3E}" srcOrd="1" destOrd="0" parTransId="{FDB80068-8ED5-43AA-B0EF-CBE798CE68F6}" sibTransId="{B455786D-5078-45AA-9AD5-E0F9457BD08F}"/>
    <dgm:cxn modelId="{1A0ADD98-07A2-4741-A243-51BDE227D73B}" type="presOf" srcId="{E97F73FA-84D2-4998-B6E3-5A450B818494}" destId="{744B3A71-651A-4DB0-96DB-53E30FF10566}" srcOrd="0" destOrd="0" presId="urn:microsoft.com/office/officeart/2005/8/layout/orgChart1"/>
    <dgm:cxn modelId="{7D831DB1-F710-460F-BE6F-13F662262377}" type="presOf" srcId="{817624A6-E065-4383-A467-5B5C7E06BC5F}" destId="{E268D9B1-5B56-4251-8A38-726CFEB0D6ED}" srcOrd="1" destOrd="0" presId="urn:microsoft.com/office/officeart/2005/8/layout/orgChart1"/>
    <dgm:cxn modelId="{98EBB104-BA0A-451B-864D-23B594345A45}" type="presOf" srcId="{19CE3FBC-D5FE-4126-809F-D73E130DA135}" destId="{67B622A2-C425-4376-A6DD-644C536E37C0}" srcOrd="0" destOrd="0" presId="urn:microsoft.com/office/officeart/2005/8/layout/orgChart1"/>
    <dgm:cxn modelId="{9C596435-1EBC-4C30-B57F-BAB7FB0338A7}" type="presOf" srcId="{B9106AB2-0FFE-48DE-9C64-1DFD2F80FE5B}" destId="{ED4487CB-CA09-4BF4-9947-561C7413B0D3}" srcOrd="1" destOrd="0" presId="urn:microsoft.com/office/officeart/2005/8/layout/orgChart1"/>
    <dgm:cxn modelId="{79D96F76-1626-4197-9B10-FFD2A945D396}" type="presOf" srcId="{3F021F4C-4BF9-4AD4-A114-0C565ED42C29}" destId="{1AC4D075-EC0C-4700-A153-2AF384090533}" srcOrd="1" destOrd="0" presId="urn:microsoft.com/office/officeart/2005/8/layout/orgChart1"/>
    <dgm:cxn modelId="{811FBF45-BA32-4E7F-A65F-E9F9937E38BC}" type="presOf" srcId="{B5F86018-753C-49D4-9B10-D3BA58AABBDF}" destId="{E93D2D46-1BC6-43A8-958F-7A49D11FF634}" srcOrd="0" destOrd="0" presId="urn:microsoft.com/office/officeart/2005/8/layout/orgChart1"/>
    <dgm:cxn modelId="{2E33C83D-8C76-4DDF-9806-8DD50B20A14A}" type="presOf" srcId="{FB4D25DC-1C8A-45C9-A089-C87A3E61E2F4}" destId="{E145CEA8-AD06-48A8-924A-16CED0DA4737}" srcOrd="0" destOrd="0" presId="urn:microsoft.com/office/officeart/2005/8/layout/orgChart1"/>
    <dgm:cxn modelId="{A8693168-B9B0-4AE7-A5B3-EE2B13FDD961}" type="presOf" srcId="{DD24485E-0F42-41F6-A353-AC351D5A5670}" destId="{F60E67BE-3112-44EE-8DC4-7AD709BB41AD}" srcOrd="0" destOrd="0" presId="urn:microsoft.com/office/officeart/2005/8/layout/orgChart1"/>
    <dgm:cxn modelId="{F679FCEA-0B27-45A7-BCDB-0E384E6B2E31}" type="presOf" srcId="{00C7F18E-CD54-4CF2-A19E-4CBCB050070C}" destId="{19BD0CA2-2DF2-4487-8867-C7638D02B447}" srcOrd="0" destOrd="0" presId="urn:microsoft.com/office/officeart/2005/8/layout/orgChart1"/>
    <dgm:cxn modelId="{06963754-16AE-45CE-9512-9968C6909507}" srcId="{3F021F4C-4BF9-4AD4-A114-0C565ED42C29}" destId="{7BB67791-1A80-4B0D-9127-46FA47E7FA34}" srcOrd="3" destOrd="0" parTransId="{AA49267E-0279-4E16-BD4E-DC8E84E588B0}" sibTransId="{CCC77014-49EC-45E9-B31B-73DDC0AE940A}"/>
    <dgm:cxn modelId="{8F3E89C5-8AE0-46C3-9A5E-1107717F0BE1}" srcId="{817624A6-E065-4383-A467-5B5C7E06BC5F}" destId="{B9106AB2-0FFE-48DE-9C64-1DFD2F80FE5B}" srcOrd="0" destOrd="0" parTransId="{8444EDB3-70A3-40A7-B0E8-E754955148AE}" sibTransId="{4558950E-8BAE-4485-9E69-27EBABC0043D}"/>
    <dgm:cxn modelId="{89ED78EB-35A0-4CFA-844A-84D02DA6D931}" srcId="{C84DB2D1-E09D-4788-B05C-7CF8372B1D99}" destId="{BB2AEFA7-3A39-483B-AB3E-7B00F94E53EA}" srcOrd="0" destOrd="0" parTransId="{61948C43-3DB6-41D0-9812-87CF941EEB02}" sibTransId="{E2D0DB80-7CB5-4EAD-A5BE-D28973B2E2B2}"/>
    <dgm:cxn modelId="{4A5C71E6-AEA4-4C49-98C8-64267058EB2F}" type="presOf" srcId="{0B65242E-8694-47AD-9B51-917FCEEDCC33}" destId="{1E34C073-5582-4A3F-A4AA-AF4F14AF1458}" srcOrd="1" destOrd="0" presId="urn:microsoft.com/office/officeart/2005/8/layout/orgChart1"/>
    <dgm:cxn modelId="{C9BBCAA3-78A9-49A2-ACB4-C60E16D119C4}" type="presOf" srcId="{96F15EA0-CA26-40D9-8566-332AC87A2D14}" destId="{C6263805-608A-4D3F-9F66-34C3094D7F39}" srcOrd="0" destOrd="0" presId="urn:microsoft.com/office/officeart/2005/8/layout/orgChart1"/>
    <dgm:cxn modelId="{5EC08994-37B0-41FD-B9E5-994D3D8E1229}" type="presOf" srcId="{39588B5E-33C3-4775-AE54-62171E32B863}" destId="{73D9D732-F6DC-443F-9E89-8AE89E199B12}" srcOrd="0" destOrd="0" presId="urn:microsoft.com/office/officeart/2005/8/layout/orgChart1"/>
    <dgm:cxn modelId="{12A67AE9-3788-446F-99B8-72134C9ADD4C}" srcId="{19CE3FBC-D5FE-4126-809F-D73E130DA135}" destId="{2E05087C-85FC-42D8-AADB-431723551E4F}" srcOrd="0" destOrd="0" parTransId="{D88D0E47-45F1-4B6E-8ADE-F92A4E5C70A8}" sibTransId="{AEC5B6EC-279B-4ED7-864F-42DE5FA7D6BD}"/>
    <dgm:cxn modelId="{67DEC369-4A99-4B75-B8A6-F228505E3A0E}" type="presOf" srcId="{DE540BC0-3CCA-4EE2-A3B0-070E1D9ABED2}" destId="{FE18A048-EE84-4545-AC14-D36503A44BA0}" srcOrd="0" destOrd="0" presId="urn:microsoft.com/office/officeart/2005/8/layout/orgChart1"/>
    <dgm:cxn modelId="{7E6EB70E-0E70-4054-8E79-9725D7A086C5}" srcId="{988234F2-F02E-423E-BE14-59AE4F7AF466}" destId="{150312B8-BE16-467D-BDF1-EA9DB65BEDF8}" srcOrd="0" destOrd="0" parTransId="{89AE4350-FEF0-49A9-99EE-442377FFE6BA}" sibTransId="{A8ADB1CA-D02A-4B48-BC78-3C16B5A7D538}"/>
    <dgm:cxn modelId="{B5654AE2-49DC-44FF-8C20-6CE3B2EF378A}" type="presOf" srcId="{CC845F74-D80E-4D11-AC6B-575D088B0F36}" destId="{E920EB07-E884-460C-9F82-6A9BABFF122B}" srcOrd="0" destOrd="0" presId="urn:microsoft.com/office/officeart/2005/8/layout/orgChart1"/>
    <dgm:cxn modelId="{0C61F8BE-6E15-4855-A361-C6E7E085403C}" type="presOf" srcId="{FD675C83-276B-4974-BACB-E8954253ED8A}" destId="{52F4CF2D-B193-4909-B5A6-FF100EBA5084}" srcOrd="0" destOrd="0" presId="urn:microsoft.com/office/officeart/2005/8/layout/orgChart1"/>
    <dgm:cxn modelId="{4B94801B-88BF-4C58-A24A-0EEEFD9D174C}" type="presOf" srcId="{1B72757C-D7FC-40F3-9808-032CFECB3B3E}" destId="{68D69860-4197-4D50-AC91-C19D2BEE61D5}" srcOrd="1" destOrd="0" presId="urn:microsoft.com/office/officeart/2005/8/layout/orgChart1"/>
    <dgm:cxn modelId="{34D0268C-9DB5-4898-87EB-1BB88F8FFA81}" type="presOf" srcId="{C0AC9F89-152B-4F5F-B4C2-40A102A8888F}" destId="{668B9016-59A9-4A30-B9F1-1C4DBC7F367F}" srcOrd="1" destOrd="0" presId="urn:microsoft.com/office/officeart/2005/8/layout/orgChart1"/>
    <dgm:cxn modelId="{F3E8A0DD-407A-40ED-8A52-D01E93BBC59E}" srcId="{0035077C-0125-41EB-9276-C64C951927F2}" destId="{B21A97EB-8C5C-4A34-89DC-8A71D82810BF}" srcOrd="1" destOrd="0" parTransId="{DD24485E-0F42-41F6-A353-AC351D5A5670}" sibTransId="{0219225C-E129-45CA-8CC7-972C81A4DDE4}"/>
    <dgm:cxn modelId="{06334B2A-C6E5-45EB-BE70-5423AA47CFCF}" srcId="{3F021F4C-4BF9-4AD4-A114-0C565ED42C29}" destId="{B91E34F1-62E7-4B02-9786-F17F22B45B56}" srcOrd="1" destOrd="0" parTransId="{39588B5E-33C3-4775-AE54-62171E32B863}" sibTransId="{615BDE78-5900-4503-AD5C-7E3CAA35071C}"/>
    <dgm:cxn modelId="{CED6FFF0-B0C3-4226-A5FD-BC6327B33905}" srcId="{FD40E5E0-DDB5-4D07-B97A-A17AED1A97E8}" destId="{0B65242E-8694-47AD-9B51-917FCEEDCC33}" srcOrd="1" destOrd="0" parTransId="{24FCE1E6-3B72-4706-B979-EFE271043654}" sibTransId="{DB2E0B80-F2A5-46CB-B918-570D3E758390}"/>
    <dgm:cxn modelId="{594B0031-A295-4ABC-A0DB-861348F5C90F}" type="presOf" srcId="{AA49267E-0279-4E16-BD4E-DC8E84E588B0}" destId="{CDC48929-DDCA-46B0-96D2-4FC32BA16776}" srcOrd="0" destOrd="0" presId="urn:microsoft.com/office/officeart/2005/8/layout/orgChart1"/>
    <dgm:cxn modelId="{1863D1A0-BCC6-4F06-BD26-5C3D71543B6C}" type="presOf" srcId="{3F021F4C-4BF9-4AD4-A114-0C565ED42C29}" destId="{864F180D-A7C6-401E-9337-2135F263D55F}" srcOrd="0" destOrd="0" presId="urn:microsoft.com/office/officeart/2005/8/layout/orgChart1"/>
    <dgm:cxn modelId="{7C6009C5-9F91-445E-A6C1-0649FF31E45F}" srcId="{19CE3FBC-D5FE-4126-809F-D73E130DA135}" destId="{A45FECC1-9CB3-4B7E-BCC1-64C1248C977B}" srcOrd="2" destOrd="0" parTransId="{BEAB2185-D887-45EE-886E-3035D77CFDE9}" sibTransId="{DA39AD77-36D5-4D51-A5A5-40B2D3AEA5CA}"/>
    <dgm:cxn modelId="{1EC7A021-DEBB-4D70-BF7F-481827CA5B5B}" srcId="{FD675C83-276B-4974-BACB-E8954253ED8A}" destId="{3F021F4C-4BF9-4AD4-A114-0C565ED42C29}" srcOrd="0" destOrd="0" parTransId="{69BA727F-00C0-49D6-A01E-AAE979DF4B26}" sibTransId="{3D9394F7-A1B1-49E0-9CDE-F20CD350CECA}"/>
    <dgm:cxn modelId="{827B69DE-5D8C-4EE1-A911-0D4181EE58EF}" type="presOf" srcId="{85E67257-1633-4B7C-8FF2-A9AC657DD91F}" destId="{6B9D87C8-9ED8-4CD5-946F-170B0033D6C7}" srcOrd="0" destOrd="0" presId="urn:microsoft.com/office/officeart/2005/8/layout/orgChart1"/>
    <dgm:cxn modelId="{0B9115B3-86AF-4FD4-B0BC-39A83F6955FB}" type="presOf" srcId="{A45FECC1-9CB3-4B7E-BCC1-64C1248C977B}" destId="{71F5B789-E4F0-4D31-AFBC-62114BBED649}" srcOrd="0" destOrd="0" presId="urn:microsoft.com/office/officeart/2005/8/layout/orgChart1"/>
    <dgm:cxn modelId="{C46417BE-4DCB-4196-8EAD-33133B2CF43B}" type="presOf" srcId="{E60E8132-8805-41D1-96F1-7C18717F759C}" destId="{712A20AD-78B3-421F-B31E-ED4C52A654C0}" srcOrd="0" destOrd="0" presId="urn:microsoft.com/office/officeart/2005/8/layout/orgChart1"/>
    <dgm:cxn modelId="{8067F4AD-A7DC-4D9E-91AE-C9E1423DF743}" srcId="{FD40E5E0-DDB5-4D07-B97A-A17AED1A97E8}" destId="{3D73A4FE-4265-4F9D-87EE-1DB26FF4ACD0}" srcOrd="0" destOrd="0" parTransId="{41EF1040-74FF-417E-9694-EB513214B7A9}" sibTransId="{E8BEB31A-AC84-4924-8D0C-FC23F295C2C2}"/>
    <dgm:cxn modelId="{11502BB7-D7CD-44D3-9302-B925CA88E2E4}" type="presOf" srcId="{C0AC9F89-152B-4F5F-B4C2-40A102A8888F}" destId="{5CD36A8C-7C3B-4655-87C6-516116CABE6D}" srcOrd="0" destOrd="0" presId="urn:microsoft.com/office/officeart/2005/8/layout/orgChart1"/>
    <dgm:cxn modelId="{80599D5B-E8ED-4557-BAF0-F33341309B4C}" type="presOf" srcId="{18201028-2E5C-44BD-A629-8E2D37527754}" destId="{3F1A7C11-4942-448B-B3D2-1E5D6C547B95}" srcOrd="0" destOrd="0" presId="urn:microsoft.com/office/officeart/2005/8/layout/orgChart1"/>
    <dgm:cxn modelId="{F400BB35-989E-49AC-9949-8D8DA8FD1508}" type="presOf" srcId="{FD40E5E0-DDB5-4D07-B97A-A17AED1A97E8}" destId="{2BBE1A2E-B8A1-46AF-A829-52BFDA46D3EB}" srcOrd="0" destOrd="0" presId="urn:microsoft.com/office/officeart/2005/8/layout/orgChart1"/>
    <dgm:cxn modelId="{37BE337A-9F94-4858-974E-6F5A4B4DACED}" type="presOf" srcId="{0035077C-0125-41EB-9276-C64C951927F2}" destId="{C6D7343D-BE41-40C4-AB41-B88F1D06918A}" srcOrd="1" destOrd="0" presId="urn:microsoft.com/office/officeart/2005/8/layout/orgChart1"/>
    <dgm:cxn modelId="{86F46D97-CAFA-49E2-961B-4F7E2E6F0E57}" type="presOf" srcId="{FD40E5E0-DDB5-4D07-B97A-A17AED1A97E8}" destId="{979AB80A-9982-4180-80C7-12254FA64057}" srcOrd="1" destOrd="0" presId="urn:microsoft.com/office/officeart/2005/8/layout/orgChart1"/>
    <dgm:cxn modelId="{AEA062B8-2EC7-45C5-8BDD-E6913D9196D0}" type="presOf" srcId="{8D03A475-A6A1-408B-90C0-4069DEAD0FCD}" destId="{7B0D1A58-CBA4-4696-B2DB-B9B22612AB7A}" srcOrd="0" destOrd="0" presId="urn:microsoft.com/office/officeart/2005/8/layout/orgChart1"/>
    <dgm:cxn modelId="{6F8CAE32-A8E6-492A-8171-90CB27AB03AE}" type="presOf" srcId="{61AD8EC7-ACDD-4A7C-AB07-09B5956D5C26}" destId="{FC0AC759-3F37-426B-9650-9F7670165D8E}" srcOrd="1" destOrd="0" presId="urn:microsoft.com/office/officeart/2005/8/layout/orgChart1"/>
    <dgm:cxn modelId="{A434996C-EA3B-47F8-9D22-1C9F92F1AEF4}" type="presOf" srcId="{B91E34F1-62E7-4B02-9786-F17F22B45B56}" destId="{73FD7DA8-9AB9-44D0-9A3F-286B71DC2B21}" srcOrd="0" destOrd="0" presId="urn:microsoft.com/office/officeart/2005/8/layout/orgChart1"/>
    <dgm:cxn modelId="{B793618E-5F67-4C5A-AC20-7AC9A92F926D}" type="presOf" srcId="{73498A3F-3B76-499E-9DCE-FF20132B1093}" destId="{550CF773-335E-4A2F-8849-CDD9229773F0}" srcOrd="0" destOrd="0" presId="urn:microsoft.com/office/officeart/2005/8/layout/orgChart1"/>
    <dgm:cxn modelId="{0B536038-C52A-42A0-8359-22C228700852}" type="presOf" srcId="{C84DB2D1-E09D-4788-B05C-7CF8372B1D99}" destId="{550DAAC2-C9C5-43DB-92D2-B105EC2B7E67}" srcOrd="1" destOrd="0" presId="urn:microsoft.com/office/officeart/2005/8/layout/orgChart1"/>
    <dgm:cxn modelId="{14B33629-0FB9-4187-A193-48F267447829}" type="presOf" srcId="{150F8191-5781-4025-8BC2-5AA746BA63CB}" destId="{18DA2EAD-117A-429B-8ECC-6EAAA8E50FF0}" srcOrd="0" destOrd="0" presId="urn:microsoft.com/office/officeart/2005/8/layout/orgChart1"/>
    <dgm:cxn modelId="{08FBCAFF-FAC4-47C5-A286-26CC90F1855D}" type="presOf" srcId="{8444EDB3-70A3-40A7-B0E8-E754955148AE}" destId="{531B426D-C0D6-4618-B3F0-F0278C2A7D74}" srcOrd="0" destOrd="0" presId="urn:microsoft.com/office/officeart/2005/8/layout/orgChart1"/>
    <dgm:cxn modelId="{5FD59B81-7DB1-4A63-BD2C-D908663047A3}" srcId="{7BB67791-1A80-4B0D-9127-46FA47E7FA34}" destId="{32ADCB83-E14C-4DC3-B064-44B29074091F}" srcOrd="1" destOrd="0" parTransId="{BFFC24F5-B112-46DE-B3B9-8C06E984A63D}" sibTransId="{53B7C75F-5143-425E-AED1-3752E7ACE029}"/>
    <dgm:cxn modelId="{D02D02E9-0C2B-4ABB-862E-52154386F600}" type="presOf" srcId="{C72EE764-8B8D-46BB-BB61-64FFD49BD3C6}" destId="{A248223D-4611-4E99-956F-BADDE719E939}" srcOrd="0" destOrd="0" presId="urn:microsoft.com/office/officeart/2005/8/layout/orgChart1"/>
    <dgm:cxn modelId="{50199770-A92D-4DC4-9A1E-C4A9F6E8BE48}" type="presOf" srcId="{41EF1040-74FF-417E-9694-EB513214B7A9}" destId="{787F83CA-795C-45E0-B6E6-5F76A8F464E9}" srcOrd="0" destOrd="0" presId="urn:microsoft.com/office/officeart/2005/8/layout/orgChart1"/>
    <dgm:cxn modelId="{27D156A4-27BD-4425-9CE9-65B701FB3B55}" type="presOf" srcId="{2E05087C-85FC-42D8-AADB-431723551E4F}" destId="{6AFBAF48-74EF-41D7-9B01-D7CB7F79F89A}" srcOrd="1" destOrd="0" presId="urn:microsoft.com/office/officeart/2005/8/layout/orgChart1"/>
    <dgm:cxn modelId="{4FFDC520-58FF-41EC-B7D4-0F6DC988FB46}" type="presOf" srcId="{150312B8-BE16-467D-BDF1-EA9DB65BEDF8}" destId="{179DAF50-B290-4D2E-8705-041912915D82}" srcOrd="0" destOrd="0" presId="urn:microsoft.com/office/officeart/2005/8/layout/orgChart1"/>
    <dgm:cxn modelId="{3508C800-1D25-4863-AA28-E8786872B256}" srcId="{B91E34F1-62E7-4B02-9786-F17F22B45B56}" destId="{817624A6-E065-4383-A467-5B5C7E06BC5F}" srcOrd="0" destOrd="0" parTransId="{FB4D25DC-1C8A-45C9-A089-C87A3E61E2F4}" sibTransId="{8101BE32-2592-403C-BE4E-C77D722EFF61}"/>
    <dgm:cxn modelId="{C4256F83-D64D-4FC4-B1D2-B6B07F31CC19}" type="presOf" srcId="{BB2AEFA7-3A39-483B-AB3E-7B00F94E53EA}" destId="{FDC914AB-70C8-42B4-A778-27E0897291AC}" srcOrd="1" destOrd="0" presId="urn:microsoft.com/office/officeart/2005/8/layout/orgChart1"/>
    <dgm:cxn modelId="{22FE567A-2B80-43BB-8E4D-833C18060FCD}" type="presOf" srcId="{1B72757C-D7FC-40F3-9808-032CFECB3B3E}" destId="{9A45F10B-110A-4986-A0E9-468F1A56BB5E}" srcOrd="0" destOrd="0" presId="urn:microsoft.com/office/officeart/2005/8/layout/orgChart1"/>
    <dgm:cxn modelId="{79709AA8-D3E7-40C6-9AD2-675CF1DCBF66}" type="presOf" srcId="{2BCD889C-3D23-40E8-8D8E-710E94AFC112}" destId="{54F4E44B-153D-4819-9ECE-0D08C3419143}" srcOrd="0" destOrd="0" presId="urn:microsoft.com/office/officeart/2005/8/layout/orgChart1"/>
    <dgm:cxn modelId="{F008EC0A-9B6E-4104-92BB-C9DB7D4C4CEC}" type="presOf" srcId="{32ADCB83-E14C-4DC3-B064-44B29074091F}" destId="{B7476479-222C-4C0B-A589-2F6A1E5B3C2D}" srcOrd="0" destOrd="0" presId="urn:microsoft.com/office/officeart/2005/8/layout/orgChart1"/>
    <dgm:cxn modelId="{7C867A09-506D-4F94-9858-0B9F85C90B45}" type="presOf" srcId="{092FCD50-880F-4981-9EBC-C6FD32263D64}" destId="{E9AE7B9A-0EFE-4AD3-A73A-80BE66D8445B}" srcOrd="1" destOrd="0" presId="urn:microsoft.com/office/officeart/2005/8/layout/orgChart1"/>
    <dgm:cxn modelId="{CAE8AEFB-B062-4264-A956-B6F73BE3774D}" srcId="{97AE16FC-86D7-46E3-906A-9432258BB807}" destId="{E97F73FA-84D2-4998-B6E3-5A450B818494}" srcOrd="0" destOrd="0" parTransId="{12E4F9A4-B0CE-4DEB-94A4-A7DC90B17B1F}" sibTransId="{BFA5E5E7-3D55-4287-AADA-137A8448D4F0}"/>
    <dgm:cxn modelId="{472A0DD8-A0A9-4234-875D-5AF4F421FDF7}" type="presOf" srcId="{034FC07C-7591-47BA-B6E3-F5F4B1FAB978}" destId="{6541BCA7-8727-4A36-820E-0992EB26F266}" srcOrd="0" destOrd="0" presId="urn:microsoft.com/office/officeart/2005/8/layout/orgChart1"/>
    <dgm:cxn modelId="{E8DB07E8-FA63-4EEE-8EBB-219BCACE158F}" type="presOf" srcId="{CC845F74-D80E-4D11-AC6B-575D088B0F36}" destId="{167C56B6-F111-4ED5-B099-AADC95C63658}" srcOrd="1" destOrd="0" presId="urn:microsoft.com/office/officeart/2005/8/layout/orgChart1"/>
    <dgm:cxn modelId="{A70175F9-457C-44E9-BD53-D9C1A4DB6021}" srcId="{7BB67791-1A80-4B0D-9127-46FA47E7FA34}" destId="{FD40E5E0-DDB5-4D07-B97A-A17AED1A97E8}" srcOrd="0" destOrd="0" parTransId="{1DEFBFA4-6A2D-44D2-9C3F-AA75805AE723}" sibTransId="{6F54D87A-0BBF-4E0B-A938-FD95D58DE136}"/>
    <dgm:cxn modelId="{CEEC6D0B-3362-4475-80B9-2E6592706D53}" type="presOf" srcId="{E60E8132-8805-41D1-96F1-7C18717F759C}" destId="{57DBD1A2-557D-4F47-986F-396BA87AF1BD}" srcOrd="1" destOrd="0" presId="urn:microsoft.com/office/officeart/2005/8/layout/orgChart1"/>
    <dgm:cxn modelId="{8954F475-D8B6-4F4E-841E-A4FC2666A253}" type="presOf" srcId="{E97F73FA-84D2-4998-B6E3-5A450B818494}" destId="{56AD5C8F-059E-441B-BD8C-624C2C789EB6}" srcOrd="1" destOrd="0" presId="urn:microsoft.com/office/officeart/2005/8/layout/orgChart1"/>
    <dgm:cxn modelId="{C0EA0988-FA01-4E8E-814B-55654A52983A}" type="presOf" srcId="{E7283C51-87E3-4FCD-B06F-710BDEC562FC}" destId="{98E19CBF-82F1-45DC-AE93-B50216CC23DD}" srcOrd="1" destOrd="0" presId="urn:microsoft.com/office/officeart/2005/8/layout/orgChart1"/>
    <dgm:cxn modelId="{0AE9F4CD-7541-48F6-8030-C22CC5DF2260}" type="presOf" srcId="{3700AC22-D81F-42CE-BAFA-F17987D51BE2}" destId="{62F37CD7-ACDD-4339-98ED-BDE68D76B9B3}" srcOrd="0" destOrd="0" presId="urn:microsoft.com/office/officeart/2005/8/layout/orgChart1"/>
    <dgm:cxn modelId="{8A27CEE4-8FCC-4514-9AD8-7E11EB23FBD0}" type="presOf" srcId="{B21A97EB-8C5C-4A34-89DC-8A71D82810BF}" destId="{0743DAEE-07BC-42A4-B233-100D23A5734A}" srcOrd="0" destOrd="0" presId="urn:microsoft.com/office/officeart/2005/8/layout/orgChart1"/>
    <dgm:cxn modelId="{7738535E-F034-45ED-A8A1-CA25924034A3}" srcId="{C84DB2D1-E09D-4788-B05C-7CF8372B1D99}" destId="{00C7F18E-CD54-4CF2-A19E-4CBCB050070C}" srcOrd="3" destOrd="0" parTransId="{8E45BA86-FCB1-4B4D-B4A3-27150293C58B}" sibTransId="{8492CAF3-65C5-4F57-AAE1-EC9DC81FF919}"/>
    <dgm:cxn modelId="{3506FA6A-3D9D-4D1A-B01C-D460CC18B35E}" type="presOf" srcId="{C80F6748-54E6-4B65-997A-28D1B600877D}" destId="{0B2D9193-6627-4F97-8DE8-8B2590CEB4C3}" srcOrd="1" destOrd="0" presId="urn:microsoft.com/office/officeart/2005/8/layout/orgChart1"/>
    <dgm:cxn modelId="{2C9A4795-5255-4590-8C87-FD849B1985E1}" srcId="{C84DB2D1-E09D-4788-B05C-7CF8372B1D99}" destId="{0035077C-0125-41EB-9276-C64C951927F2}" srcOrd="1" destOrd="0" parTransId="{73498A3F-3B76-499E-9DCE-FF20132B1093}" sibTransId="{38160445-D14C-4FB9-94D2-50E01CA6FD7F}"/>
    <dgm:cxn modelId="{3CDD927F-4068-4AC1-AD4C-6246CEFD2C11}" type="presOf" srcId="{150312B8-BE16-467D-BDF1-EA9DB65BEDF8}" destId="{A301E6F3-4B1E-4770-AFB8-E12761C34185}" srcOrd="1" destOrd="0" presId="urn:microsoft.com/office/officeart/2005/8/layout/orgChart1"/>
    <dgm:cxn modelId="{B26B1812-81EA-4BE7-A66A-3A194A5A01A9}" type="presOf" srcId="{D88D0E47-45F1-4B6E-8ADE-F92A4E5C70A8}" destId="{18B24535-F203-4881-9EFC-1C1C0EA6BD9E}" srcOrd="0" destOrd="0" presId="urn:microsoft.com/office/officeart/2005/8/layout/orgChart1"/>
    <dgm:cxn modelId="{1C8D4EBF-2676-451C-A474-56AADABCCECC}" type="presOf" srcId="{BEAB2185-D887-45EE-886E-3035D77CFDE9}" destId="{BF5DF346-B5EC-4A37-BFC2-18261F5ADBA7}" srcOrd="0" destOrd="0" presId="urn:microsoft.com/office/officeart/2005/8/layout/orgChart1"/>
    <dgm:cxn modelId="{6D653BFE-CEC6-44C8-B8A0-F8BAA1DCF017}" type="presOf" srcId="{988234F2-F02E-423E-BE14-59AE4F7AF466}" destId="{49005B2F-C779-41D2-BB20-2B9A571C8582}" srcOrd="1" destOrd="0" presId="urn:microsoft.com/office/officeart/2005/8/layout/orgChart1"/>
    <dgm:cxn modelId="{22220C98-F0D3-48E6-9172-5FF09EA4847F}" type="presOf" srcId="{24FCE1E6-3B72-4706-B979-EFE271043654}" destId="{6EC86B47-8DDC-41C9-BF56-4FF6CB892FD3}" srcOrd="0" destOrd="0" presId="urn:microsoft.com/office/officeart/2005/8/layout/orgChart1"/>
    <dgm:cxn modelId="{6C619721-1D9D-42B5-AC99-838AF4086EB5}" type="presOf" srcId="{A8C34204-CD64-4BB6-93D2-680E91DE940E}" destId="{1939FC51-C380-46FB-A107-481F5C708B5B}" srcOrd="1" destOrd="0" presId="urn:microsoft.com/office/officeart/2005/8/layout/orgChart1"/>
    <dgm:cxn modelId="{FE226D7F-7142-4FCF-AABE-0247ED81A9B8}" type="presOf" srcId="{A8C34204-CD64-4BB6-93D2-680E91DE940E}" destId="{887938BA-C0FD-4D91-9B30-6D1EAAB83221}" srcOrd="0" destOrd="0" presId="urn:microsoft.com/office/officeart/2005/8/layout/orgChart1"/>
    <dgm:cxn modelId="{D4AE1EFD-BFD0-4A8C-B8F1-87079CC64BAB}" type="presOf" srcId="{E7283C51-87E3-4FCD-B06F-710BDEC562FC}" destId="{64E34EF9-245C-41B3-8C29-F09996876617}" srcOrd="0" destOrd="0" presId="urn:microsoft.com/office/officeart/2005/8/layout/orgChart1"/>
    <dgm:cxn modelId="{535AA3B7-771D-4D23-9CBE-E98EE379ED36}" type="presOf" srcId="{61AD8EC7-ACDD-4A7C-AB07-09B5956D5C26}" destId="{17691168-3A8C-49EC-AA2E-FF9BFF08335E}" srcOrd="0" destOrd="0" presId="urn:microsoft.com/office/officeart/2005/8/layout/orgChart1"/>
    <dgm:cxn modelId="{4D6596D9-1F4B-4A6D-AEB0-594F846A6F88}" type="presOf" srcId="{092FCD50-880F-4981-9EBC-C6FD32263D64}" destId="{FBDAAACA-100F-47E7-8E75-C4315BC01AE2}" srcOrd="0" destOrd="0" presId="urn:microsoft.com/office/officeart/2005/8/layout/orgChart1"/>
    <dgm:cxn modelId="{D6D80097-C043-40B4-B7D6-BC5D718D1892}" type="presOf" srcId="{B21A97EB-8C5C-4A34-89DC-8A71D82810BF}" destId="{C8A0EC17-2E55-45D0-86BB-A33643253E5A}" srcOrd="1" destOrd="0" presId="urn:microsoft.com/office/officeart/2005/8/layout/orgChart1"/>
    <dgm:cxn modelId="{57EBCB10-13BC-422E-9D85-26E6086295B2}" type="presOf" srcId="{C80F6748-54E6-4B65-997A-28D1B600877D}" destId="{63AA572B-4995-4138-B52F-652335919C5F}" srcOrd="0" destOrd="0" presId="urn:microsoft.com/office/officeart/2005/8/layout/orgChart1"/>
    <dgm:cxn modelId="{EE0B1240-CD4E-4715-8CE4-B0389DB4D454}" srcId="{3F021F4C-4BF9-4AD4-A114-0C565ED42C29}" destId="{988234F2-F02E-423E-BE14-59AE4F7AF466}" srcOrd="0" destOrd="0" parTransId="{85E67257-1633-4B7C-8FF2-A9AC657DD91F}" sibTransId="{BC871E11-E73D-4B04-91BE-9C9E87039280}"/>
    <dgm:cxn modelId="{B5A76F8F-FE6B-4EFC-96D4-3277A43F477D}" type="presOf" srcId="{12E4F9A4-B0CE-4DEB-94A4-A7DC90B17B1F}" destId="{D9F8B771-A69A-4C60-892E-154B1755A575}" srcOrd="0" destOrd="0" presId="urn:microsoft.com/office/officeart/2005/8/layout/orgChart1"/>
    <dgm:cxn modelId="{2821775A-E5AA-4A3A-BF40-208206D90AAE}" srcId="{3F021F4C-4BF9-4AD4-A114-0C565ED42C29}" destId="{DE540BC0-3CCA-4EE2-A3B0-070E1D9ABED2}" srcOrd="4" destOrd="0" parTransId="{8D03A475-A6A1-408B-90C0-4069DEAD0FCD}" sibTransId="{EA820E87-E0C1-4A8B-B15A-135E4915E4B6}"/>
    <dgm:cxn modelId="{62F57797-8515-4FF7-84A5-16A7A7A68E25}" type="presOf" srcId="{0035077C-0125-41EB-9276-C64C951927F2}" destId="{072DD5B9-46AB-4920-B388-625E950BB1CF}" srcOrd="0" destOrd="0" presId="urn:microsoft.com/office/officeart/2005/8/layout/orgChart1"/>
    <dgm:cxn modelId="{3A2D66C5-2C7D-40FE-9D03-D3E402C5C1FB}" type="presOf" srcId="{FDB80068-8ED5-43AA-B0EF-CBE798CE68F6}" destId="{70090778-03DC-43CE-A66D-5EE673EA1F1F}" srcOrd="0" destOrd="0" presId="urn:microsoft.com/office/officeart/2005/8/layout/orgChart1"/>
    <dgm:cxn modelId="{5C647BB3-43B9-4090-B0C5-934BD6EF5CBC}" type="presOf" srcId="{32ADCB83-E14C-4DC3-B064-44B29074091F}" destId="{0CC1B5B7-611E-4587-9D12-3982B6D54EE6}" srcOrd="1" destOrd="0" presId="urn:microsoft.com/office/officeart/2005/8/layout/orgChart1"/>
    <dgm:cxn modelId="{3BE5991F-54CD-4DF5-AF88-83F16F779193}" type="presParOf" srcId="{52F4CF2D-B193-4909-B5A6-FF100EBA5084}" destId="{8CAA04D8-CA4B-4C24-B5DF-188505CC55C4}" srcOrd="0" destOrd="0" presId="urn:microsoft.com/office/officeart/2005/8/layout/orgChart1"/>
    <dgm:cxn modelId="{5001A70A-0135-4B70-92DB-7736EE8706CD}" type="presParOf" srcId="{8CAA04D8-CA4B-4C24-B5DF-188505CC55C4}" destId="{F754491E-B775-43A9-9ABF-B7CF4F37C7E4}" srcOrd="0" destOrd="0" presId="urn:microsoft.com/office/officeart/2005/8/layout/orgChart1"/>
    <dgm:cxn modelId="{C1A950CC-286D-4DE9-A8F6-84BF1559EC0E}" type="presParOf" srcId="{F754491E-B775-43A9-9ABF-B7CF4F37C7E4}" destId="{864F180D-A7C6-401E-9337-2135F263D55F}" srcOrd="0" destOrd="0" presId="urn:microsoft.com/office/officeart/2005/8/layout/orgChart1"/>
    <dgm:cxn modelId="{87B788E8-2B0C-4E37-80A4-3366625AE5A1}" type="presParOf" srcId="{F754491E-B775-43A9-9ABF-B7CF4F37C7E4}" destId="{1AC4D075-EC0C-4700-A153-2AF384090533}" srcOrd="1" destOrd="0" presId="urn:microsoft.com/office/officeart/2005/8/layout/orgChart1"/>
    <dgm:cxn modelId="{B8BA81D4-3A69-442D-A671-CD8231912153}" type="presParOf" srcId="{8CAA04D8-CA4B-4C24-B5DF-188505CC55C4}" destId="{2596697D-0B1D-4D6B-B522-96FBBBA32BE7}" srcOrd="1" destOrd="0" presId="urn:microsoft.com/office/officeart/2005/8/layout/orgChart1"/>
    <dgm:cxn modelId="{4A8DA142-ED90-4F27-BF4E-286D29DD9F65}" type="presParOf" srcId="{2596697D-0B1D-4D6B-B522-96FBBBA32BE7}" destId="{6B9D87C8-9ED8-4CD5-946F-170B0033D6C7}" srcOrd="0" destOrd="0" presId="urn:microsoft.com/office/officeart/2005/8/layout/orgChart1"/>
    <dgm:cxn modelId="{4082F2C8-2DA8-4929-A3C2-DCE94C14A99C}" type="presParOf" srcId="{2596697D-0B1D-4D6B-B522-96FBBBA32BE7}" destId="{14925FC6-779D-43F0-B963-C91E3E0B118B}" srcOrd="1" destOrd="0" presId="urn:microsoft.com/office/officeart/2005/8/layout/orgChart1"/>
    <dgm:cxn modelId="{4DF016BC-B0C0-4948-ABC3-FBA58F20E48B}" type="presParOf" srcId="{14925FC6-779D-43F0-B963-C91E3E0B118B}" destId="{F75F37A7-E657-4E8C-9E25-D4F7EF7BE070}" srcOrd="0" destOrd="0" presId="urn:microsoft.com/office/officeart/2005/8/layout/orgChart1"/>
    <dgm:cxn modelId="{0C7623CE-7186-4571-8069-C962D01A7CC3}" type="presParOf" srcId="{F75F37A7-E657-4E8C-9E25-D4F7EF7BE070}" destId="{54D9FFC3-65EA-4ACA-8C11-EB2FC76350A9}" srcOrd="0" destOrd="0" presId="urn:microsoft.com/office/officeart/2005/8/layout/orgChart1"/>
    <dgm:cxn modelId="{AABBD3C7-3A6F-4A9E-B28A-EC8E13672C51}" type="presParOf" srcId="{F75F37A7-E657-4E8C-9E25-D4F7EF7BE070}" destId="{49005B2F-C779-41D2-BB20-2B9A571C8582}" srcOrd="1" destOrd="0" presId="urn:microsoft.com/office/officeart/2005/8/layout/orgChart1"/>
    <dgm:cxn modelId="{BE592E15-7FBA-427D-8A31-DC8FD2F48D31}" type="presParOf" srcId="{14925FC6-779D-43F0-B963-C91E3E0B118B}" destId="{0765AE6E-0A90-4F9A-859F-949804CD6BBE}" srcOrd="1" destOrd="0" presId="urn:microsoft.com/office/officeart/2005/8/layout/orgChart1"/>
    <dgm:cxn modelId="{8EF59940-43A6-45E7-AA46-C11152D57138}" type="presParOf" srcId="{0765AE6E-0A90-4F9A-859F-949804CD6BBE}" destId="{D56A76D1-FF8F-4629-A376-4F7E5C70DE20}" srcOrd="0" destOrd="0" presId="urn:microsoft.com/office/officeart/2005/8/layout/orgChart1"/>
    <dgm:cxn modelId="{05FE7864-F507-44B9-A850-B879139484C6}" type="presParOf" srcId="{0765AE6E-0A90-4F9A-859F-949804CD6BBE}" destId="{0E38D0CA-2442-4363-A532-4C6F08F49AED}" srcOrd="1" destOrd="0" presId="urn:microsoft.com/office/officeart/2005/8/layout/orgChart1"/>
    <dgm:cxn modelId="{28CE0EE7-1A67-4777-9606-E65E51CEE7F7}" type="presParOf" srcId="{0E38D0CA-2442-4363-A532-4C6F08F49AED}" destId="{8AF6C000-AC99-4FD2-8950-D11F8FCC6826}" srcOrd="0" destOrd="0" presId="urn:microsoft.com/office/officeart/2005/8/layout/orgChart1"/>
    <dgm:cxn modelId="{A1F2C035-967C-4916-879F-8D8F83F3804A}" type="presParOf" srcId="{8AF6C000-AC99-4FD2-8950-D11F8FCC6826}" destId="{179DAF50-B290-4D2E-8705-041912915D82}" srcOrd="0" destOrd="0" presId="urn:microsoft.com/office/officeart/2005/8/layout/orgChart1"/>
    <dgm:cxn modelId="{1E697FFF-046B-4105-9D4B-AC3C27E09457}" type="presParOf" srcId="{8AF6C000-AC99-4FD2-8950-D11F8FCC6826}" destId="{A301E6F3-4B1E-4770-AFB8-E12761C34185}" srcOrd="1" destOrd="0" presId="urn:microsoft.com/office/officeart/2005/8/layout/orgChart1"/>
    <dgm:cxn modelId="{A21EC909-5F71-4B84-90E4-5FD20D7D6614}" type="presParOf" srcId="{0E38D0CA-2442-4363-A532-4C6F08F49AED}" destId="{2DF03B35-ACD9-45D0-BC33-10718CE2B010}" srcOrd="1" destOrd="0" presId="urn:microsoft.com/office/officeart/2005/8/layout/orgChart1"/>
    <dgm:cxn modelId="{A0F7A387-8F65-4309-96FA-8E8EB91C0DEC}" type="presParOf" srcId="{0E38D0CA-2442-4363-A532-4C6F08F49AED}" destId="{DA559712-AFBF-476F-9F75-02C791D47BDE}" srcOrd="2" destOrd="0" presId="urn:microsoft.com/office/officeart/2005/8/layout/orgChart1"/>
    <dgm:cxn modelId="{8B8B0120-1E3C-4D94-AF46-DE5ABC31683A}" type="presParOf" srcId="{0765AE6E-0A90-4F9A-859F-949804CD6BBE}" destId="{A248223D-4611-4E99-956F-BADDE719E939}" srcOrd="2" destOrd="0" presId="urn:microsoft.com/office/officeart/2005/8/layout/orgChart1"/>
    <dgm:cxn modelId="{9EC9EA57-B9FD-4C6E-9A83-56B92181DBF0}" type="presParOf" srcId="{0765AE6E-0A90-4F9A-859F-949804CD6BBE}" destId="{60DAEE95-2F33-4019-9E1C-D450E0036F30}" srcOrd="3" destOrd="0" presId="urn:microsoft.com/office/officeart/2005/8/layout/orgChart1"/>
    <dgm:cxn modelId="{6ED64AEA-B22D-473B-A2B9-5E3F7C45AF67}" type="presParOf" srcId="{60DAEE95-2F33-4019-9E1C-D450E0036F30}" destId="{4A4A3280-2C2F-4E92-9177-AB6BF6D74675}" srcOrd="0" destOrd="0" presId="urn:microsoft.com/office/officeart/2005/8/layout/orgChart1"/>
    <dgm:cxn modelId="{361B71DB-0219-4D13-BD53-26E7AB010202}" type="presParOf" srcId="{4A4A3280-2C2F-4E92-9177-AB6BF6D74675}" destId="{67B622A2-C425-4376-A6DD-644C536E37C0}" srcOrd="0" destOrd="0" presId="urn:microsoft.com/office/officeart/2005/8/layout/orgChart1"/>
    <dgm:cxn modelId="{3C34259C-667A-47AF-BF37-1B0E912D5196}" type="presParOf" srcId="{4A4A3280-2C2F-4E92-9177-AB6BF6D74675}" destId="{9A022397-BD0E-4CDB-837E-213077C37872}" srcOrd="1" destOrd="0" presId="urn:microsoft.com/office/officeart/2005/8/layout/orgChart1"/>
    <dgm:cxn modelId="{DB71E9D8-75C1-405D-93D0-541F1BEC2207}" type="presParOf" srcId="{60DAEE95-2F33-4019-9E1C-D450E0036F30}" destId="{E9EFE016-262D-4958-8228-CA78868B966F}" srcOrd="1" destOrd="0" presId="urn:microsoft.com/office/officeart/2005/8/layout/orgChart1"/>
    <dgm:cxn modelId="{12B23574-5566-4E9E-827A-77EDC08B1391}" type="presParOf" srcId="{E9EFE016-262D-4958-8228-CA78868B966F}" destId="{18B24535-F203-4881-9EFC-1C1C0EA6BD9E}" srcOrd="0" destOrd="0" presId="urn:microsoft.com/office/officeart/2005/8/layout/orgChart1"/>
    <dgm:cxn modelId="{161A1805-7623-49B4-92C1-7606ECD96BF3}" type="presParOf" srcId="{E9EFE016-262D-4958-8228-CA78868B966F}" destId="{B8C83FA5-3544-4ACF-BD97-B8451A46E82C}" srcOrd="1" destOrd="0" presId="urn:microsoft.com/office/officeart/2005/8/layout/orgChart1"/>
    <dgm:cxn modelId="{A99DB4CB-47DB-4946-8104-CD647F468C8A}" type="presParOf" srcId="{B8C83FA5-3544-4ACF-BD97-B8451A46E82C}" destId="{FC09288D-8DC3-4B31-9474-89E7AC7FEC72}" srcOrd="0" destOrd="0" presId="urn:microsoft.com/office/officeart/2005/8/layout/orgChart1"/>
    <dgm:cxn modelId="{07FFABD7-1BAA-4659-87F9-795E032C7568}" type="presParOf" srcId="{FC09288D-8DC3-4B31-9474-89E7AC7FEC72}" destId="{E7696917-9AE9-4DAB-875F-C79BF044BF00}" srcOrd="0" destOrd="0" presId="urn:microsoft.com/office/officeart/2005/8/layout/orgChart1"/>
    <dgm:cxn modelId="{41E5AC01-EDB2-42BF-91F5-CF0F481FD3CC}" type="presParOf" srcId="{FC09288D-8DC3-4B31-9474-89E7AC7FEC72}" destId="{6AFBAF48-74EF-41D7-9B01-D7CB7F79F89A}" srcOrd="1" destOrd="0" presId="urn:microsoft.com/office/officeart/2005/8/layout/orgChart1"/>
    <dgm:cxn modelId="{46144568-B1B1-4D10-B526-016B7F98B7DA}" type="presParOf" srcId="{B8C83FA5-3544-4ACF-BD97-B8451A46E82C}" destId="{915FA2F3-B913-4BDC-A592-18F5B87C88B3}" srcOrd="1" destOrd="0" presId="urn:microsoft.com/office/officeart/2005/8/layout/orgChart1"/>
    <dgm:cxn modelId="{1A7A9BF1-C280-4551-9B15-AAE240FD500A}" type="presParOf" srcId="{B8C83FA5-3544-4ACF-BD97-B8451A46E82C}" destId="{5B424E5D-8F0E-48FA-A761-6D3E1E977B64}" srcOrd="2" destOrd="0" presId="urn:microsoft.com/office/officeart/2005/8/layout/orgChart1"/>
    <dgm:cxn modelId="{3C168C80-3A51-45E4-93FF-B6ED58B4D259}" type="presParOf" srcId="{E9EFE016-262D-4958-8228-CA78868B966F}" destId="{649B2C71-A5EE-4024-B61B-282C33ED988E}" srcOrd="2" destOrd="0" presId="urn:microsoft.com/office/officeart/2005/8/layout/orgChart1"/>
    <dgm:cxn modelId="{E76078F8-2B4B-4047-904E-B1334D8830DE}" type="presParOf" srcId="{E9EFE016-262D-4958-8228-CA78868B966F}" destId="{38129F7C-0A77-4BFF-8991-D4F2D9C398D8}" srcOrd="3" destOrd="0" presId="urn:microsoft.com/office/officeart/2005/8/layout/orgChart1"/>
    <dgm:cxn modelId="{C66E8AD0-2F25-4852-B5BD-3B9802EBE5E0}" type="presParOf" srcId="{38129F7C-0A77-4BFF-8991-D4F2D9C398D8}" destId="{A6388573-2AB5-419A-9D82-FF155F441780}" srcOrd="0" destOrd="0" presId="urn:microsoft.com/office/officeart/2005/8/layout/orgChart1"/>
    <dgm:cxn modelId="{647701F1-58EE-4ACE-B44E-8065F95148F5}" type="presParOf" srcId="{A6388573-2AB5-419A-9D82-FF155F441780}" destId="{63AA572B-4995-4138-B52F-652335919C5F}" srcOrd="0" destOrd="0" presId="urn:microsoft.com/office/officeart/2005/8/layout/orgChart1"/>
    <dgm:cxn modelId="{393F92CA-05CD-452E-9AE6-9309F33DCF05}" type="presParOf" srcId="{A6388573-2AB5-419A-9D82-FF155F441780}" destId="{0B2D9193-6627-4F97-8DE8-8B2590CEB4C3}" srcOrd="1" destOrd="0" presId="urn:microsoft.com/office/officeart/2005/8/layout/orgChart1"/>
    <dgm:cxn modelId="{B42FB22D-23E8-4F65-9E34-82341961EFF9}" type="presParOf" srcId="{38129F7C-0A77-4BFF-8991-D4F2D9C398D8}" destId="{6E79FAD6-96C9-44F9-A862-70B841DCD05E}" srcOrd="1" destOrd="0" presId="urn:microsoft.com/office/officeart/2005/8/layout/orgChart1"/>
    <dgm:cxn modelId="{9D9FD3C5-91A2-4783-B41E-AFD2CCFD7D70}" type="presParOf" srcId="{38129F7C-0A77-4BFF-8991-D4F2D9C398D8}" destId="{33A353AF-CFC7-4F8E-A0CF-D0EAD8069A1A}" srcOrd="2" destOrd="0" presId="urn:microsoft.com/office/officeart/2005/8/layout/orgChart1"/>
    <dgm:cxn modelId="{E40E70F4-3B9D-4538-A65D-E51B11A9E15A}" type="presParOf" srcId="{E9EFE016-262D-4958-8228-CA78868B966F}" destId="{BF5DF346-B5EC-4A37-BFC2-18261F5ADBA7}" srcOrd="4" destOrd="0" presId="urn:microsoft.com/office/officeart/2005/8/layout/orgChart1"/>
    <dgm:cxn modelId="{0B2C593D-6A45-4BC5-ABD0-79C86C9F85D2}" type="presParOf" srcId="{E9EFE016-262D-4958-8228-CA78868B966F}" destId="{24FA9E40-A442-4727-9B33-D26D331C8364}" srcOrd="5" destOrd="0" presId="urn:microsoft.com/office/officeart/2005/8/layout/orgChart1"/>
    <dgm:cxn modelId="{C7427F4E-5969-4ED5-89D2-405621BEEDBF}" type="presParOf" srcId="{24FA9E40-A442-4727-9B33-D26D331C8364}" destId="{A778A0F9-C5D3-459A-8516-30DD975FFB8F}" srcOrd="0" destOrd="0" presId="urn:microsoft.com/office/officeart/2005/8/layout/orgChart1"/>
    <dgm:cxn modelId="{623798F3-1EAB-44A5-B22B-7FE84F6D66AA}" type="presParOf" srcId="{A778A0F9-C5D3-459A-8516-30DD975FFB8F}" destId="{71F5B789-E4F0-4D31-AFBC-62114BBED649}" srcOrd="0" destOrd="0" presId="urn:microsoft.com/office/officeart/2005/8/layout/orgChart1"/>
    <dgm:cxn modelId="{0D0C6B88-71C9-4034-9AD8-A2A636D03501}" type="presParOf" srcId="{A778A0F9-C5D3-459A-8516-30DD975FFB8F}" destId="{F64D7E08-46D5-46A9-BBE4-593D126C2EE1}" srcOrd="1" destOrd="0" presId="urn:microsoft.com/office/officeart/2005/8/layout/orgChart1"/>
    <dgm:cxn modelId="{C3D761D8-1923-43BD-817D-71039566C0CD}" type="presParOf" srcId="{24FA9E40-A442-4727-9B33-D26D331C8364}" destId="{2E07D928-3897-4482-9C04-38E8F9721B63}" srcOrd="1" destOrd="0" presId="urn:microsoft.com/office/officeart/2005/8/layout/orgChart1"/>
    <dgm:cxn modelId="{BAD71981-EEB4-43E7-817A-D6E56C444B5A}" type="presParOf" srcId="{24FA9E40-A442-4727-9B33-D26D331C8364}" destId="{AFC1A21B-7E6D-4FC9-A1FB-9F1BB2A05876}" srcOrd="2" destOrd="0" presId="urn:microsoft.com/office/officeart/2005/8/layout/orgChart1"/>
    <dgm:cxn modelId="{BA874B3A-7290-4963-83DF-4378FB7A9DC0}" type="presParOf" srcId="{60DAEE95-2F33-4019-9E1C-D450E0036F30}" destId="{28A4B27D-5D18-4F3D-857D-27A825129D83}" srcOrd="2" destOrd="0" presId="urn:microsoft.com/office/officeart/2005/8/layout/orgChart1"/>
    <dgm:cxn modelId="{1AE92C7B-1588-4CB7-92A6-5F5A4AC9C878}" type="presParOf" srcId="{14925FC6-779D-43F0-B963-C91E3E0B118B}" destId="{E8BD8003-1130-41C6-8ABA-10C957E1FB74}" srcOrd="2" destOrd="0" presId="urn:microsoft.com/office/officeart/2005/8/layout/orgChart1"/>
    <dgm:cxn modelId="{4F40C7EA-7CA3-48DE-BDD1-82A28520D35D}" type="presParOf" srcId="{2596697D-0B1D-4D6B-B522-96FBBBA32BE7}" destId="{73D9D732-F6DC-443F-9E89-8AE89E199B12}" srcOrd="2" destOrd="0" presId="urn:microsoft.com/office/officeart/2005/8/layout/orgChart1"/>
    <dgm:cxn modelId="{D0188B9D-39CD-4313-A941-811BCFEFD60A}" type="presParOf" srcId="{2596697D-0B1D-4D6B-B522-96FBBBA32BE7}" destId="{C04DB564-E532-4600-A0EB-659451F8ED6E}" srcOrd="3" destOrd="0" presId="urn:microsoft.com/office/officeart/2005/8/layout/orgChart1"/>
    <dgm:cxn modelId="{4EC6B03F-50F0-4E48-8CC2-9367B0316CCB}" type="presParOf" srcId="{C04DB564-E532-4600-A0EB-659451F8ED6E}" destId="{265880EF-7D66-47A5-A8FA-F9830B10A480}" srcOrd="0" destOrd="0" presId="urn:microsoft.com/office/officeart/2005/8/layout/orgChart1"/>
    <dgm:cxn modelId="{E4CE1687-0E54-42C1-894C-626BF10012CE}" type="presParOf" srcId="{265880EF-7D66-47A5-A8FA-F9830B10A480}" destId="{73FD7DA8-9AB9-44D0-9A3F-286B71DC2B21}" srcOrd="0" destOrd="0" presId="urn:microsoft.com/office/officeart/2005/8/layout/orgChart1"/>
    <dgm:cxn modelId="{D44C2158-CE55-43B9-9CE2-B89E30C5BD0B}" type="presParOf" srcId="{265880EF-7D66-47A5-A8FA-F9830B10A480}" destId="{9BBCAA2B-B8A5-4AF9-A73B-463732F88FD4}" srcOrd="1" destOrd="0" presId="urn:microsoft.com/office/officeart/2005/8/layout/orgChart1"/>
    <dgm:cxn modelId="{1BA26481-C4E5-4B9C-92B2-2E0E18EFCE42}" type="presParOf" srcId="{C04DB564-E532-4600-A0EB-659451F8ED6E}" destId="{7E5772F3-9131-42C5-A28F-C3A1E68408DF}" srcOrd="1" destOrd="0" presId="urn:microsoft.com/office/officeart/2005/8/layout/orgChart1"/>
    <dgm:cxn modelId="{AC25AE21-AA54-491A-8160-229C8FC80A74}" type="presParOf" srcId="{7E5772F3-9131-42C5-A28F-C3A1E68408DF}" destId="{E145CEA8-AD06-48A8-924A-16CED0DA4737}" srcOrd="0" destOrd="0" presId="urn:microsoft.com/office/officeart/2005/8/layout/orgChart1"/>
    <dgm:cxn modelId="{2CE46C81-386F-49E4-A161-27478863303D}" type="presParOf" srcId="{7E5772F3-9131-42C5-A28F-C3A1E68408DF}" destId="{8399DBD9-9506-406E-8529-847B72DCA809}" srcOrd="1" destOrd="0" presId="urn:microsoft.com/office/officeart/2005/8/layout/orgChart1"/>
    <dgm:cxn modelId="{3C215CCA-BB97-473B-A4DE-7EDF40596232}" type="presParOf" srcId="{8399DBD9-9506-406E-8529-847B72DCA809}" destId="{C4AF4C8A-8C4D-481C-BF6B-C559171390A4}" srcOrd="0" destOrd="0" presId="urn:microsoft.com/office/officeart/2005/8/layout/orgChart1"/>
    <dgm:cxn modelId="{D64C8F57-DD00-4171-A245-C07B6FC72F92}" type="presParOf" srcId="{C4AF4C8A-8C4D-481C-BF6B-C559171390A4}" destId="{F3D318B1-FF75-4E6D-9979-FB1156727449}" srcOrd="0" destOrd="0" presId="urn:microsoft.com/office/officeart/2005/8/layout/orgChart1"/>
    <dgm:cxn modelId="{92D11D5D-DFC5-4AA5-AC16-E5581E9974F0}" type="presParOf" srcId="{C4AF4C8A-8C4D-481C-BF6B-C559171390A4}" destId="{E268D9B1-5B56-4251-8A38-726CFEB0D6ED}" srcOrd="1" destOrd="0" presId="urn:microsoft.com/office/officeart/2005/8/layout/orgChart1"/>
    <dgm:cxn modelId="{62EE61F4-59F9-485C-9C1E-05DEA4C11A5F}" type="presParOf" srcId="{8399DBD9-9506-406E-8529-847B72DCA809}" destId="{2FD11E16-262F-483B-A5C6-BE5154CC60FC}" srcOrd="1" destOrd="0" presId="urn:microsoft.com/office/officeart/2005/8/layout/orgChart1"/>
    <dgm:cxn modelId="{BF45FE9E-9A0A-40F7-8E29-CBBCE61D9A05}" type="presParOf" srcId="{2FD11E16-262F-483B-A5C6-BE5154CC60FC}" destId="{531B426D-C0D6-4618-B3F0-F0278C2A7D74}" srcOrd="0" destOrd="0" presId="urn:microsoft.com/office/officeart/2005/8/layout/orgChart1"/>
    <dgm:cxn modelId="{7386B898-7A5C-4945-9464-16675BFCA554}" type="presParOf" srcId="{2FD11E16-262F-483B-A5C6-BE5154CC60FC}" destId="{90127DA6-8388-46D7-AF05-49C39C5C3510}" srcOrd="1" destOrd="0" presId="urn:microsoft.com/office/officeart/2005/8/layout/orgChart1"/>
    <dgm:cxn modelId="{19695D39-4989-4B65-92DB-B9E19C9D5D89}" type="presParOf" srcId="{90127DA6-8388-46D7-AF05-49C39C5C3510}" destId="{3CEF8FBF-90FF-470F-B35D-6254F58E9990}" srcOrd="0" destOrd="0" presId="urn:microsoft.com/office/officeart/2005/8/layout/orgChart1"/>
    <dgm:cxn modelId="{5EFAF785-58C8-4FAE-96EF-289EF9911371}" type="presParOf" srcId="{3CEF8FBF-90FF-470F-B35D-6254F58E9990}" destId="{B94CBABE-66CD-457A-903F-8728C1F3C5F9}" srcOrd="0" destOrd="0" presId="urn:microsoft.com/office/officeart/2005/8/layout/orgChart1"/>
    <dgm:cxn modelId="{99CB2451-BE65-4EDC-A781-31BED6C6238C}" type="presParOf" srcId="{3CEF8FBF-90FF-470F-B35D-6254F58E9990}" destId="{ED4487CB-CA09-4BF4-9947-561C7413B0D3}" srcOrd="1" destOrd="0" presId="urn:microsoft.com/office/officeart/2005/8/layout/orgChart1"/>
    <dgm:cxn modelId="{023B9F45-93B8-4D08-ACCC-AC548B942AA8}" type="presParOf" srcId="{90127DA6-8388-46D7-AF05-49C39C5C3510}" destId="{57FFA42D-ADFE-4653-816D-84129F9EFE3D}" srcOrd="1" destOrd="0" presId="urn:microsoft.com/office/officeart/2005/8/layout/orgChart1"/>
    <dgm:cxn modelId="{70326DE6-DC2B-484F-B4DC-094EF0365039}" type="presParOf" srcId="{90127DA6-8388-46D7-AF05-49C39C5C3510}" destId="{A5BE5FCA-6EA8-4CE9-BCDD-E4E5A7BE99EE}" srcOrd="2" destOrd="0" presId="urn:microsoft.com/office/officeart/2005/8/layout/orgChart1"/>
    <dgm:cxn modelId="{9086B743-642B-4799-991C-FBFF32513A24}" type="presParOf" srcId="{2FD11E16-262F-483B-A5C6-BE5154CC60FC}" destId="{54F4E44B-153D-4819-9ECE-0D08C3419143}" srcOrd="2" destOrd="0" presId="urn:microsoft.com/office/officeart/2005/8/layout/orgChart1"/>
    <dgm:cxn modelId="{B4E27332-4F48-410E-9460-E9C8F72D4D52}" type="presParOf" srcId="{2FD11E16-262F-483B-A5C6-BE5154CC60FC}" destId="{8D205DD7-2CED-4BBC-9DCB-0EFE3B4D98EE}" srcOrd="3" destOrd="0" presId="urn:microsoft.com/office/officeart/2005/8/layout/orgChart1"/>
    <dgm:cxn modelId="{1112C9DB-E7DF-4BF9-B66C-EFDDF93BB8EF}" type="presParOf" srcId="{8D205DD7-2CED-4BBC-9DCB-0EFE3B4D98EE}" destId="{02353A0C-29BB-40EE-B848-8023C4EBEAC9}" srcOrd="0" destOrd="0" presId="urn:microsoft.com/office/officeart/2005/8/layout/orgChart1"/>
    <dgm:cxn modelId="{D90F8D79-F8C4-40FE-93CC-A2D64A6B79E8}" type="presParOf" srcId="{02353A0C-29BB-40EE-B848-8023C4EBEAC9}" destId="{64E34EF9-245C-41B3-8C29-F09996876617}" srcOrd="0" destOrd="0" presId="urn:microsoft.com/office/officeart/2005/8/layout/orgChart1"/>
    <dgm:cxn modelId="{E8950014-968D-4C82-BFD5-AE680FC508D0}" type="presParOf" srcId="{02353A0C-29BB-40EE-B848-8023C4EBEAC9}" destId="{98E19CBF-82F1-45DC-AE93-B50216CC23DD}" srcOrd="1" destOrd="0" presId="urn:microsoft.com/office/officeart/2005/8/layout/orgChart1"/>
    <dgm:cxn modelId="{6BEEABA5-FA90-4435-9CE0-223E8578D4F1}" type="presParOf" srcId="{8D205DD7-2CED-4BBC-9DCB-0EFE3B4D98EE}" destId="{60808ADA-56F7-4568-9088-8424957C44E9}" srcOrd="1" destOrd="0" presId="urn:microsoft.com/office/officeart/2005/8/layout/orgChart1"/>
    <dgm:cxn modelId="{0FD2D4C9-262F-49D5-9F9E-C80D20A4941B}" type="presParOf" srcId="{8D205DD7-2CED-4BBC-9DCB-0EFE3B4D98EE}" destId="{0A18032A-1FBB-4552-80FB-06FE5D9D9BD9}" srcOrd="2" destOrd="0" presId="urn:microsoft.com/office/officeart/2005/8/layout/orgChart1"/>
    <dgm:cxn modelId="{4568AACD-7E23-4CB7-9465-597CDF3CCE01}" type="presParOf" srcId="{8399DBD9-9506-406E-8529-847B72DCA809}" destId="{0F58ED08-086D-4E8A-B7DF-9EFFBF071BAF}" srcOrd="2" destOrd="0" presId="urn:microsoft.com/office/officeart/2005/8/layout/orgChart1"/>
    <dgm:cxn modelId="{2A114305-248D-4320-B02B-29771431A2A1}" type="presParOf" srcId="{7E5772F3-9131-42C5-A28F-C3A1E68408DF}" destId="{C6263805-608A-4D3F-9F66-34C3094D7F39}" srcOrd="2" destOrd="0" presId="urn:microsoft.com/office/officeart/2005/8/layout/orgChart1"/>
    <dgm:cxn modelId="{35338B68-2137-4B8A-80ED-2BB0A06F66F8}" type="presParOf" srcId="{7E5772F3-9131-42C5-A28F-C3A1E68408DF}" destId="{38F42C48-DE98-4590-B524-35EC02356980}" srcOrd="3" destOrd="0" presId="urn:microsoft.com/office/officeart/2005/8/layout/orgChart1"/>
    <dgm:cxn modelId="{E2EFDDB8-3892-44E9-AB66-85A8F17EB12D}" type="presParOf" srcId="{38F42C48-DE98-4590-B524-35EC02356980}" destId="{08A803C8-1851-4D74-9058-126F497C299A}" srcOrd="0" destOrd="0" presId="urn:microsoft.com/office/officeart/2005/8/layout/orgChart1"/>
    <dgm:cxn modelId="{092B4BB7-522C-4222-963B-48636805ECE3}" type="presParOf" srcId="{08A803C8-1851-4D74-9058-126F497C299A}" destId="{976ED4A2-F889-4214-867C-A24E9DF98057}" srcOrd="0" destOrd="0" presId="urn:microsoft.com/office/officeart/2005/8/layout/orgChart1"/>
    <dgm:cxn modelId="{4597C375-5BFC-4E20-B3E4-32A0A0D0E1AA}" type="presParOf" srcId="{08A803C8-1851-4D74-9058-126F497C299A}" destId="{550DAAC2-C9C5-43DB-92D2-B105EC2B7E67}" srcOrd="1" destOrd="0" presId="urn:microsoft.com/office/officeart/2005/8/layout/orgChart1"/>
    <dgm:cxn modelId="{B5B8EAFB-1900-48F5-9EFE-4128C9153FBA}" type="presParOf" srcId="{38F42C48-DE98-4590-B524-35EC02356980}" destId="{4B21BF1D-16BC-4F6F-9F1D-E8D9DF78FC61}" srcOrd="1" destOrd="0" presId="urn:microsoft.com/office/officeart/2005/8/layout/orgChart1"/>
    <dgm:cxn modelId="{D7D47B32-6D76-4665-8787-A4EFF584D976}" type="presParOf" srcId="{4B21BF1D-16BC-4F6F-9F1D-E8D9DF78FC61}" destId="{C82B23A7-516B-4AC6-B0A3-814508A74719}" srcOrd="0" destOrd="0" presId="urn:microsoft.com/office/officeart/2005/8/layout/orgChart1"/>
    <dgm:cxn modelId="{5648B730-BCCC-4679-9824-24F7C982B47E}" type="presParOf" srcId="{4B21BF1D-16BC-4F6F-9F1D-E8D9DF78FC61}" destId="{7DEB4E7F-266A-48C8-AD2C-BDDCF92B3370}" srcOrd="1" destOrd="0" presId="urn:microsoft.com/office/officeart/2005/8/layout/orgChart1"/>
    <dgm:cxn modelId="{C9C46045-830D-4B78-B086-41BDF0521CD8}" type="presParOf" srcId="{7DEB4E7F-266A-48C8-AD2C-BDDCF92B3370}" destId="{FBE6C0DD-DD1D-414F-848C-081E48B467F8}" srcOrd="0" destOrd="0" presId="urn:microsoft.com/office/officeart/2005/8/layout/orgChart1"/>
    <dgm:cxn modelId="{A8A04DDA-DC90-4017-9E23-3C53D47F4E52}" type="presParOf" srcId="{FBE6C0DD-DD1D-414F-848C-081E48B467F8}" destId="{EDE80D87-B13D-4B37-8E7D-57ECA12FF177}" srcOrd="0" destOrd="0" presId="urn:microsoft.com/office/officeart/2005/8/layout/orgChart1"/>
    <dgm:cxn modelId="{239AA3D5-146D-470E-8437-8DA847B2671E}" type="presParOf" srcId="{FBE6C0DD-DD1D-414F-848C-081E48B467F8}" destId="{FDC914AB-70C8-42B4-A778-27E0897291AC}" srcOrd="1" destOrd="0" presId="urn:microsoft.com/office/officeart/2005/8/layout/orgChart1"/>
    <dgm:cxn modelId="{6C0CF2F4-98AC-4636-A4AE-8EAEDF42AE54}" type="presParOf" srcId="{7DEB4E7F-266A-48C8-AD2C-BDDCF92B3370}" destId="{DDB1D4E6-8430-432A-9E25-79A4072F5E04}" srcOrd="1" destOrd="0" presId="urn:microsoft.com/office/officeart/2005/8/layout/orgChart1"/>
    <dgm:cxn modelId="{D2B041E2-D9CC-4476-BB7E-5317E178A6C1}" type="presParOf" srcId="{7DEB4E7F-266A-48C8-AD2C-BDDCF92B3370}" destId="{C1EFD7F8-331B-4C79-B434-930F2CA2D660}" srcOrd="2" destOrd="0" presId="urn:microsoft.com/office/officeart/2005/8/layout/orgChart1"/>
    <dgm:cxn modelId="{D36F5E43-271B-4955-B7DE-E77F55625B72}" type="presParOf" srcId="{4B21BF1D-16BC-4F6F-9F1D-E8D9DF78FC61}" destId="{550CF773-335E-4A2F-8849-CDD9229773F0}" srcOrd="2" destOrd="0" presId="urn:microsoft.com/office/officeart/2005/8/layout/orgChart1"/>
    <dgm:cxn modelId="{97B9433E-3350-4836-A376-0414C1E478CA}" type="presParOf" srcId="{4B21BF1D-16BC-4F6F-9F1D-E8D9DF78FC61}" destId="{EE58F336-866C-4819-BDC6-3DFE501CB780}" srcOrd="3" destOrd="0" presId="urn:microsoft.com/office/officeart/2005/8/layout/orgChart1"/>
    <dgm:cxn modelId="{5326ABEF-F343-4D15-8128-743843DBFCCD}" type="presParOf" srcId="{EE58F336-866C-4819-BDC6-3DFE501CB780}" destId="{714A526F-482B-4F4C-8983-E55180E5D2AF}" srcOrd="0" destOrd="0" presId="urn:microsoft.com/office/officeart/2005/8/layout/orgChart1"/>
    <dgm:cxn modelId="{038CD251-9C55-4E7C-9638-4A3C2085B077}" type="presParOf" srcId="{714A526F-482B-4F4C-8983-E55180E5D2AF}" destId="{072DD5B9-46AB-4920-B388-625E950BB1CF}" srcOrd="0" destOrd="0" presId="urn:microsoft.com/office/officeart/2005/8/layout/orgChart1"/>
    <dgm:cxn modelId="{FA9C876C-001F-4160-849E-F92DFA28EE45}" type="presParOf" srcId="{714A526F-482B-4F4C-8983-E55180E5D2AF}" destId="{C6D7343D-BE41-40C4-AB41-B88F1D06918A}" srcOrd="1" destOrd="0" presId="urn:microsoft.com/office/officeart/2005/8/layout/orgChart1"/>
    <dgm:cxn modelId="{014EBAA3-DF1A-4D18-B4B3-597408DE92F9}" type="presParOf" srcId="{EE58F336-866C-4819-BDC6-3DFE501CB780}" destId="{23F1515C-409D-4F59-B76F-2D0E56E81E3F}" srcOrd="1" destOrd="0" presId="urn:microsoft.com/office/officeart/2005/8/layout/orgChart1"/>
    <dgm:cxn modelId="{A96CC710-B9D3-4DDC-A1C3-E34003D1875B}" type="presParOf" srcId="{23F1515C-409D-4F59-B76F-2D0E56E81E3F}" destId="{3F1A7C11-4942-448B-B3D2-1E5D6C547B95}" srcOrd="0" destOrd="0" presId="urn:microsoft.com/office/officeart/2005/8/layout/orgChart1"/>
    <dgm:cxn modelId="{A238EFEE-1488-41DF-B38D-17AA5712E94F}" type="presParOf" srcId="{23F1515C-409D-4F59-B76F-2D0E56E81E3F}" destId="{DD4532A7-D76D-457C-98FE-4DA07FE2AC56}" srcOrd="1" destOrd="0" presId="urn:microsoft.com/office/officeart/2005/8/layout/orgChart1"/>
    <dgm:cxn modelId="{81B636DA-E249-40F3-B5C5-8AE73E883335}" type="presParOf" srcId="{DD4532A7-D76D-457C-98FE-4DA07FE2AC56}" destId="{20ACD3BD-8070-4D05-9685-8423AFE9FC5B}" srcOrd="0" destOrd="0" presId="urn:microsoft.com/office/officeart/2005/8/layout/orgChart1"/>
    <dgm:cxn modelId="{315668C0-2E1A-4088-B3F0-BA6D7D261B28}" type="presParOf" srcId="{20ACD3BD-8070-4D05-9685-8423AFE9FC5B}" destId="{C54B817A-76DB-43B3-BCF7-C1A1503F875F}" srcOrd="0" destOrd="0" presId="urn:microsoft.com/office/officeart/2005/8/layout/orgChart1"/>
    <dgm:cxn modelId="{D617E92F-4D91-4055-81E3-7449B361D901}" type="presParOf" srcId="{20ACD3BD-8070-4D05-9685-8423AFE9FC5B}" destId="{AE5D57FF-ACE0-4E97-8C7C-ED72556F455D}" srcOrd="1" destOrd="0" presId="urn:microsoft.com/office/officeart/2005/8/layout/orgChart1"/>
    <dgm:cxn modelId="{F5836E4D-1502-45DE-8877-3EFFBFCF3853}" type="presParOf" srcId="{DD4532A7-D76D-457C-98FE-4DA07FE2AC56}" destId="{9727C28F-02C3-4DDE-94DA-23DE3EB41397}" srcOrd="1" destOrd="0" presId="urn:microsoft.com/office/officeart/2005/8/layout/orgChart1"/>
    <dgm:cxn modelId="{1C7B28C5-A8A7-494F-835E-6CC8D025B41F}" type="presParOf" srcId="{DD4532A7-D76D-457C-98FE-4DA07FE2AC56}" destId="{B64ED239-2AF5-4ECC-8C01-E8B0DD2C51E9}" srcOrd="2" destOrd="0" presId="urn:microsoft.com/office/officeart/2005/8/layout/orgChart1"/>
    <dgm:cxn modelId="{5D71F493-1730-4CE1-B675-3D26B3356929}" type="presParOf" srcId="{23F1515C-409D-4F59-B76F-2D0E56E81E3F}" destId="{F60E67BE-3112-44EE-8DC4-7AD709BB41AD}" srcOrd="2" destOrd="0" presId="urn:microsoft.com/office/officeart/2005/8/layout/orgChart1"/>
    <dgm:cxn modelId="{E3B2FD02-5D38-4EF5-AB86-4E112FB0E6B6}" type="presParOf" srcId="{23F1515C-409D-4F59-B76F-2D0E56E81E3F}" destId="{35003924-84CD-4F86-96CE-3CA23EE49956}" srcOrd="3" destOrd="0" presId="urn:microsoft.com/office/officeart/2005/8/layout/orgChart1"/>
    <dgm:cxn modelId="{4ECE2061-377A-4AC7-98E5-9091F1B74F80}" type="presParOf" srcId="{35003924-84CD-4F86-96CE-3CA23EE49956}" destId="{30F28BC4-7A09-4E00-AB6E-EA89E0EDC5AB}" srcOrd="0" destOrd="0" presId="urn:microsoft.com/office/officeart/2005/8/layout/orgChart1"/>
    <dgm:cxn modelId="{E1FBD55F-7171-40A0-9EAD-E48AB07ACAB5}" type="presParOf" srcId="{30F28BC4-7A09-4E00-AB6E-EA89E0EDC5AB}" destId="{0743DAEE-07BC-42A4-B233-100D23A5734A}" srcOrd="0" destOrd="0" presId="urn:microsoft.com/office/officeart/2005/8/layout/orgChart1"/>
    <dgm:cxn modelId="{9D84D4F5-AAC0-48F0-9170-C34FE4D87BF1}" type="presParOf" srcId="{30F28BC4-7A09-4E00-AB6E-EA89E0EDC5AB}" destId="{C8A0EC17-2E55-45D0-86BB-A33643253E5A}" srcOrd="1" destOrd="0" presId="urn:microsoft.com/office/officeart/2005/8/layout/orgChart1"/>
    <dgm:cxn modelId="{540B1452-438F-4E08-9EEB-FA786B6BD5EF}" type="presParOf" srcId="{35003924-84CD-4F86-96CE-3CA23EE49956}" destId="{809187E1-58B1-4557-AE5E-C7C78325A707}" srcOrd="1" destOrd="0" presId="urn:microsoft.com/office/officeart/2005/8/layout/orgChart1"/>
    <dgm:cxn modelId="{56C69FC7-27CD-431F-A2C9-6ED11A5717A6}" type="presParOf" srcId="{35003924-84CD-4F86-96CE-3CA23EE49956}" destId="{64E7B85E-808F-4CCC-B86C-BB5D1901882F}" srcOrd="2" destOrd="0" presId="urn:microsoft.com/office/officeart/2005/8/layout/orgChart1"/>
    <dgm:cxn modelId="{93843C81-490A-4997-99C2-32CD883E4046}" type="presParOf" srcId="{EE58F336-866C-4819-BDC6-3DFE501CB780}" destId="{F31AE8DF-EA1D-40FE-B7FE-851A00016740}" srcOrd="2" destOrd="0" presId="urn:microsoft.com/office/officeart/2005/8/layout/orgChart1"/>
    <dgm:cxn modelId="{DCE05E85-3BA2-41EB-98EE-8B9B0E8DAF9B}" type="presParOf" srcId="{4B21BF1D-16BC-4F6F-9F1D-E8D9DF78FC61}" destId="{6541BCA7-8727-4A36-820E-0992EB26F266}" srcOrd="4" destOrd="0" presId="urn:microsoft.com/office/officeart/2005/8/layout/orgChart1"/>
    <dgm:cxn modelId="{2F13CBAF-24D4-4CAB-B4F3-8BA301B3F150}" type="presParOf" srcId="{4B21BF1D-16BC-4F6F-9F1D-E8D9DF78FC61}" destId="{EAB8E2D7-E738-489C-85DD-02A7BC9519ED}" srcOrd="5" destOrd="0" presId="urn:microsoft.com/office/officeart/2005/8/layout/orgChart1"/>
    <dgm:cxn modelId="{4B11F623-0325-4901-983A-20F9B5A71236}" type="presParOf" srcId="{EAB8E2D7-E738-489C-85DD-02A7BC9519ED}" destId="{B1D66976-7E93-405A-AC70-45295BD47ECE}" srcOrd="0" destOrd="0" presId="urn:microsoft.com/office/officeart/2005/8/layout/orgChart1"/>
    <dgm:cxn modelId="{83B57489-F045-4F42-AF13-FD48D934B8A5}" type="presParOf" srcId="{B1D66976-7E93-405A-AC70-45295BD47ECE}" destId="{75DC5ADC-D720-437C-9CDD-D00A32B72704}" srcOrd="0" destOrd="0" presId="urn:microsoft.com/office/officeart/2005/8/layout/orgChart1"/>
    <dgm:cxn modelId="{13E69DEA-E45A-4D1F-A5F5-86515E4C5881}" type="presParOf" srcId="{B1D66976-7E93-405A-AC70-45295BD47ECE}" destId="{31DD807E-A9E5-4163-AC0A-8E96EE418387}" srcOrd="1" destOrd="0" presId="urn:microsoft.com/office/officeart/2005/8/layout/orgChart1"/>
    <dgm:cxn modelId="{FBAF4257-DA38-43FE-AAAB-D6FB6F7ED520}" type="presParOf" srcId="{EAB8E2D7-E738-489C-85DD-02A7BC9519ED}" destId="{5A025928-6A53-433E-A70B-658B8CEFE1E2}" srcOrd="1" destOrd="0" presId="urn:microsoft.com/office/officeart/2005/8/layout/orgChart1"/>
    <dgm:cxn modelId="{BE44CF05-C7DA-477B-BE71-0B933EC3F1FA}" type="presParOf" srcId="{5A025928-6A53-433E-A70B-658B8CEFE1E2}" destId="{D9F8B771-A69A-4C60-892E-154B1755A575}" srcOrd="0" destOrd="0" presId="urn:microsoft.com/office/officeart/2005/8/layout/orgChart1"/>
    <dgm:cxn modelId="{4D15FD25-7AFB-4553-82BD-4AAD8262F03A}" type="presParOf" srcId="{5A025928-6A53-433E-A70B-658B8CEFE1E2}" destId="{D1740BD5-CB9F-4B04-9B16-A2B2246CA539}" srcOrd="1" destOrd="0" presId="urn:microsoft.com/office/officeart/2005/8/layout/orgChart1"/>
    <dgm:cxn modelId="{2013BBE5-DACA-4152-A47C-DF441BCD8B0C}" type="presParOf" srcId="{D1740BD5-CB9F-4B04-9B16-A2B2246CA539}" destId="{29FC3CB9-C3C4-47A0-9EB6-46CDC9127CCB}" srcOrd="0" destOrd="0" presId="urn:microsoft.com/office/officeart/2005/8/layout/orgChart1"/>
    <dgm:cxn modelId="{4E03F055-294F-443A-8FC4-10DF7E7E3F14}" type="presParOf" srcId="{29FC3CB9-C3C4-47A0-9EB6-46CDC9127CCB}" destId="{744B3A71-651A-4DB0-96DB-53E30FF10566}" srcOrd="0" destOrd="0" presId="urn:microsoft.com/office/officeart/2005/8/layout/orgChart1"/>
    <dgm:cxn modelId="{E4B3DF20-2C8B-4392-916A-DE885871474A}" type="presParOf" srcId="{29FC3CB9-C3C4-47A0-9EB6-46CDC9127CCB}" destId="{56AD5C8F-059E-441B-BD8C-624C2C789EB6}" srcOrd="1" destOrd="0" presId="urn:microsoft.com/office/officeart/2005/8/layout/orgChart1"/>
    <dgm:cxn modelId="{6EF45AA9-BB08-48C8-BFEE-65B16819200F}" type="presParOf" srcId="{D1740BD5-CB9F-4B04-9B16-A2B2246CA539}" destId="{7E31AFC3-CFC7-4EAC-91C2-BD505600533A}" srcOrd="1" destOrd="0" presId="urn:microsoft.com/office/officeart/2005/8/layout/orgChart1"/>
    <dgm:cxn modelId="{0E91CCEE-DE90-424B-8FE5-58580CF32F30}" type="presParOf" srcId="{D1740BD5-CB9F-4B04-9B16-A2B2246CA539}" destId="{7582AAB6-027E-45CD-8378-FC43D8F3D3B2}" srcOrd="2" destOrd="0" presId="urn:microsoft.com/office/officeart/2005/8/layout/orgChart1"/>
    <dgm:cxn modelId="{A4C2DA16-A8D9-41EF-BAB6-AB8EA81E9335}" type="presParOf" srcId="{5A025928-6A53-433E-A70B-658B8CEFE1E2}" destId="{70090778-03DC-43CE-A66D-5EE673EA1F1F}" srcOrd="2" destOrd="0" presId="urn:microsoft.com/office/officeart/2005/8/layout/orgChart1"/>
    <dgm:cxn modelId="{2BCD92C9-B0FA-4E2F-9F09-1E2EB2B2E2A6}" type="presParOf" srcId="{5A025928-6A53-433E-A70B-658B8CEFE1E2}" destId="{C74968D7-560F-4730-9714-A28782106985}" srcOrd="3" destOrd="0" presId="urn:microsoft.com/office/officeart/2005/8/layout/orgChart1"/>
    <dgm:cxn modelId="{724DBB67-B711-465B-9F78-4E06FFBEF103}" type="presParOf" srcId="{C74968D7-560F-4730-9714-A28782106985}" destId="{DCDC40D1-CC5C-4BA4-93AF-66126EEF63B9}" srcOrd="0" destOrd="0" presId="urn:microsoft.com/office/officeart/2005/8/layout/orgChart1"/>
    <dgm:cxn modelId="{0531EEE2-0349-4446-94D3-7AFA91BF76BB}" type="presParOf" srcId="{DCDC40D1-CC5C-4BA4-93AF-66126EEF63B9}" destId="{9A45F10B-110A-4986-A0E9-468F1A56BB5E}" srcOrd="0" destOrd="0" presId="urn:microsoft.com/office/officeart/2005/8/layout/orgChart1"/>
    <dgm:cxn modelId="{68619A97-FC78-4F1E-808F-F299FFF7B64D}" type="presParOf" srcId="{DCDC40D1-CC5C-4BA4-93AF-66126EEF63B9}" destId="{68D69860-4197-4D50-AC91-C19D2BEE61D5}" srcOrd="1" destOrd="0" presId="urn:microsoft.com/office/officeart/2005/8/layout/orgChart1"/>
    <dgm:cxn modelId="{81B5FD1E-D813-4AD8-A3B9-8DA54D78420B}" type="presParOf" srcId="{C74968D7-560F-4730-9714-A28782106985}" destId="{147EA39A-F808-4381-98D4-A29B9480BDB0}" srcOrd="1" destOrd="0" presId="urn:microsoft.com/office/officeart/2005/8/layout/orgChart1"/>
    <dgm:cxn modelId="{7267CDCE-7F5C-40FD-B8E8-7A2B562FF345}" type="presParOf" srcId="{C74968D7-560F-4730-9714-A28782106985}" destId="{AA7CB63E-E3F7-4725-98B8-586623437EEF}" srcOrd="2" destOrd="0" presId="urn:microsoft.com/office/officeart/2005/8/layout/orgChart1"/>
    <dgm:cxn modelId="{F0111903-238D-4003-99F1-FC755A83E27E}" type="presParOf" srcId="{EAB8E2D7-E738-489C-85DD-02A7BC9519ED}" destId="{7F31979D-EDDB-4F14-9D21-AECED9D431EB}" srcOrd="2" destOrd="0" presId="urn:microsoft.com/office/officeart/2005/8/layout/orgChart1"/>
    <dgm:cxn modelId="{7D3945AE-5FAD-4B06-AD9B-09DFF67E9C7A}" type="presParOf" srcId="{4B21BF1D-16BC-4F6F-9F1D-E8D9DF78FC61}" destId="{8B7ED048-2047-41ED-B94A-5F18BAA9EEAF}" srcOrd="6" destOrd="0" presId="urn:microsoft.com/office/officeart/2005/8/layout/orgChart1"/>
    <dgm:cxn modelId="{6B846AF2-173A-488A-8B6B-381409AA6C3B}" type="presParOf" srcId="{4B21BF1D-16BC-4F6F-9F1D-E8D9DF78FC61}" destId="{0AF176F2-F83A-4635-96A2-5FEA3A1CB846}" srcOrd="7" destOrd="0" presId="urn:microsoft.com/office/officeart/2005/8/layout/orgChart1"/>
    <dgm:cxn modelId="{22AF5C53-B875-48F9-8990-54E1923BB6F5}" type="presParOf" srcId="{0AF176F2-F83A-4635-96A2-5FEA3A1CB846}" destId="{B4B351B5-D125-42B8-8444-EA7352FE2BC7}" srcOrd="0" destOrd="0" presId="urn:microsoft.com/office/officeart/2005/8/layout/orgChart1"/>
    <dgm:cxn modelId="{6EED26F4-C2C3-4427-9009-58732C9CCD3D}" type="presParOf" srcId="{B4B351B5-D125-42B8-8444-EA7352FE2BC7}" destId="{19BD0CA2-2DF2-4487-8867-C7638D02B447}" srcOrd="0" destOrd="0" presId="urn:microsoft.com/office/officeart/2005/8/layout/orgChart1"/>
    <dgm:cxn modelId="{C3CB5C11-59AC-4124-BC5E-381EA57C0F12}" type="presParOf" srcId="{B4B351B5-D125-42B8-8444-EA7352FE2BC7}" destId="{57C012D9-BECD-4B7F-B12D-C599CE81C978}" srcOrd="1" destOrd="0" presId="urn:microsoft.com/office/officeart/2005/8/layout/orgChart1"/>
    <dgm:cxn modelId="{EA03AEF5-A736-4628-A2B9-E99D8CA4B762}" type="presParOf" srcId="{0AF176F2-F83A-4635-96A2-5FEA3A1CB846}" destId="{0370E9E0-77A2-42E8-A060-4CE4527BB7B4}" srcOrd="1" destOrd="0" presId="urn:microsoft.com/office/officeart/2005/8/layout/orgChart1"/>
    <dgm:cxn modelId="{B9F41C21-A461-4B6E-8343-E5E222214A69}" type="presParOf" srcId="{0AF176F2-F83A-4635-96A2-5FEA3A1CB846}" destId="{7D7DEC3F-596B-48F6-BCB4-5E751A2736D4}" srcOrd="2" destOrd="0" presId="urn:microsoft.com/office/officeart/2005/8/layout/orgChart1"/>
    <dgm:cxn modelId="{D70EFBA3-DE53-4B35-96F0-8899F81AF4C0}" type="presParOf" srcId="{38F42C48-DE98-4590-B524-35EC02356980}" destId="{A6EBAC45-32B8-4CCC-810F-AB9D955B1ED5}" srcOrd="2" destOrd="0" presId="urn:microsoft.com/office/officeart/2005/8/layout/orgChart1"/>
    <dgm:cxn modelId="{045CBCBB-51DD-4E6F-8314-12C526A87C47}" type="presParOf" srcId="{C04DB564-E532-4600-A0EB-659451F8ED6E}" destId="{BB703DF7-D26E-463B-8FE6-A8566792AE91}" srcOrd="2" destOrd="0" presId="urn:microsoft.com/office/officeart/2005/8/layout/orgChart1"/>
    <dgm:cxn modelId="{493415DA-DF3B-436F-9FDC-D4B5ACCD7A8B}" type="presParOf" srcId="{2596697D-0B1D-4D6B-B522-96FBBBA32BE7}" destId="{C4CC5633-A845-4D69-87ED-3D91FAF923CD}" srcOrd="4" destOrd="0" presId="urn:microsoft.com/office/officeart/2005/8/layout/orgChart1"/>
    <dgm:cxn modelId="{0DF49D98-C2B9-4A6D-BBA8-8CEA47D1A7D2}" type="presParOf" srcId="{2596697D-0B1D-4D6B-B522-96FBBBA32BE7}" destId="{2DECD124-8556-409B-9AF2-68BD59B255AD}" srcOrd="5" destOrd="0" presId="urn:microsoft.com/office/officeart/2005/8/layout/orgChart1"/>
    <dgm:cxn modelId="{A9B8720B-4241-4CE5-908D-1CB0FE544D02}" type="presParOf" srcId="{2DECD124-8556-409B-9AF2-68BD59B255AD}" destId="{21DADE6A-DC03-49A5-B2DB-A3B9076B8886}" srcOrd="0" destOrd="0" presId="urn:microsoft.com/office/officeart/2005/8/layout/orgChart1"/>
    <dgm:cxn modelId="{9415896D-7003-4A28-B54E-FF667935CCA2}" type="presParOf" srcId="{21DADE6A-DC03-49A5-B2DB-A3B9076B8886}" destId="{887938BA-C0FD-4D91-9B30-6D1EAAB83221}" srcOrd="0" destOrd="0" presId="urn:microsoft.com/office/officeart/2005/8/layout/orgChart1"/>
    <dgm:cxn modelId="{28E8A5ED-B9DF-4451-9402-6618800EBBFC}" type="presParOf" srcId="{21DADE6A-DC03-49A5-B2DB-A3B9076B8886}" destId="{1939FC51-C380-46FB-A107-481F5C708B5B}" srcOrd="1" destOrd="0" presId="urn:microsoft.com/office/officeart/2005/8/layout/orgChart1"/>
    <dgm:cxn modelId="{89B154E7-1CA9-419E-B32E-F32D7173EC6E}" type="presParOf" srcId="{2DECD124-8556-409B-9AF2-68BD59B255AD}" destId="{BE8102F4-43B4-4316-911A-A30A91D9946F}" srcOrd="1" destOrd="0" presId="urn:microsoft.com/office/officeart/2005/8/layout/orgChart1"/>
    <dgm:cxn modelId="{8C205017-02C1-4E59-88A1-E928E973FBAE}" type="presParOf" srcId="{2DECD124-8556-409B-9AF2-68BD59B255AD}" destId="{17C42768-5964-49A6-B9F0-19448458BCAB}" srcOrd="2" destOrd="0" presId="urn:microsoft.com/office/officeart/2005/8/layout/orgChart1"/>
    <dgm:cxn modelId="{0427D3BD-C90E-45B9-ABBC-2DE3E1D366DE}" type="presParOf" srcId="{2596697D-0B1D-4D6B-B522-96FBBBA32BE7}" destId="{CDC48929-DDCA-46B0-96D2-4FC32BA16776}" srcOrd="6" destOrd="0" presId="urn:microsoft.com/office/officeart/2005/8/layout/orgChart1"/>
    <dgm:cxn modelId="{4CC17967-1BBE-4494-A046-AC8871CBA280}" type="presParOf" srcId="{2596697D-0B1D-4D6B-B522-96FBBBA32BE7}" destId="{A9A4F953-0FFB-42AD-A646-AC2EE8940D30}" srcOrd="7" destOrd="0" presId="urn:microsoft.com/office/officeart/2005/8/layout/orgChart1"/>
    <dgm:cxn modelId="{6A71B129-AE6E-4D4B-8F7A-278264962D9A}" type="presParOf" srcId="{A9A4F953-0FFB-42AD-A646-AC2EE8940D30}" destId="{D806359A-2F90-441D-A45C-3544067AEABA}" srcOrd="0" destOrd="0" presId="urn:microsoft.com/office/officeart/2005/8/layout/orgChart1"/>
    <dgm:cxn modelId="{7EF1EFCC-EEAE-441E-910B-77FB61E96CE1}" type="presParOf" srcId="{D806359A-2F90-441D-A45C-3544067AEABA}" destId="{B70933C1-2CB2-42CB-96F0-8C8C28CC8F61}" srcOrd="0" destOrd="0" presId="urn:microsoft.com/office/officeart/2005/8/layout/orgChart1"/>
    <dgm:cxn modelId="{215018F7-AED6-430C-A178-D6CC1008A940}" type="presParOf" srcId="{D806359A-2F90-441D-A45C-3544067AEABA}" destId="{F1850DC0-16B8-4160-A620-D32C9E42EB48}" srcOrd="1" destOrd="0" presId="urn:microsoft.com/office/officeart/2005/8/layout/orgChart1"/>
    <dgm:cxn modelId="{83425293-8B2C-47C2-B643-16ED84C1B7F1}" type="presParOf" srcId="{A9A4F953-0FFB-42AD-A646-AC2EE8940D30}" destId="{E95A15AC-D274-4E30-B70D-4CDF9D0C4BEA}" srcOrd="1" destOrd="0" presId="urn:microsoft.com/office/officeart/2005/8/layout/orgChart1"/>
    <dgm:cxn modelId="{1ACC6990-E722-4DFA-8168-939A9B7881F6}" type="presParOf" srcId="{E95A15AC-D274-4E30-B70D-4CDF9D0C4BEA}" destId="{1579898D-B6C5-4530-824F-B16572F6CCD2}" srcOrd="0" destOrd="0" presId="urn:microsoft.com/office/officeart/2005/8/layout/orgChart1"/>
    <dgm:cxn modelId="{0B36D574-1D08-4DAA-A086-BB6BC64AD299}" type="presParOf" srcId="{E95A15AC-D274-4E30-B70D-4CDF9D0C4BEA}" destId="{3392C99F-2993-4361-AD05-95384C7CD2C3}" srcOrd="1" destOrd="0" presId="urn:microsoft.com/office/officeart/2005/8/layout/orgChart1"/>
    <dgm:cxn modelId="{CB0D1E34-A16A-4603-A369-CCA139D360B8}" type="presParOf" srcId="{3392C99F-2993-4361-AD05-95384C7CD2C3}" destId="{B86570F4-B754-49AF-A929-ECD4FA647466}" srcOrd="0" destOrd="0" presId="urn:microsoft.com/office/officeart/2005/8/layout/orgChart1"/>
    <dgm:cxn modelId="{2BB33F46-1FE1-4982-A803-6599DC49DDDF}" type="presParOf" srcId="{B86570F4-B754-49AF-A929-ECD4FA647466}" destId="{2BBE1A2E-B8A1-46AF-A829-52BFDA46D3EB}" srcOrd="0" destOrd="0" presId="urn:microsoft.com/office/officeart/2005/8/layout/orgChart1"/>
    <dgm:cxn modelId="{6F1ACD22-16BA-4A63-A45F-E60A554FD9D7}" type="presParOf" srcId="{B86570F4-B754-49AF-A929-ECD4FA647466}" destId="{979AB80A-9982-4180-80C7-12254FA64057}" srcOrd="1" destOrd="0" presId="urn:microsoft.com/office/officeart/2005/8/layout/orgChart1"/>
    <dgm:cxn modelId="{489EEC19-3468-4D06-8457-E49E63B6762E}" type="presParOf" srcId="{3392C99F-2993-4361-AD05-95384C7CD2C3}" destId="{8138D5F7-25C6-44AB-90BA-C8AFC6279682}" srcOrd="1" destOrd="0" presId="urn:microsoft.com/office/officeart/2005/8/layout/orgChart1"/>
    <dgm:cxn modelId="{51CDF823-7D80-442B-B5BE-C3E14E248DDB}" type="presParOf" srcId="{8138D5F7-25C6-44AB-90BA-C8AFC6279682}" destId="{787F83CA-795C-45E0-B6E6-5F76A8F464E9}" srcOrd="0" destOrd="0" presId="urn:microsoft.com/office/officeart/2005/8/layout/orgChart1"/>
    <dgm:cxn modelId="{CCEEDD8D-912E-4F39-BFFB-95A2AE5C945C}" type="presParOf" srcId="{8138D5F7-25C6-44AB-90BA-C8AFC6279682}" destId="{3623EF6A-AE66-494C-9BFA-980951D16B92}" srcOrd="1" destOrd="0" presId="urn:microsoft.com/office/officeart/2005/8/layout/orgChart1"/>
    <dgm:cxn modelId="{A5D97010-9E6C-4BFB-8F52-534A7C081294}" type="presParOf" srcId="{3623EF6A-AE66-494C-9BFA-980951D16B92}" destId="{7275A920-0D83-430A-B1BC-77E66D41508A}" srcOrd="0" destOrd="0" presId="urn:microsoft.com/office/officeart/2005/8/layout/orgChart1"/>
    <dgm:cxn modelId="{E61786BE-A5F8-406A-A502-A31B4EC4CD24}" type="presParOf" srcId="{7275A920-0D83-430A-B1BC-77E66D41508A}" destId="{CFBC947E-AC57-4435-AC59-B05523E08C3D}" srcOrd="0" destOrd="0" presId="urn:microsoft.com/office/officeart/2005/8/layout/orgChart1"/>
    <dgm:cxn modelId="{B90EBBAE-F9ED-4A3A-97AD-E55DA5EDAF3C}" type="presParOf" srcId="{7275A920-0D83-430A-B1BC-77E66D41508A}" destId="{19AE6D14-23F6-4A66-853B-919A1263F97A}" srcOrd="1" destOrd="0" presId="urn:microsoft.com/office/officeart/2005/8/layout/orgChart1"/>
    <dgm:cxn modelId="{60A9189C-381F-4D50-B3DC-54CF32F88D67}" type="presParOf" srcId="{3623EF6A-AE66-494C-9BFA-980951D16B92}" destId="{D69581CE-25A3-4693-ADEC-0A020BBFE755}" srcOrd="1" destOrd="0" presId="urn:microsoft.com/office/officeart/2005/8/layout/orgChart1"/>
    <dgm:cxn modelId="{6BF3F220-14ED-4DDB-A77E-246B228CD5D8}" type="presParOf" srcId="{3623EF6A-AE66-494C-9BFA-980951D16B92}" destId="{7779C22B-A64A-4ED6-8E79-8128755E5F66}" srcOrd="2" destOrd="0" presId="urn:microsoft.com/office/officeart/2005/8/layout/orgChart1"/>
    <dgm:cxn modelId="{15893ADA-A9E5-4B7F-B018-C4D74F4AC263}" type="presParOf" srcId="{8138D5F7-25C6-44AB-90BA-C8AFC6279682}" destId="{6EC86B47-8DDC-41C9-BF56-4FF6CB892FD3}" srcOrd="2" destOrd="0" presId="urn:microsoft.com/office/officeart/2005/8/layout/orgChart1"/>
    <dgm:cxn modelId="{C3218B44-C749-4C47-B941-CAA8DC22F96D}" type="presParOf" srcId="{8138D5F7-25C6-44AB-90BA-C8AFC6279682}" destId="{E39FCDD2-6130-4E34-B6DC-A2DE60AA0002}" srcOrd="3" destOrd="0" presId="urn:microsoft.com/office/officeart/2005/8/layout/orgChart1"/>
    <dgm:cxn modelId="{705D5D24-3B96-4545-84FF-3A60EAC3AEE6}" type="presParOf" srcId="{E39FCDD2-6130-4E34-B6DC-A2DE60AA0002}" destId="{3FD83B59-8499-4DD8-8946-310FA2D35722}" srcOrd="0" destOrd="0" presId="urn:microsoft.com/office/officeart/2005/8/layout/orgChart1"/>
    <dgm:cxn modelId="{84EEFC36-5030-48AC-A5EE-A9ABAF6AA5FC}" type="presParOf" srcId="{3FD83B59-8499-4DD8-8946-310FA2D35722}" destId="{CEF2FC8A-E0E6-4C0C-8E64-89A59AC7E1C4}" srcOrd="0" destOrd="0" presId="urn:microsoft.com/office/officeart/2005/8/layout/orgChart1"/>
    <dgm:cxn modelId="{55DF353C-B8FC-4343-BCEA-2695AA8EF76A}" type="presParOf" srcId="{3FD83B59-8499-4DD8-8946-310FA2D35722}" destId="{1E34C073-5582-4A3F-A4AA-AF4F14AF1458}" srcOrd="1" destOrd="0" presId="urn:microsoft.com/office/officeart/2005/8/layout/orgChart1"/>
    <dgm:cxn modelId="{BF78761F-F9AA-4086-B31F-FF1205D3F0F5}" type="presParOf" srcId="{E39FCDD2-6130-4E34-B6DC-A2DE60AA0002}" destId="{20CE7DFF-B2E9-4810-9B17-3F8BD072493E}" srcOrd="1" destOrd="0" presId="urn:microsoft.com/office/officeart/2005/8/layout/orgChart1"/>
    <dgm:cxn modelId="{04F76BCE-9F9B-4CE0-AB31-A3F74441B85F}" type="presParOf" srcId="{E39FCDD2-6130-4E34-B6DC-A2DE60AA0002}" destId="{C81E4FAE-17AF-4DB3-9B94-88FABF0F71D4}" srcOrd="2" destOrd="0" presId="urn:microsoft.com/office/officeart/2005/8/layout/orgChart1"/>
    <dgm:cxn modelId="{F3420CA6-928D-4AE5-830F-AA5A6AA4D9AA}" type="presParOf" srcId="{3392C99F-2993-4361-AD05-95384C7CD2C3}" destId="{EEC8FC93-4C0C-4B5C-803A-67066F274A80}" srcOrd="2" destOrd="0" presId="urn:microsoft.com/office/officeart/2005/8/layout/orgChart1"/>
    <dgm:cxn modelId="{F1876AC5-5074-4812-8222-5183489E6F02}" type="presParOf" srcId="{E95A15AC-D274-4E30-B70D-4CDF9D0C4BEA}" destId="{D26B3B10-58D9-4B67-968B-AD54375CE5DB}" srcOrd="2" destOrd="0" presId="urn:microsoft.com/office/officeart/2005/8/layout/orgChart1"/>
    <dgm:cxn modelId="{E646EAE0-CB63-481C-A03D-78FA29B69F3E}" type="presParOf" srcId="{E95A15AC-D274-4E30-B70D-4CDF9D0C4BEA}" destId="{FF578C5E-1C94-40E2-8CFB-CCD3849FA466}" srcOrd="3" destOrd="0" presId="urn:microsoft.com/office/officeart/2005/8/layout/orgChart1"/>
    <dgm:cxn modelId="{7E7C1873-2635-454C-9CDE-316DE9EE0523}" type="presParOf" srcId="{FF578C5E-1C94-40E2-8CFB-CCD3849FA466}" destId="{2F29CBD7-22F5-4C21-A095-992D0823457F}" srcOrd="0" destOrd="0" presId="urn:microsoft.com/office/officeart/2005/8/layout/orgChart1"/>
    <dgm:cxn modelId="{4A81960F-DEEF-49F2-95F6-AD631FA288E0}" type="presParOf" srcId="{2F29CBD7-22F5-4C21-A095-992D0823457F}" destId="{B7476479-222C-4C0B-A589-2F6A1E5B3C2D}" srcOrd="0" destOrd="0" presId="urn:microsoft.com/office/officeart/2005/8/layout/orgChart1"/>
    <dgm:cxn modelId="{F28658AB-9AB9-46BF-889F-4186FF81A2AF}" type="presParOf" srcId="{2F29CBD7-22F5-4C21-A095-992D0823457F}" destId="{0CC1B5B7-611E-4587-9D12-3982B6D54EE6}" srcOrd="1" destOrd="0" presId="urn:microsoft.com/office/officeart/2005/8/layout/orgChart1"/>
    <dgm:cxn modelId="{9D020E54-E8AC-4E1C-8778-417AC1CD4B52}" type="presParOf" srcId="{FF578C5E-1C94-40E2-8CFB-CCD3849FA466}" destId="{6D4179B4-CA9B-4F90-935E-12AFDE2F86C4}" srcOrd="1" destOrd="0" presId="urn:microsoft.com/office/officeart/2005/8/layout/orgChart1"/>
    <dgm:cxn modelId="{EF557B2D-0CBD-49BB-8AE4-DDC0F8AA2A13}" type="presParOf" srcId="{6D4179B4-CA9B-4F90-935E-12AFDE2F86C4}" destId="{18DA2EAD-117A-429B-8ECC-6EAAA8E50FF0}" srcOrd="0" destOrd="0" presId="urn:microsoft.com/office/officeart/2005/8/layout/orgChart1"/>
    <dgm:cxn modelId="{72D6B1FD-1AC9-4E71-813F-9FB264069773}" type="presParOf" srcId="{6D4179B4-CA9B-4F90-935E-12AFDE2F86C4}" destId="{26DE9904-A053-4381-BADA-828601AC3369}" srcOrd="1" destOrd="0" presId="urn:microsoft.com/office/officeart/2005/8/layout/orgChart1"/>
    <dgm:cxn modelId="{9EB65658-253C-4E0D-8092-D3A669154C67}" type="presParOf" srcId="{26DE9904-A053-4381-BADA-828601AC3369}" destId="{1A716B91-5F40-448B-B9FC-3F161D298E27}" srcOrd="0" destOrd="0" presId="urn:microsoft.com/office/officeart/2005/8/layout/orgChart1"/>
    <dgm:cxn modelId="{99FDA554-E8BE-4D75-B8D2-55D0C7048A45}" type="presParOf" srcId="{1A716B91-5F40-448B-B9FC-3F161D298E27}" destId="{E920EB07-E884-460C-9F82-6A9BABFF122B}" srcOrd="0" destOrd="0" presId="urn:microsoft.com/office/officeart/2005/8/layout/orgChart1"/>
    <dgm:cxn modelId="{17F5E089-EAA7-43F9-A071-65BDE55E3033}" type="presParOf" srcId="{1A716B91-5F40-448B-B9FC-3F161D298E27}" destId="{167C56B6-F111-4ED5-B099-AADC95C63658}" srcOrd="1" destOrd="0" presId="urn:microsoft.com/office/officeart/2005/8/layout/orgChart1"/>
    <dgm:cxn modelId="{44D8D8DF-E5B6-4440-8746-E5379C7DEB87}" type="presParOf" srcId="{26DE9904-A053-4381-BADA-828601AC3369}" destId="{D30AF788-46EE-4295-AD70-0192222A08C8}" srcOrd="1" destOrd="0" presId="urn:microsoft.com/office/officeart/2005/8/layout/orgChart1"/>
    <dgm:cxn modelId="{BB3A6982-E28C-4FAE-81A4-4ACE427E34EA}" type="presParOf" srcId="{26DE9904-A053-4381-BADA-828601AC3369}" destId="{0B36660C-16D5-48B9-AE5E-3A1279A42D8D}" srcOrd="2" destOrd="0" presId="urn:microsoft.com/office/officeart/2005/8/layout/orgChart1"/>
    <dgm:cxn modelId="{3B9314CC-D525-4B35-8AC1-89EEF01F9DAA}" type="presParOf" srcId="{6D4179B4-CA9B-4F90-935E-12AFDE2F86C4}" destId="{4A53C0DC-33D6-4443-AAD5-7A7EBFF128AC}" srcOrd="2" destOrd="0" presId="urn:microsoft.com/office/officeart/2005/8/layout/orgChart1"/>
    <dgm:cxn modelId="{C09C02F4-353D-4796-B382-A70A41638364}" type="presParOf" srcId="{6D4179B4-CA9B-4F90-935E-12AFDE2F86C4}" destId="{74E19A2C-7624-4DF9-8E17-7B78B82AB093}" srcOrd="3" destOrd="0" presId="urn:microsoft.com/office/officeart/2005/8/layout/orgChart1"/>
    <dgm:cxn modelId="{1B6F5672-674E-40F0-B0C3-7B0B7777A6A9}" type="presParOf" srcId="{74E19A2C-7624-4DF9-8E17-7B78B82AB093}" destId="{1E63AA7E-F5B6-4985-BC59-5A898438C282}" srcOrd="0" destOrd="0" presId="urn:microsoft.com/office/officeart/2005/8/layout/orgChart1"/>
    <dgm:cxn modelId="{87F21F0F-E6F9-4A47-B8C1-A7DF207E6E33}" type="presParOf" srcId="{1E63AA7E-F5B6-4985-BC59-5A898438C282}" destId="{17691168-3A8C-49EC-AA2E-FF9BFF08335E}" srcOrd="0" destOrd="0" presId="urn:microsoft.com/office/officeart/2005/8/layout/orgChart1"/>
    <dgm:cxn modelId="{88580B0C-331A-4F2F-A721-6F535B2ACB6F}" type="presParOf" srcId="{1E63AA7E-F5B6-4985-BC59-5A898438C282}" destId="{FC0AC759-3F37-426B-9650-9F7670165D8E}" srcOrd="1" destOrd="0" presId="urn:microsoft.com/office/officeart/2005/8/layout/orgChart1"/>
    <dgm:cxn modelId="{1804DC16-C235-436F-AF4C-105DCF03E347}" type="presParOf" srcId="{74E19A2C-7624-4DF9-8E17-7B78B82AB093}" destId="{5D00A7E4-0789-4625-9FF6-06EBABC6E836}" srcOrd="1" destOrd="0" presId="urn:microsoft.com/office/officeart/2005/8/layout/orgChart1"/>
    <dgm:cxn modelId="{2F62977A-C42B-4049-82A1-E8D4E92B592B}" type="presParOf" srcId="{74E19A2C-7624-4DF9-8E17-7B78B82AB093}" destId="{381D1B00-FE74-4FE4-B785-0C45ACA1DFA0}" srcOrd="2" destOrd="0" presId="urn:microsoft.com/office/officeart/2005/8/layout/orgChart1"/>
    <dgm:cxn modelId="{EFA22E3D-1BEF-4C12-B25B-94A8416A7D0D}" type="presParOf" srcId="{FF578C5E-1C94-40E2-8CFB-CCD3849FA466}" destId="{7C75EA1C-0F2C-412C-AFA1-B8F23164D33C}" srcOrd="2" destOrd="0" presId="urn:microsoft.com/office/officeart/2005/8/layout/orgChart1"/>
    <dgm:cxn modelId="{FE656AC5-334A-4278-82FC-A4AC54EE45B9}" type="presParOf" srcId="{A9A4F953-0FFB-42AD-A646-AC2EE8940D30}" destId="{EF54A8E3-3EE0-42A6-8309-A9D7D9FB5AA4}" srcOrd="2" destOrd="0" presId="urn:microsoft.com/office/officeart/2005/8/layout/orgChart1"/>
    <dgm:cxn modelId="{030111FB-272D-4CA0-9819-D6DB9267E072}" type="presParOf" srcId="{2596697D-0B1D-4D6B-B522-96FBBBA32BE7}" destId="{7B0D1A58-CBA4-4696-B2DB-B9B22612AB7A}" srcOrd="8" destOrd="0" presId="urn:microsoft.com/office/officeart/2005/8/layout/orgChart1"/>
    <dgm:cxn modelId="{ED0A420D-B455-4075-894F-792E600D1995}" type="presParOf" srcId="{2596697D-0B1D-4D6B-B522-96FBBBA32BE7}" destId="{4A2EAFBA-4CF1-43A4-B081-57D7AD69C980}" srcOrd="9" destOrd="0" presId="urn:microsoft.com/office/officeart/2005/8/layout/orgChart1"/>
    <dgm:cxn modelId="{74E1615D-68C9-4406-B2B1-09AD08E86944}" type="presParOf" srcId="{4A2EAFBA-4CF1-43A4-B081-57D7AD69C980}" destId="{6EDC62F1-2F5C-4BBB-BA43-E762A24BD476}" srcOrd="0" destOrd="0" presId="urn:microsoft.com/office/officeart/2005/8/layout/orgChart1"/>
    <dgm:cxn modelId="{E4C9DFC9-9CD5-4BC8-83DC-F250D1C120D6}" type="presParOf" srcId="{6EDC62F1-2F5C-4BBB-BA43-E762A24BD476}" destId="{FE18A048-EE84-4545-AC14-D36503A44BA0}" srcOrd="0" destOrd="0" presId="urn:microsoft.com/office/officeart/2005/8/layout/orgChart1"/>
    <dgm:cxn modelId="{159B3FD4-73A4-4275-B5B0-71578E1CC40D}" type="presParOf" srcId="{6EDC62F1-2F5C-4BBB-BA43-E762A24BD476}" destId="{D17E0AD4-92DE-4B7F-9CCA-84DC624B5C72}" srcOrd="1" destOrd="0" presId="urn:microsoft.com/office/officeart/2005/8/layout/orgChart1"/>
    <dgm:cxn modelId="{E58B36EA-DD48-482F-9472-63D7F8312AF2}" type="presParOf" srcId="{4A2EAFBA-4CF1-43A4-B081-57D7AD69C980}" destId="{64D9E19A-1C10-403C-8F64-65CE60DFD580}" srcOrd="1" destOrd="0" presId="urn:microsoft.com/office/officeart/2005/8/layout/orgChart1"/>
    <dgm:cxn modelId="{05D2FB21-74C9-46DC-AD9D-18C7CF401F4F}" type="presParOf" srcId="{64D9E19A-1C10-403C-8F64-65CE60DFD580}" destId="{B3D9EE49-721E-45C4-999F-CA7207964FF5}" srcOrd="0" destOrd="0" presId="urn:microsoft.com/office/officeart/2005/8/layout/orgChart1"/>
    <dgm:cxn modelId="{58AB7186-2714-480E-B580-74C2CCA45F8A}" type="presParOf" srcId="{64D9E19A-1C10-403C-8F64-65CE60DFD580}" destId="{56C3363F-E11D-4F67-9F62-6EFEA43B39AD}" srcOrd="1" destOrd="0" presId="urn:microsoft.com/office/officeart/2005/8/layout/orgChart1"/>
    <dgm:cxn modelId="{DB3E75B8-5E91-4ADD-AE52-FEA64F851C1E}" type="presParOf" srcId="{56C3363F-E11D-4F67-9F62-6EFEA43B39AD}" destId="{FE24A45C-E991-4B8E-BC41-BC0F2280BF76}" srcOrd="0" destOrd="0" presId="urn:microsoft.com/office/officeart/2005/8/layout/orgChart1"/>
    <dgm:cxn modelId="{DD263F19-C54F-4ABD-BE61-7360A8D3C92D}" type="presParOf" srcId="{FE24A45C-E991-4B8E-BC41-BC0F2280BF76}" destId="{FBDAAACA-100F-47E7-8E75-C4315BC01AE2}" srcOrd="0" destOrd="0" presId="urn:microsoft.com/office/officeart/2005/8/layout/orgChart1"/>
    <dgm:cxn modelId="{1A05B634-D7E4-4EC8-90FE-0356B0621911}" type="presParOf" srcId="{FE24A45C-E991-4B8E-BC41-BC0F2280BF76}" destId="{E9AE7B9A-0EFE-4AD3-A73A-80BE66D8445B}" srcOrd="1" destOrd="0" presId="urn:microsoft.com/office/officeart/2005/8/layout/orgChart1"/>
    <dgm:cxn modelId="{84E0B8A5-6AF4-40FC-AD33-D761B73F6DB1}" type="presParOf" srcId="{56C3363F-E11D-4F67-9F62-6EFEA43B39AD}" destId="{E75D7902-ED28-478D-80CD-9F2A7D9BD4F2}" srcOrd="1" destOrd="0" presId="urn:microsoft.com/office/officeart/2005/8/layout/orgChart1"/>
    <dgm:cxn modelId="{F897735E-2364-4EDA-A9AE-EE38284F00B4}" type="presParOf" srcId="{56C3363F-E11D-4F67-9F62-6EFEA43B39AD}" destId="{C80E220A-28D3-4D57-9A88-72A7E493045C}" srcOrd="2" destOrd="0" presId="urn:microsoft.com/office/officeart/2005/8/layout/orgChart1"/>
    <dgm:cxn modelId="{629AF931-D290-4C2F-A3C8-0AFC2902708A}" type="presParOf" srcId="{64D9E19A-1C10-403C-8F64-65CE60DFD580}" destId="{62F37CD7-ACDD-4339-98ED-BDE68D76B9B3}" srcOrd="2" destOrd="0" presId="urn:microsoft.com/office/officeart/2005/8/layout/orgChart1"/>
    <dgm:cxn modelId="{F50EC0A2-F18C-478D-BC71-4012D457B35B}" type="presParOf" srcId="{64D9E19A-1C10-403C-8F64-65CE60DFD580}" destId="{9FE32D5F-3310-42CA-8404-6A375CC59129}" srcOrd="3" destOrd="0" presId="urn:microsoft.com/office/officeart/2005/8/layout/orgChart1"/>
    <dgm:cxn modelId="{E43EBE98-057E-4333-84E0-D67EF9401B5C}" type="presParOf" srcId="{9FE32D5F-3310-42CA-8404-6A375CC59129}" destId="{4073D07A-AE74-46AA-A8F3-6137E5FCDCA8}" srcOrd="0" destOrd="0" presId="urn:microsoft.com/office/officeart/2005/8/layout/orgChart1"/>
    <dgm:cxn modelId="{C4175F63-62CE-4078-8D53-9F09AB62775C}" type="presParOf" srcId="{4073D07A-AE74-46AA-A8F3-6137E5FCDCA8}" destId="{712A20AD-78B3-421F-B31E-ED4C52A654C0}" srcOrd="0" destOrd="0" presId="urn:microsoft.com/office/officeart/2005/8/layout/orgChart1"/>
    <dgm:cxn modelId="{35AA1879-9D9F-4374-B42E-F8100F55E8D1}" type="presParOf" srcId="{4073D07A-AE74-46AA-A8F3-6137E5FCDCA8}" destId="{57DBD1A2-557D-4F47-986F-396BA87AF1BD}" srcOrd="1" destOrd="0" presId="urn:microsoft.com/office/officeart/2005/8/layout/orgChart1"/>
    <dgm:cxn modelId="{A8E897D7-8747-4130-9EC3-48A75F05660C}" type="presParOf" srcId="{9FE32D5F-3310-42CA-8404-6A375CC59129}" destId="{B736F79B-9776-401E-8705-6B879FA72ED3}" srcOrd="1" destOrd="0" presId="urn:microsoft.com/office/officeart/2005/8/layout/orgChart1"/>
    <dgm:cxn modelId="{3C38DC22-2A43-42E8-99D4-10103ABF2AA9}" type="presParOf" srcId="{9FE32D5F-3310-42CA-8404-6A375CC59129}" destId="{182903E1-62DD-43BE-9C85-A01F129DD68E}" srcOrd="2" destOrd="0" presId="urn:microsoft.com/office/officeart/2005/8/layout/orgChart1"/>
    <dgm:cxn modelId="{8536D5B1-1893-49CE-8390-7103CD8357B9}" type="presParOf" srcId="{4A2EAFBA-4CF1-43A4-B081-57D7AD69C980}" destId="{D4B1EF3B-1231-4D92-9CBA-2F7E9B3571CE}" srcOrd="2" destOrd="0" presId="urn:microsoft.com/office/officeart/2005/8/layout/orgChart1"/>
    <dgm:cxn modelId="{5BCA3B72-34DC-4901-A728-5C6990C05BF7}" type="presParOf" srcId="{2596697D-0B1D-4D6B-B522-96FBBBA32BE7}" destId="{E93D2D46-1BC6-43A8-958F-7A49D11FF634}" srcOrd="10" destOrd="0" presId="urn:microsoft.com/office/officeart/2005/8/layout/orgChart1"/>
    <dgm:cxn modelId="{B02799E8-A5F2-47CB-9AF2-98F9D3E9B6AE}" type="presParOf" srcId="{2596697D-0B1D-4D6B-B522-96FBBBA32BE7}" destId="{E5E450A4-980A-4FEC-BC9C-45FE6733FB23}" srcOrd="11" destOrd="0" presId="urn:microsoft.com/office/officeart/2005/8/layout/orgChart1"/>
    <dgm:cxn modelId="{3B1B3FA2-486A-4773-9661-3F6AABA3B179}" type="presParOf" srcId="{E5E450A4-980A-4FEC-BC9C-45FE6733FB23}" destId="{B5452694-4DBD-4C34-ACD3-30163EF4614B}" srcOrd="0" destOrd="0" presId="urn:microsoft.com/office/officeart/2005/8/layout/orgChart1"/>
    <dgm:cxn modelId="{840ACA1D-4F2E-42EB-8C44-576F83D34DE2}" type="presParOf" srcId="{B5452694-4DBD-4C34-ACD3-30163EF4614B}" destId="{5CD36A8C-7C3B-4655-87C6-516116CABE6D}" srcOrd="0" destOrd="0" presId="urn:microsoft.com/office/officeart/2005/8/layout/orgChart1"/>
    <dgm:cxn modelId="{F0A2714F-6501-41D4-88FB-88E37B2BA93D}" type="presParOf" srcId="{B5452694-4DBD-4C34-ACD3-30163EF4614B}" destId="{668B9016-59A9-4A30-B9F1-1C4DBC7F367F}" srcOrd="1" destOrd="0" presId="urn:microsoft.com/office/officeart/2005/8/layout/orgChart1"/>
    <dgm:cxn modelId="{0D497BD8-4E2F-4CA0-BAB7-D1A6C776E005}" type="presParOf" srcId="{E5E450A4-980A-4FEC-BC9C-45FE6733FB23}" destId="{038BD208-B38B-48AD-B4FC-C062AC9C2736}" srcOrd="1" destOrd="0" presId="urn:microsoft.com/office/officeart/2005/8/layout/orgChart1"/>
    <dgm:cxn modelId="{6D7740D2-A75C-4E50-905F-64497EF85DF5}" type="presParOf" srcId="{E5E450A4-980A-4FEC-BC9C-45FE6733FB23}" destId="{BBED2B85-ABA7-4A86-9A91-068319156D88}" srcOrd="2" destOrd="0" presId="urn:microsoft.com/office/officeart/2005/8/layout/orgChart1"/>
    <dgm:cxn modelId="{2C8E029F-E6DB-4A2A-906C-6F22912E9CFB}" type="presParOf" srcId="{8CAA04D8-CA4B-4C24-B5DF-188505CC55C4}" destId="{445A2CA4-AAAC-4634-9C46-5591E57A29E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4760F3-1C19-47BE-964E-389A7B849C5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59FDBDA9-2B46-4F39-BCD2-E983986EC767}">
      <dgm:prSet phldrT="[Texto]"/>
      <dgm:spPr/>
      <dgm:t>
        <a:bodyPr/>
        <a:lstStyle/>
        <a:p>
          <a:r>
            <a:rPr lang="es-MX"/>
            <a:t>Pagina principal</a:t>
          </a:r>
        </a:p>
      </dgm:t>
    </dgm:pt>
    <dgm:pt modelId="{4D73DF57-35B1-4982-BA02-0F715A6639C4}" type="parTrans" cxnId="{3F26E5FE-42CF-4216-8DB5-922BDE8442F1}">
      <dgm:prSet/>
      <dgm:spPr/>
      <dgm:t>
        <a:bodyPr/>
        <a:lstStyle/>
        <a:p>
          <a:endParaRPr lang="es-MX"/>
        </a:p>
      </dgm:t>
    </dgm:pt>
    <dgm:pt modelId="{835780F5-21AF-4475-90C0-64E56CB568DD}" type="sibTrans" cxnId="{3F26E5FE-42CF-4216-8DB5-922BDE8442F1}">
      <dgm:prSet/>
      <dgm:spPr/>
      <dgm:t>
        <a:bodyPr/>
        <a:lstStyle/>
        <a:p>
          <a:endParaRPr lang="es-MX"/>
        </a:p>
      </dgm:t>
    </dgm:pt>
    <dgm:pt modelId="{C4CFE8EA-ABF8-4EBC-B378-9AEED4C0F4E5}">
      <dgm:prSet phldrT="[Texto]"/>
      <dgm:spPr/>
      <dgm:t>
        <a:bodyPr/>
        <a:lstStyle/>
        <a:p>
          <a:r>
            <a:rPr lang="es-MX"/>
            <a:t>Registro de usuarios</a:t>
          </a:r>
        </a:p>
      </dgm:t>
    </dgm:pt>
    <dgm:pt modelId="{200F1211-F855-4BDD-A6B7-05FD10302AC6}" type="parTrans" cxnId="{45930420-E1AE-4051-9862-082B59EA13A6}">
      <dgm:prSet/>
      <dgm:spPr/>
      <dgm:t>
        <a:bodyPr/>
        <a:lstStyle/>
        <a:p>
          <a:endParaRPr lang="es-MX"/>
        </a:p>
      </dgm:t>
    </dgm:pt>
    <dgm:pt modelId="{6F90D8B1-C8D9-4D15-9D11-B5DD7F27B0EE}" type="sibTrans" cxnId="{45930420-E1AE-4051-9862-082B59EA13A6}">
      <dgm:prSet/>
      <dgm:spPr/>
      <dgm:t>
        <a:bodyPr/>
        <a:lstStyle/>
        <a:p>
          <a:endParaRPr lang="es-MX"/>
        </a:p>
      </dgm:t>
    </dgm:pt>
    <dgm:pt modelId="{344B3818-3563-4217-820B-822C9538E48E}">
      <dgm:prSet phldrT="[Texto]"/>
      <dgm:spPr/>
      <dgm:t>
        <a:bodyPr/>
        <a:lstStyle/>
        <a:p>
          <a:r>
            <a:rPr lang="es-MX"/>
            <a:t>Control de accesos</a:t>
          </a:r>
        </a:p>
      </dgm:t>
    </dgm:pt>
    <dgm:pt modelId="{B7C85201-7A12-4857-B079-03EE22FF9303}" type="parTrans" cxnId="{E459993F-5581-4E87-83B5-C504E747AC50}">
      <dgm:prSet/>
      <dgm:spPr/>
      <dgm:t>
        <a:bodyPr/>
        <a:lstStyle/>
        <a:p>
          <a:endParaRPr lang="es-MX"/>
        </a:p>
      </dgm:t>
    </dgm:pt>
    <dgm:pt modelId="{8F583CAB-8B1F-4431-8EB1-17D8A246BAFA}" type="sibTrans" cxnId="{E459993F-5581-4E87-83B5-C504E747AC50}">
      <dgm:prSet/>
      <dgm:spPr/>
      <dgm:t>
        <a:bodyPr/>
        <a:lstStyle/>
        <a:p>
          <a:endParaRPr lang="es-MX"/>
        </a:p>
      </dgm:t>
    </dgm:pt>
    <dgm:pt modelId="{7AFBCBFD-87A7-4C8F-B3DC-C8A8859FAAAC}">
      <dgm:prSet phldrT="[Texto]"/>
      <dgm:spPr/>
      <dgm:t>
        <a:bodyPr/>
        <a:lstStyle/>
        <a:p>
          <a:r>
            <a:rPr lang="es-MX"/>
            <a:t>Modulo de Temas</a:t>
          </a:r>
        </a:p>
      </dgm:t>
    </dgm:pt>
    <dgm:pt modelId="{ADF7504F-107D-45B8-AB30-E843715C0EA5}" type="parTrans" cxnId="{371D7A5C-B738-4B81-9BA8-75093DE8832C}">
      <dgm:prSet/>
      <dgm:spPr/>
      <dgm:t>
        <a:bodyPr/>
        <a:lstStyle/>
        <a:p>
          <a:endParaRPr lang="es-MX"/>
        </a:p>
      </dgm:t>
    </dgm:pt>
    <dgm:pt modelId="{DD60DECA-B0B4-44B5-BE70-ACCE9823A474}" type="sibTrans" cxnId="{371D7A5C-B738-4B81-9BA8-75093DE8832C}">
      <dgm:prSet/>
      <dgm:spPr/>
      <dgm:t>
        <a:bodyPr/>
        <a:lstStyle/>
        <a:p>
          <a:endParaRPr lang="es-MX"/>
        </a:p>
      </dgm:t>
    </dgm:pt>
    <dgm:pt modelId="{1D4371A6-1295-4896-A995-8674FD6265E5}">
      <dgm:prSet phldrT="[Texto]"/>
      <dgm:spPr/>
      <dgm:t>
        <a:bodyPr/>
        <a:lstStyle/>
        <a:p>
          <a:r>
            <a:rPr lang="es-MX"/>
            <a:t>Modulo de Bloques</a:t>
          </a:r>
        </a:p>
      </dgm:t>
    </dgm:pt>
    <dgm:pt modelId="{B7647294-04C3-469D-836A-2ECE1C1B048F}" type="parTrans" cxnId="{E03ED6F8-C063-464A-829D-D785BCD8C98F}">
      <dgm:prSet/>
      <dgm:spPr/>
      <dgm:t>
        <a:bodyPr/>
        <a:lstStyle/>
        <a:p>
          <a:endParaRPr lang="es-MX"/>
        </a:p>
      </dgm:t>
    </dgm:pt>
    <dgm:pt modelId="{A4A88217-C04E-411E-BBBC-0C4382B9CE29}" type="sibTrans" cxnId="{E03ED6F8-C063-464A-829D-D785BCD8C98F}">
      <dgm:prSet/>
      <dgm:spPr/>
      <dgm:t>
        <a:bodyPr/>
        <a:lstStyle/>
        <a:p>
          <a:endParaRPr lang="es-MX"/>
        </a:p>
      </dgm:t>
    </dgm:pt>
    <dgm:pt modelId="{FE93C38D-D6C3-4B4C-BB27-C1AAD93EA341}">
      <dgm:prSet phldrT="[Texto]"/>
      <dgm:spPr/>
      <dgm:t>
        <a:bodyPr/>
        <a:lstStyle/>
        <a:p>
          <a:r>
            <a:rPr lang="es-MX"/>
            <a:t>Modulo de tipos de Inteligencia</a:t>
          </a:r>
        </a:p>
      </dgm:t>
    </dgm:pt>
    <dgm:pt modelId="{39206045-B411-4C45-A697-7583D057C0D6}" type="parTrans" cxnId="{F32ED010-634A-4C48-8EB8-00BA6B7D49CE}">
      <dgm:prSet/>
      <dgm:spPr/>
      <dgm:t>
        <a:bodyPr/>
        <a:lstStyle/>
        <a:p>
          <a:endParaRPr lang="es-MX"/>
        </a:p>
      </dgm:t>
    </dgm:pt>
    <dgm:pt modelId="{1AF379CA-75E4-4815-B138-B7A893594348}" type="sibTrans" cxnId="{F32ED010-634A-4C48-8EB8-00BA6B7D49CE}">
      <dgm:prSet/>
      <dgm:spPr/>
      <dgm:t>
        <a:bodyPr/>
        <a:lstStyle/>
        <a:p>
          <a:endParaRPr lang="es-MX"/>
        </a:p>
      </dgm:t>
    </dgm:pt>
    <dgm:pt modelId="{E99BCBAB-1C4E-4159-9DD2-05364FE2383A}">
      <dgm:prSet phldrT="[Texto]"/>
      <dgm:spPr/>
      <dgm:t>
        <a:bodyPr/>
        <a:lstStyle/>
        <a:p>
          <a:r>
            <a:rPr lang="es-MX"/>
            <a:t>Modulo de Niveles</a:t>
          </a:r>
        </a:p>
      </dgm:t>
    </dgm:pt>
    <dgm:pt modelId="{253D423E-52AD-4802-93D8-9940E0DF7E4F}" type="parTrans" cxnId="{DB40BA3B-7FF2-4758-AB5B-9E256D48CF6B}">
      <dgm:prSet/>
      <dgm:spPr/>
      <dgm:t>
        <a:bodyPr/>
        <a:lstStyle/>
        <a:p>
          <a:endParaRPr lang="es-MX"/>
        </a:p>
      </dgm:t>
    </dgm:pt>
    <dgm:pt modelId="{11B1CAF1-C86B-45BF-BA65-8089310593C4}" type="sibTrans" cxnId="{DB40BA3B-7FF2-4758-AB5B-9E256D48CF6B}">
      <dgm:prSet/>
      <dgm:spPr/>
      <dgm:t>
        <a:bodyPr/>
        <a:lstStyle/>
        <a:p>
          <a:endParaRPr lang="es-MX"/>
        </a:p>
      </dgm:t>
    </dgm:pt>
    <dgm:pt modelId="{6D51CD52-5B15-4618-8FD2-53EB926D167E}">
      <dgm:prSet phldrT="[Texto]"/>
      <dgm:spPr/>
      <dgm:t>
        <a:bodyPr/>
        <a:lstStyle/>
        <a:p>
          <a:r>
            <a:rPr lang="es-MX"/>
            <a:t>Modulo de Cursos</a:t>
          </a:r>
        </a:p>
      </dgm:t>
    </dgm:pt>
    <dgm:pt modelId="{3ACF9C27-875C-4892-92AA-2DF988A9E0FD}" type="parTrans" cxnId="{26A723D8-1553-4974-8F2F-02C330DD2E03}">
      <dgm:prSet/>
      <dgm:spPr/>
      <dgm:t>
        <a:bodyPr/>
        <a:lstStyle/>
        <a:p>
          <a:endParaRPr lang="es-MX"/>
        </a:p>
      </dgm:t>
    </dgm:pt>
    <dgm:pt modelId="{12BA084F-C884-4C5D-B605-38B680FFBE42}" type="sibTrans" cxnId="{26A723D8-1553-4974-8F2F-02C330DD2E03}">
      <dgm:prSet/>
      <dgm:spPr/>
      <dgm:t>
        <a:bodyPr/>
        <a:lstStyle/>
        <a:p>
          <a:endParaRPr lang="es-MX"/>
        </a:p>
      </dgm:t>
    </dgm:pt>
    <dgm:pt modelId="{5D112B56-D740-4799-8CD9-D92B8848B296}">
      <dgm:prSet phldrT="[Texto]"/>
      <dgm:spPr/>
      <dgm:t>
        <a:bodyPr/>
        <a:lstStyle/>
        <a:p>
          <a:r>
            <a:rPr lang="es-MX"/>
            <a:t>Perfil de Usuario</a:t>
          </a:r>
        </a:p>
      </dgm:t>
    </dgm:pt>
    <dgm:pt modelId="{5AC08D0B-3252-49BD-A11C-EB8B7792737D}" type="parTrans" cxnId="{ECA0669E-65A2-443F-894E-85BE7F7F72D9}">
      <dgm:prSet/>
      <dgm:spPr/>
      <dgm:t>
        <a:bodyPr/>
        <a:lstStyle/>
        <a:p>
          <a:endParaRPr lang="es-MX"/>
        </a:p>
      </dgm:t>
    </dgm:pt>
    <dgm:pt modelId="{7DAF1FC4-D677-4787-ADF2-7C59EB767515}" type="sibTrans" cxnId="{ECA0669E-65A2-443F-894E-85BE7F7F72D9}">
      <dgm:prSet/>
      <dgm:spPr/>
      <dgm:t>
        <a:bodyPr/>
        <a:lstStyle/>
        <a:p>
          <a:endParaRPr lang="es-MX"/>
        </a:p>
      </dgm:t>
    </dgm:pt>
    <dgm:pt modelId="{D02D4DEB-CE08-45D0-B46F-6224EAD4C6EC}">
      <dgm:prSet phldrT="[Texto]"/>
      <dgm:spPr/>
      <dgm:t>
        <a:bodyPr/>
        <a:lstStyle/>
        <a:p>
          <a:r>
            <a:rPr lang="es-MX"/>
            <a:t>Modulo de profesores</a:t>
          </a:r>
        </a:p>
      </dgm:t>
    </dgm:pt>
    <dgm:pt modelId="{6BBAA9FE-F898-4414-9CB8-8487318CE63B}" type="parTrans" cxnId="{E13AC279-41D1-4A5C-8437-0135B6C8253C}">
      <dgm:prSet/>
      <dgm:spPr/>
      <dgm:t>
        <a:bodyPr/>
        <a:lstStyle/>
        <a:p>
          <a:endParaRPr lang="es-MX"/>
        </a:p>
      </dgm:t>
    </dgm:pt>
    <dgm:pt modelId="{462793A9-33DF-4EAB-B041-D6251B1F0FB5}" type="sibTrans" cxnId="{E13AC279-41D1-4A5C-8437-0135B6C8253C}">
      <dgm:prSet/>
      <dgm:spPr/>
      <dgm:t>
        <a:bodyPr/>
        <a:lstStyle/>
        <a:p>
          <a:endParaRPr lang="es-MX"/>
        </a:p>
      </dgm:t>
    </dgm:pt>
    <dgm:pt modelId="{D3EC6DA6-9AEB-4982-B7CB-5B0127B0E419}">
      <dgm:prSet phldrT="[Texto]"/>
      <dgm:spPr/>
      <dgm:t>
        <a:bodyPr/>
        <a:lstStyle/>
        <a:p>
          <a:r>
            <a:rPr lang="es-MX"/>
            <a:t>Modulo de Escuelas</a:t>
          </a:r>
        </a:p>
      </dgm:t>
    </dgm:pt>
    <dgm:pt modelId="{DE274657-F789-4BEC-83EF-3FCC6BF1B173}" type="sibTrans" cxnId="{C008F2DE-5F7B-4FF9-8211-8AA69D97772A}">
      <dgm:prSet/>
      <dgm:spPr/>
      <dgm:t>
        <a:bodyPr/>
        <a:lstStyle/>
        <a:p>
          <a:endParaRPr lang="es-MX"/>
        </a:p>
      </dgm:t>
    </dgm:pt>
    <dgm:pt modelId="{05DF5014-9D77-4F88-8D24-21A1AEB1F4E1}" type="parTrans" cxnId="{C008F2DE-5F7B-4FF9-8211-8AA69D97772A}">
      <dgm:prSet/>
      <dgm:spPr/>
      <dgm:t>
        <a:bodyPr/>
        <a:lstStyle/>
        <a:p>
          <a:endParaRPr lang="es-MX"/>
        </a:p>
      </dgm:t>
    </dgm:pt>
    <dgm:pt modelId="{BD8664AD-C628-49F4-8EF4-02420914F4A9}">
      <dgm:prSet phldrT="[Texto]"/>
      <dgm:spPr/>
      <dgm:t>
        <a:bodyPr/>
        <a:lstStyle/>
        <a:p>
          <a:r>
            <a:rPr lang="es-MX"/>
            <a:t>Modulo de control de usuarios</a:t>
          </a:r>
        </a:p>
      </dgm:t>
    </dgm:pt>
    <dgm:pt modelId="{40B68B21-CF9D-4AC1-BABB-1A0AE5A26054}" type="parTrans" cxnId="{D6F032AD-F731-4FA7-BB91-A1AF7526DC43}">
      <dgm:prSet/>
      <dgm:spPr/>
      <dgm:t>
        <a:bodyPr/>
        <a:lstStyle/>
        <a:p>
          <a:endParaRPr lang="es-MX"/>
        </a:p>
      </dgm:t>
    </dgm:pt>
    <dgm:pt modelId="{42081995-FEE8-4769-8FF2-CA7EF5E13FBB}" type="sibTrans" cxnId="{D6F032AD-F731-4FA7-BB91-A1AF7526DC43}">
      <dgm:prSet/>
      <dgm:spPr/>
      <dgm:t>
        <a:bodyPr/>
        <a:lstStyle/>
        <a:p>
          <a:endParaRPr lang="es-MX"/>
        </a:p>
      </dgm:t>
    </dgm:pt>
    <dgm:pt modelId="{AB6516D9-EFBD-4795-B012-B3A443891A71}">
      <dgm:prSet phldrT="[Texto]"/>
      <dgm:spPr/>
      <dgm:t>
        <a:bodyPr/>
        <a:lstStyle/>
        <a:p>
          <a:r>
            <a:rPr lang="es-MX"/>
            <a:t>Modulo de actividades</a:t>
          </a:r>
        </a:p>
      </dgm:t>
    </dgm:pt>
    <dgm:pt modelId="{AEB21BC8-B2E0-4E9C-B0B9-E1FA7DE04FB9}" type="parTrans" cxnId="{EF1E8EA9-733D-408F-B695-A39FA10DA543}">
      <dgm:prSet/>
      <dgm:spPr/>
      <dgm:t>
        <a:bodyPr/>
        <a:lstStyle/>
        <a:p>
          <a:endParaRPr lang="es-MX"/>
        </a:p>
      </dgm:t>
    </dgm:pt>
    <dgm:pt modelId="{1FAD4B07-C3D7-464A-9C64-AB46CB5E81F8}" type="sibTrans" cxnId="{EF1E8EA9-733D-408F-B695-A39FA10DA543}">
      <dgm:prSet/>
      <dgm:spPr/>
      <dgm:t>
        <a:bodyPr/>
        <a:lstStyle/>
        <a:p>
          <a:endParaRPr lang="es-MX"/>
        </a:p>
      </dgm:t>
    </dgm:pt>
    <dgm:pt modelId="{FBAC6DA6-A228-4C91-8332-80F2030F4E02}">
      <dgm:prSet phldrT="[Texto]"/>
      <dgm:spPr/>
      <dgm:t>
        <a:bodyPr/>
        <a:lstStyle/>
        <a:p>
          <a:r>
            <a:rPr lang="es-MX"/>
            <a:t>juegos/actividades didacticas</a:t>
          </a:r>
        </a:p>
      </dgm:t>
    </dgm:pt>
    <dgm:pt modelId="{A55ABF3D-A418-45B6-8276-C955E192C789}" type="parTrans" cxnId="{50CBAB86-0C7A-46DD-B19C-B1A70490B352}">
      <dgm:prSet/>
      <dgm:spPr/>
      <dgm:t>
        <a:bodyPr/>
        <a:lstStyle/>
        <a:p>
          <a:endParaRPr lang="es-MX"/>
        </a:p>
      </dgm:t>
    </dgm:pt>
    <dgm:pt modelId="{8C394EF4-BA15-47A9-BE47-A8BEC5D42CC9}" type="sibTrans" cxnId="{50CBAB86-0C7A-46DD-B19C-B1A70490B352}">
      <dgm:prSet/>
      <dgm:spPr/>
      <dgm:t>
        <a:bodyPr/>
        <a:lstStyle/>
        <a:p>
          <a:endParaRPr lang="es-MX"/>
        </a:p>
      </dgm:t>
    </dgm:pt>
    <dgm:pt modelId="{024B2930-FF42-4B4A-8232-F97DC5F17779}">
      <dgm:prSet phldrT="[Texto]"/>
      <dgm:spPr/>
      <dgm:t>
        <a:bodyPr/>
        <a:lstStyle/>
        <a:p>
          <a:r>
            <a:rPr lang="es-MX"/>
            <a:t>Estadisticas del padre</a:t>
          </a:r>
        </a:p>
      </dgm:t>
    </dgm:pt>
    <dgm:pt modelId="{EC260976-C2CA-4946-AEF6-CE76E3B0569A}" type="parTrans" cxnId="{59DF6FCB-D6E1-42FC-8E76-CE0E1BD3C2E5}">
      <dgm:prSet/>
      <dgm:spPr/>
      <dgm:t>
        <a:bodyPr/>
        <a:lstStyle/>
        <a:p>
          <a:endParaRPr lang="es-MX"/>
        </a:p>
      </dgm:t>
    </dgm:pt>
    <dgm:pt modelId="{C95FA382-0D4D-4C3A-89C3-AF3C0653EA45}" type="sibTrans" cxnId="{59DF6FCB-D6E1-42FC-8E76-CE0E1BD3C2E5}">
      <dgm:prSet/>
      <dgm:spPr/>
      <dgm:t>
        <a:bodyPr/>
        <a:lstStyle/>
        <a:p>
          <a:endParaRPr lang="es-MX"/>
        </a:p>
      </dgm:t>
    </dgm:pt>
    <dgm:pt modelId="{0A900C08-531A-4771-B8C8-95C037082780}">
      <dgm:prSet phldrT="[Texto]"/>
      <dgm:spPr/>
      <dgm:t>
        <a:bodyPr/>
        <a:lstStyle/>
        <a:p>
          <a:r>
            <a:rPr lang="es-MX"/>
            <a:t>Integracion de modulos</a:t>
          </a:r>
        </a:p>
      </dgm:t>
    </dgm:pt>
    <dgm:pt modelId="{D032E8FD-1B37-44D1-BD32-BDEC2A6A9C31}" type="sibTrans" cxnId="{59C87D24-E4B3-47A8-9630-573F9BBA059C}">
      <dgm:prSet/>
      <dgm:spPr/>
      <dgm:t>
        <a:bodyPr/>
        <a:lstStyle/>
        <a:p>
          <a:endParaRPr lang="es-MX"/>
        </a:p>
      </dgm:t>
    </dgm:pt>
    <dgm:pt modelId="{FE558D59-2611-4219-BB04-401FA6726092}" type="parTrans" cxnId="{59C87D24-E4B3-47A8-9630-573F9BBA059C}">
      <dgm:prSet/>
      <dgm:spPr/>
      <dgm:t>
        <a:bodyPr/>
        <a:lstStyle/>
        <a:p>
          <a:endParaRPr lang="es-MX"/>
        </a:p>
      </dgm:t>
    </dgm:pt>
    <dgm:pt modelId="{F6C7D9A3-D86D-40B6-B19E-51EC30957482}">
      <dgm:prSet phldrT="[Texto]"/>
      <dgm:spPr/>
      <dgm:t>
        <a:bodyPr/>
        <a:lstStyle/>
        <a:p>
          <a:r>
            <a:rPr lang="es-MX"/>
            <a:t>datos graficas</a:t>
          </a:r>
        </a:p>
      </dgm:t>
    </dgm:pt>
    <dgm:pt modelId="{9CD9773A-FF68-4A89-B980-F166982B1B57}" type="parTrans" cxnId="{CEF1C213-A90C-4F58-82AC-47B30153F137}">
      <dgm:prSet/>
      <dgm:spPr/>
      <dgm:t>
        <a:bodyPr/>
        <a:lstStyle/>
        <a:p>
          <a:endParaRPr lang="es-MX"/>
        </a:p>
      </dgm:t>
    </dgm:pt>
    <dgm:pt modelId="{9AD5D34F-EA99-409D-B0EA-CCBE9A6AF135}" type="sibTrans" cxnId="{CEF1C213-A90C-4F58-82AC-47B30153F137}">
      <dgm:prSet/>
      <dgm:spPr/>
      <dgm:t>
        <a:bodyPr/>
        <a:lstStyle/>
        <a:p>
          <a:endParaRPr lang="es-MX"/>
        </a:p>
      </dgm:t>
    </dgm:pt>
    <dgm:pt modelId="{7F1A7BA4-D469-4E86-A144-076C327AFAF4}">
      <dgm:prSet phldrT="[Texto]"/>
      <dgm:spPr/>
      <dgm:t>
        <a:bodyPr/>
        <a:lstStyle/>
        <a:p>
          <a:r>
            <a:rPr lang="es-MX"/>
            <a:t>datos hijos</a:t>
          </a:r>
        </a:p>
      </dgm:t>
    </dgm:pt>
    <dgm:pt modelId="{B78407E7-FCA8-4F3C-900E-4AEC47076219}" type="parTrans" cxnId="{BAD11160-BF02-407D-9FE4-F2D843A5C626}">
      <dgm:prSet/>
      <dgm:spPr/>
      <dgm:t>
        <a:bodyPr/>
        <a:lstStyle/>
        <a:p>
          <a:endParaRPr lang="es-MX"/>
        </a:p>
      </dgm:t>
    </dgm:pt>
    <dgm:pt modelId="{355D869D-9DDD-47F4-BB25-89D6E1A196B5}" type="sibTrans" cxnId="{BAD11160-BF02-407D-9FE4-F2D843A5C626}">
      <dgm:prSet/>
      <dgm:spPr/>
      <dgm:t>
        <a:bodyPr/>
        <a:lstStyle/>
        <a:p>
          <a:endParaRPr lang="es-MX"/>
        </a:p>
      </dgm:t>
    </dgm:pt>
    <dgm:pt modelId="{189CC3FA-8A30-43F6-AE58-5D1525EEBEE4}" type="pres">
      <dgm:prSet presAssocID="{FE4760F3-1C19-47BE-964E-389A7B849C51}" presName="hierChild1" presStyleCnt="0">
        <dgm:presLayoutVars>
          <dgm:orgChart val="1"/>
          <dgm:chPref val="1"/>
          <dgm:dir/>
          <dgm:animOne val="branch"/>
          <dgm:animLvl val="lvl"/>
          <dgm:resizeHandles/>
        </dgm:presLayoutVars>
      </dgm:prSet>
      <dgm:spPr/>
      <dgm:t>
        <a:bodyPr/>
        <a:lstStyle/>
        <a:p>
          <a:endParaRPr lang="es-MX"/>
        </a:p>
      </dgm:t>
    </dgm:pt>
    <dgm:pt modelId="{E8F92D43-79B9-4342-A919-C392A3A5C258}" type="pres">
      <dgm:prSet presAssocID="{0A900C08-531A-4771-B8C8-95C037082780}" presName="hierRoot1" presStyleCnt="0">
        <dgm:presLayoutVars>
          <dgm:hierBranch val="init"/>
        </dgm:presLayoutVars>
      </dgm:prSet>
      <dgm:spPr/>
    </dgm:pt>
    <dgm:pt modelId="{C54D47EB-8EC9-457F-BB81-BCA23F74D971}" type="pres">
      <dgm:prSet presAssocID="{0A900C08-531A-4771-B8C8-95C037082780}" presName="rootComposite1" presStyleCnt="0"/>
      <dgm:spPr/>
    </dgm:pt>
    <dgm:pt modelId="{CE75A993-6C9F-4AEE-B267-BE70456F33F5}" type="pres">
      <dgm:prSet presAssocID="{0A900C08-531A-4771-B8C8-95C037082780}" presName="rootText1" presStyleLbl="node0" presStyleIdx="0" presStyleCnt="1">
        <dgm:presLayoutVars>
          <dgm:chPref val="3"/>
        </dgm:presLayoutVars>
      </dgm:prSet>
      <dgm:spPr/>
      <dgm:t>
        <a:bodyPr/>
        <a:lstStyle/>
        <a:p>
          <a:endParaRPr lang="es-MX"/>
        </a:p>
      </dgm:t>
    </dgm:pt>
    <dgm:pt modelId="{D5EB74F6-0035-48B1-95EB-6090A34FA788}" type="pres">
      <dgm:prSet presAssocID="{0A900C08-531A-4771-B8C8-95C037082780}" presName="rootConnector1" presStyleLbl="node1" presStyleIdx="0" presStyleCnt="0"/>
      <dgm:spPr/>
      <dgm:t>
        <a:bodyPr/>
        <a:lstStyle/>
        <a:p>
          <a:endParaRPr lang="es-MX"/>
        </a:p>
      </dgm:t>
    </dgm:pt>
    <dgm:pt modelId="{1188D40B-D1B4-4D6B-B508-F76C3758D8E8}" type="pres">
      <dgm:prSet presAssocID="{0A900C08-531A-4771-B8C8-95C037082780}" presName="hierChild2" presStyleCnt="0"/>
      <dgm:spPr/>
    </dgm:pt>
    <dgm:pt modelId="{BDE4E137-59CE-4F0E-9CD8-AF83F0C10D95}" type="pres">
      <dgm:prSet presAssocID="{4D73DF57-35B1-4982-BA02-0F715A6639C4}" presName="Name37" presStyleLbl="parChTrans1D2" presStyleIdx="0" presStyleCnt="5"/>
      <dgm:spPr/>
      <dgm:t>
        <a:bodyPr/>
        <a:lstStyle/>
        <a:p>
          <a:endParaRPr lang="es-MX"/>
        </a:p>
      </dgm:t>
    </dgm:pt>
    <dgm:pt modelId="{E7D6EC19-B5F0-4D04-BCF6-AEA0A675C98A}" type="pres">
      <dgm:prSet presAssocID="{59FDBDA9-2B46-4F39-BCD2-E983986EC767}" presName="hierRoot2" presStyleCnt="0">
        <dgm:presLayoutVars>
          <dgm:hierBranch val="init"/>
        </dgm:presLayoutVars>
      </dgm:prSet>
      <dgm:spPr/>
    </dgm:pt>
    <dgm:pt modelId="{6BEC1838-7FAB-42F1-ABB9-2F31E25786A7}" type="pres">
      <dgm:prSet presAssocID="{59FDBDA9-2B46-4F39-BCD2-E983986EC767}" presName="rootComposite" presStyleCnt="0"/>
      <dgm:spPr/>
    </dgm:pt>
    <dgm:pt modelId="{E13D2B50-97FE-4D0B-90C5-C6F74862D63E}" type="pres">
      <dgm:prSet presAssocID="{59FDBDA9-2B46-4F39-BCD2-E983986EC767}" presName="rootText" presStyleLbl="node2" presStyleIdx="0" presStyleCnt="5">
        <dgm:presLayoutVars>
          <dgm:chPref val="3"/>
        </dgm:presLayoutVars>
      </dgm:prSet>
      <dgm:spPr/>
      <dgm:t>
        <a:bodyPr/>
        <a:lstStyle/>
        <a:p>
          <a:endParaRPr lang="es-MX"/>
        </a:p>
      </dgm:t>
    </dgm:pt>
    <dgm:pt modelId="{7DA19CC5-E18C-4AA6-8D6E-FCB4324E9BC3}" type="pres">
      <dgm:prSet presAssocID="{59FDBDA9-2B46-4F39-BCD2-E983986EC767}" presName="rootConnector" presStyleLbl="node2" presStyleIdx="0" presStyleCnt="5"/>
      <dgm:spPr/>
      <dgm:t>
        <a:bodyPr/>
        <a:lstStyle/>
        <a:p>
          <a:endParaRPr lang="es-MX"/>
        </a:p>
      </dgm:t>
    </dgm:pt>
    <dgm:pt modelId="{DA93E55C-EF0D-4C69-B185-C1F714E5E098}" type="pres">
      <dgm:prSet presAssocID="{59FDBDA9-2B46-4F39-BCD2-E983986EC767}" presName="hierChild4" presStyleCnt="0"/>
      <dgm:spPr/>
    </dgm:pt>
    <dgm:pt modelId="{98415957-6BA7-41D0-887B-F0FCF4E3A877}" type="pres">
      <dgm:prSet presAssocID="{200F1211-F855-4BDD-A6B7-05FD10302AC6}" presName="Name37" presStyleLbl="parChTrans1D3" presStyleIdx="0" presStyleCnt="7"/>
      <dgm:spPr/>
      <dgm:t>
        <a:bodyPr/>
        <a:lstStyle/>
        <a:p>
          <a:endParaRPr lang="es-MX"/>
        </a:p>
      </dgm:t>
    </dgm:pt>
    <dgm:pt modelId="{FE7F9235-549D-4C57-B230-7D9337C307B8}" type="pres">
      <dgm:prSet presAssocID="{C4CFE8EA-ABF8-4EBC-B378-9AEED4C0F4E5}" presName="hierRoot2" presStyleCnt="0">
        <dgm:presLayoutVars>
          <dgm:hierBranch val="init"/>
        </dgm:presLayoutVars>
      </dgm:prSet>
      <dgm:spPr/>
    </dgm:pt>
    <dgm:pt modelId="{FB58F5C8-CBDC-40E6-BEAD-5B3AA89A249F}" type="pres">
      <dgm:prSet presAssocID="{C4CFE8EA-ABF8-4EBC-B378-9AEED4C0F4E5}" presName="rootComposite" presStyleCnt="0"/>
      <dgm:spPr/>
    </dgm:pt>
    <dgm:pt modelId="{B8EA9D5C-D50C-4F07-84B9-6D02017D77DE}" type="pres">
      <dgm:prSet presAssocID="{C4CFE8EA-ABF8-4EBC-B378-9AEED4C0F4E5}" presName="rootText" presStyleLbl="node3" presStyleIdx="0" presStyleCnt="7">
        <dgm:presLayoutVars>
          <dgm:chPref val="3"/>
        </dgm:presLayoutVars>
      </dgm:prSet>
      <dgm:spPr/>
      <dgm:t>
        <a:bodyPr/>
        <a:lstStyle/>
        <a:p>
          <a:endParaRPr lang="es-MX"/>
        </a:p>
      </dgm:t>
    </dgm:pt>
    <dgm:pt modelId="{AE9C60BA-866E-452D-B846-FE207803BC00}" type="pres">
      <dgm:prSet presAssocID="{C4CFE8EA-ABF8-4EBC-B378-9AEED4C0F4E5}" presName="rootConnector" presStyleLbl="node3" presStyleIdx="0" presStyleCnt="7"/>
      <dgm:spPr/>
      <dgm:t>
        <a:bodyPr/>
        <a:lstStyle/>
        <a:p>
          <a:endParaRPr lang="es-MX"/>
        </a:p>
      </dgm:t>
    </dgm:pt>
    <dgm:pt modelId="{B3434C9E-BFEC-4332-89D2-8C2168E4F224}" type="pres">
      <dgm:prSet presAssocID="{C4CFE8EA-ABF8-4EBC-B378-9AEED4C0F4E5}" presName="hierChild4" presStyleCnt="0"/>
      <dgm:spPr/>
    </dgm:pt>
    <dgm:pt modelId="{33DC4170-255B-42F7-ACFD-DF10E175FCFD}" type="pres">
      <dgm:prSet presAssocID="{C4CFE8EA-ABF8-4EBC-B378-9AEED4C0F4E5}" presName="hierChild5" presStyleCnt="0"/>
      <dgm:spPr/>
    </dgm:pt>
    <dgm:pt modelId="{FBA5EAE8-C8EC-440C-BB66-CA5A135687D1}" type="pres">
      <dgm:prSet presAssocID="{B7C85201-7A12-4857-B079-03EE22FF9303}" presName="Name37" presStyleLbl="parChTrans1D3" presStyleIdx="1" presStyleCnt="7"/>
      <dgm:spPr/>
      <dgm:t>
        <a:bodyPr/>
        <a:lstStyle/>
        <a:p>
          <a:endParaRPr lang="es-MX"/>
        </a:p>
      </dgm:t>
    </dgm:pt>
    <dgm:pt modelId="{73F6A02D-9157-4DD6-AF21-E1DC224B99E8}" type="pres">
      <dgm:prSet presAssocID="{344B3818-3563-4217-820B-822C9538E48E}" presName="hierRoot2" presStyleCnt="0">
        <dgm:presLayoutVars>
          <dgm:hierBranch val="init"/>
        </dgm:presLayoutVars>
      </dgm:prSet>
      <dgm:spPr/>
    </dgm:pt>
    <dgm:pt modelId="{28FCC3F3-F90E-49C4-9D5B-0D7F3106F1E6}" type="pres">
      <dgm:prSet presAssocID="{344B3818-3563-4217-820B-822C9538E48E}" presName="rootComposite" presStyleCnt="0"/>
      <dgm:spPr/>
    </dgm:pt>
    <dgm:pt modelId="{87A33EBB-9C64-426D-8FD5-4D6D59D48912}" type="pres">
      <dgm:prSet presAssocID="{344B3818-3563-4217-820B-822C9538E48E}" presName="rootText" presStyleLbl="node3" presStyleIdx="1" presStyleCnt="7">
        <dgm:presLayoutVars>
          <dgm:chPref val="3"/>
        </dgm:presLayoutVars>
      </dgm:prSet>
      <dgm:spPr/>
      <dgm:t>
        <a:bodyPr/>
        <a:lstStyle/>
        <a:p>
          <a:endParaRPr lang="es-MX"/>
        </a:p>
      </dgm:t>
    </dgm:pt>
    <dgm:pt modelId="{59C5FD46-A369-4A55-8228-FD07D7BD928F}" type="pres">
      <dgm:prSet presAssocID="{344B3818-3563-4217-820B-822C9538E48E}" presName="rootConnector" presStyleLbl="node3" presStyleIdx="1" presStyleCnt="7"/>
      <dgm:spPr/>
      <dgm:t>
        <a:bodyPr/>
        <a:lstStyle/>
        <a:p>
          <a:endParaRPr lang="es-MX"/>
        </a:p>
      </dgm:t>
    </dgm:pt>
    <dgm:pt modelId="{EE1972AA-E342-4018-ADFF-4850F877F3D3}" type="pres">
      <dgm:prSet presAssocID="{344B3818-3563-4217-820B-822C9538E48E}" presName="hierChild4" presStyleCnt="0"/>
      <dgm:spPr/>
    </dgm:pt>
    <dgm:pt modelId="{5E5DB174-78E2-46E7-9780-2A1BFA5A1FD3}" type="pres">
      <dgm:prSet presAssocID="{344B3818-3563-4217-820B-822C9538E48E}" presName="hierChild5" presStyleCnt="0"/>
      <dgm:spPr/>
    </dgm:pt>
    <dgm:pt modelId="{5E21596E-3DF0-4BC3-8769-81CE5792A611}" type="pres">
      <dgm:prSet presAssocID="{59FDBDA9-2B46-4F39-BCD2-E983986EC767}" presName="hierChild5" presStyleCnt="0"/>
      <dgm:spPr/>
    </dgm:pt>
    <dgm:pt modelId="{6784AF21-310D-4853-8BD2-864710BE7509}" type="pres">
      <dgm:prSet presAssocID="{AEB21BC8-B2E0-4E9C-B0B9-E1FA7DE04FB9}" presName="Name37" presStyleLbl="parChTrans1D2" presStyleIdx="1" presStyleCnt="5"/>
      <dgm:spPr/>
      <dgm:t>
        <a:bodyPr/>
        <a:lstStyle/>
        <a:p>
          <a:endParaRPr lang="es-MX"/>
        </a:p>
      </dgm:t>
    </dgm:pt>
    <dgm:pt modelId="{7729B207-BD3C-46E1-B5E4-BD1BF5FB384A}" type="pres">
      <dgm:prSet presAssocID="{AB6516D9-EFBD-4795-B012-B3A443891A71}" presName="hierRoot2" presStyleCnt="0">
        <dgm:presLayoutVars>
          <dgm:hierBranch val="init"/>
        </dgm:presLayoutVars>
      </dgm:prSet>
      <dgm:spPr/>
    </dgm:pt>
    <dgm:pt modelId="{910FF666-3703-4CB5-A688-0B55F4245317}" type="pres">
      <dgm:prSet presAssocID="{AB6516D9-EFBD-4795-B012-B3A443891A71}" presName="rootComposite" presStyleCnt="0"/>
      <dgm:spPr/>
    </dgm:pt>
    <dgm:pt modelId="{E84D09D8-9CD1-47DB-89F9-9C02B90A9D17}" type="pres">
      <dgm:prSet presAssocID="{AB6516D9-EFBD-4795-B012-B3A443891A71}" presName="rootText" presStyleLbl="node2" presStyleIdx="1" presStyleCnt="5" custLinFactNeighborX="73374" custLinFactNeighborY="1648">
        <dgm:presLayoutVars>
          <dgm:chPref val="3"/>
        </dgm:presLayoutVars>
      </dgm:prSet>
      <dgm:spPr/>
      <dgm:t>
        <a:bodyPr/>
        <a:lstStyle/>
        <a:p>
          <a:endParaRPr lang="es-MX"/>
        </a:p>
      </dgm:t>
    </dgm:pt>
    <dgm:pt modelId="{11E22E7C-46B1-4C22-892B-F7852DF3B1C6}" type="pres">
      <dgm:prSet presAssocID="{AB6516D9-EFBD-4795-B012-B3A443891A71}" presName="rootConnector" presStyleLbl="node2" presStyleIdx="1" presStyleCnt="5"/>
      <dgm:spPr/>
      <dgm:t>
        <a:bodyPr/>
        <a:lstStyle/>
        <a:p>
          <a:endParaRPr lang="es-MX"/>
        </a:p>
      </dgm:t>
    </dgm:pt>
    <dgm:pt modelId="{3A3EF048-8A1B-456F-A55D-D406E6312CD5}" type="pres">
      <dgm:prSet presAssocID="{AB6516D9-EFBD-4795-B012-B3A443891A71}" presName="hierChild4" presStyleCnt="0"/>
      <dgm:spPr/>
    </dgm:pt>
    <dgm:pt modelId="{E1C379A6-505D-48A4-B91D-5E0ED66622F4}" type="pres">
      <dgm:prSet presAssocID="{6BBAA9FE-F898-4414-9CB8-8487318CE63B}" presName="Name37" presStyleLbl="parChTrans1D3" presStyleIdx="2" presStyleCnt="7"/>
      <dgm:spPr/>
      <dgm:t>
        <a:bodyPr/>
        <a:lstStyle/>
        <a:p>
          <a:endParaRPr lang="es-MX"/>
        </a:p>
      </dgm:t>
    </dgm:pt>
    <dgm:pt modelId="{B4285C14-F14F-4A1E-BE5F-00D4C828875B}" type="pres">
      <dgm:prSet presAssocID="{D02D4DEB-CE08-45D0-B46F-6224EAD4C6EC}" presName="hierRoot2" presStyleCnt="0">
        <dgm:presLayoutVars>
          <dgm:hierBranch val="init"/>
        </dgm:presLayoutVars>
      </dgm:prSet>
      <dgm:spPr/>
    </dgm:pt>
    <dgm:pt modelId="{8C437F9C-9F05-448B-BBB9-F59C4F3416AD}" type="pres">
      <dgm:prSet presAssocID="{D02D4DEB-CE08-45D0-B46F-6224EAD4C6EC}" presName="rootComposite" presStyleCnt="0"/>
      <dgm:spPr/>
    </dgm:pt>
    <dgm:pt modelId="{CFE7BC1D-ED19-4848-8FC4-78A68E8FA675}" type="pres">
      <dgm:prSet presAssocID="{D02D4DEB-CE08-45D0-B46F-6224EAD4C6EC}" presName="rootText" presStyleLbl="node3" presStyleIdx="2" presStyleCnt="7" custLinFactNeighborX="52764" custLinFactNeighborY="1649">
        <dgm:presLayoutVars>
          <dgm:chPref val="3"/>
        </dgm:presLayoutVars>
      </dgm:prSet>
      <dgm:spPr/>
      <dgm:t>
        <a:bodyPr/>
        <a:lstStyle/>
        <a:p>
          <a:endParaRPr lang="es-MX"/>
        </a:p>
      </dgm:t>
    </dgm:pt>
    <dgm:pt modelId="{71705B78-F01E-4C6A-ABE3-4BB11782F803}" type="pres">
      <dgm:prSet presAssocID="{D02D4DEB-CE08-45D0-B46F-6224EAD4C6EC}" presName="rootConnector" presStyleLbl="node3" presStyleIdx="2" presStyleCnt="7"/>
      <dgm:spPr/>
      <dgm:t>
        <a:bodyPr/>
        <a:lstStyle/>
        <a:p>
          <a:endParaRPr lang="es-MX"/>
        </a:p>
      </dgm:t>
    </dgm:pt>
    <dgm:pt modelId="{BB09DB65-400C-4BA9-83A9-0B7E5881F13E}" type="pres">
      <dgm:prSet presAssocID="{D02D4DEB-CE08-45D0-B46F-6224EAD4C6EC}" presName="hierChild4" presStyleCnt="0"/>
      <dgm:spPr/>
    </dgm:pt>
    <dgm:pt modelId="{B673B122-1910-4BDF-9F19-54FD358A866D}" type="pres">
      <dgm:prSet presAssocID="{05DF5014-9D77-4F88-8D24-21A1AEB1F4E1}" presName="Name37" presStyleLbl="parChTrans1D4" presStyleIdx="0" presStyleCnt="5"/>
      <dgm:spPr/>
      <dgm:t>
        <a:bodyPr/>
        <a:lstStyle/>
        <a:p>
          <a:endParaRPr lang="es-MX"/>
        </a:p>
      </dgm:t>
    </dgm:pt>
    <dgm:pt modelId="{C8E5C3AE-8128-4AFF-87AB-84EBBE8A50A5}" type="pres">
      <dgm:prSet presAssocID="{D3EC6DA6-9AEB-4982-B7CB-5B0127B0E419}" presName="hierRoot2" presStyleCnt="0">
        <dgm:presLayoutVars>
          <dgm:hierBranch val="init"/>
        </dgm:presLayoutVars>
      </dgm:prSet>
      <dgm:spPr/>
    </dgm:pt>
    <dgm:pt modelId="{44201F03-601A-423A-B628-9A83E8AA5020}" type="pres">
      <dgm:prSet presAssocID="{D3EC6DA6-9AEB-4982-B7CB-5B0127B0E419}" presName="rootComposite" presStyleCnt="0"/>
      <dgm:spPr/>
    </dgm:pt>
    <dgm:pt modelId="{683FDCD6-6154-4DB9-8918-8A850E28C59D}" type="pres">
      <dgm:prSet presAssocID="{D3EC6DA6-9AEB-4982-B7CB-5B0127B0E419}" presName="rootText" presStyleLbl="node4" presStyleIdx="0" presStyleCnt="5" custLinFactNeighborX="52764" custLinFactNeighborY="1649">
        <dgm:presLayoutVars>
          <dgm:chPref val="3"/>
        </dgm:presLayoutVars>
      </dgm:prSet>
      <dgm:spPr/>
      <dgm:t>
        <a:bodyPr/>
        <a:lstStyle/>
        <a:p>
          <a:endParaRPr lang="es-MX"/>
        </a:p>
      </dgm:t>
    </dgm:pt>
    <dgm:pt modelId="{23BC9F7B-CC23-46B5-A632-BDB810BB19D3}" type="pres">
      <dgm:prSet presAssocID="{D3EC6DA6-9AEB-4982-B7CB-5B0127B0E419}" presName="rootConnector" presStyleLbl="node4" presStyleIdx="0" presStyleCnt="5"/>
      <dgm:spPr/>
      <dgm:t>
        <a:bodyPr/>
        <a:lstStyle/>
        <a:p>
          <a:endParaRPr lang="es-MX"/>
        </a:p>
      </dgm:t>
    </dgm:pt>
    <dgm:pt modelId="{91F3E693-408E-4ABF-B9DF-54D7EBE6B853}" type="pres">
      <dgm:prSet presAssocID="{D3EC6DA6-9AEB-4982-B7CB-5B0127B0E419}" presName="hierChild4" presStyleCnt="0"/>
      <dgm:spPr/>
    </dgm:pt>
    <dgm:pt modelId="{59BD3AF5-790C-4DE9-AA67-E1F75FF8261C}" type="pres">
      <dgm:prSet presAssocID="{D3EC6DA6-9AEB-4982-B7CB-5B0127B0E419}" presName="hierChild5" presStyleCnt="0"/>
      <dgm:spPr/>
    </dgm:pt>
    <dgm:pt modelId="{815B0E09-4A60-42C8-BA51-057F1F5BCD86}" type="pres">
      <dgm:prSet presAssocID="{D02D4DEB-CE08-45D0-B46F-6224EAD4C6EC}" presName="hierChild5" presStyleCnt="0"/>
      <dgm:spPr/>
    </dgm:pt>
    <dgm:pt modelId="{9C02E010-2B5B-48CB-8142-1D8B23DDBB52}" type="pres">
      <dgm:prSet presAssocID="{ADF7504F-107D-45B8-AB30-E843715C0EA5}" presName="Name37" presStyleLbl="parChTrans1D3" presStyleIdx="3" presStyleCnt="7"/>
      <dgm:spPr/>
      <dgm:t>
        <a:bodyPr/>
        <a:lstStyle/>
        <a:p>
          <a:endParaRPr lang="es-MX"/>
        </a:p>
      </dgm:t>
    </dgm:pt>
    <dgm:pt modelId="{1B1C260C-04A8-4C0D-B9B1-8D3A13C17451}" type="pres">
      <dgm:prSet presAssocID="{7AFBCBFD-87A7-4C8F-B3DC-C8A8859FAAAC}" presName="hierRoot2" presStyleCnt="0">
        <dgm:presLayoutVars>
          <dgm:hierBranch val="init"/>
        </dgm:presLayoutVars>
      </dgm:prSet>
      <dgm:spPr/>
    </dgm:pt>
    <dgm:pt modelId="{888C915E-FA1B-4205-8155-C7A8CF90009D}" type="pres">
      <dgm:prSet presAssocID="{7AFBCBFD-87A7-4C8F-B3DC-C8A8859FAAAC}" presName="rootComposite" presStyleCnt="0"/>
      <dgm:spPr/>
    </dgm:pt>
    <dgm:pt modelId="{9FB8CA69-7918-4F40-9A9A-FF24F6B7F0AF}" type="pres">
      <dgm:prSet presAssocID="{7AFBCBFD-87A7-4C8F-B3DC-C8A8859FAAAC}" presName="rootText" presStyleLbl="node3" presStyleIdx="3" presStyleCnt="7" custLinFactNeighborX="51939" custLinFactNeighborY="-4946">
        <dgm:presLayoutVars>
          <dgm:chPref val="3"/>
        </dgm:presLayoutVars>
      </dgm:prSet>
      <dgm:spPr/>
      <dgm:t>
        <a:bodyPr/>
        <a:lstStyle/>
        <a:p>
          <a:endParaRPr lang="es-MX"/>
        </a:p>
      </dgm:t>
    </dgm:pt>
    <dgm:pt modelId="{AF5F620D-05C4-4F31-AC86-FBA33DD85402}" type="pres">
      <dgm:prSet presAssocID="{7AFBCBFD-87A7-4C8F-B3DC-C8A8859FAAAC}" presName="rootConnector" presStyleLbl="node3" presStyleIdx="3" presStyleCnt="7"/>
      <dgm:spPr/>
      <dgm:t>
        <a:bodyPr/>
        <a:lstStyle/>
        <a:p>
          <a:endParaRPr lang="es-MX"/>
        </a:p>
      </dgm:t>
    </dgm:pt>
    <dgm:pt modelId="{F1528F30-E4B8-4B6D-B307-C96364AFA8C6}" type="pres">
      <dgm:prSet presAssocID="{7AFBCBFD-87A7-4C8F-B3DC-C8A8859FAAAC}" presName="hierChild4" presStyleCnt="0"/>
      <dgm:spPr/>
    </dgm:pt>
    <dgm:pt modelId="{55130897-19AE-49AE-81B2-6D93A482924A}" type="pres">
      <dgm:prSet presAssocID="{B7647294-04C3-469D-836A-2ECE1C1B048F}" presName="Name37" presStyleLbl="parChTrans1D4" presStyleIdx="1" presStyleCnt="5"/>
      <dgm:spPr/>
      <dgm:t>
        <a:bodyPr/>
        <a:lstStyle/>
        <a:p>
          <a:endParaRPr lang="es-MX"/>
        </a:p>
      </dgm:t>
    </dgm:pt>
    <dgm:pt modelId="{F1031FF4-975B-4E26-A422-8E3B21D5AC6D}" type="pres">
      <dgm:prSet presAssocID="{1D4371A6-1295-4896-A995-8674FD6265E5}" presName="hierRoot2" presStyleCnt="0">
        <dgm:presLayoutVars>
          <dgm:hierBranch val="init"/>
        </dgm:presLayoutVars>
      </dgm:prSet>
      <dgm:spPr/>
    </dgm:pt>
    <dgm:pt modelId="{D3598111-8C7D-4646-BA78-52C5D648A48E}" type="pres">
      <dgm:prSet presAssocID="{1D4371A6-1295-4896-A995-8674FD6265E5}" presName="rootComposite" presStyleCnt="0"/>
      <dgm:spPr/>
    </dgm:pt>
    <dgm:pt modelId="{6416CE07-BE6B-4A8F-AC93-0046128AC731}" type="pres">
      <dgm:prSet presAssocID="{1D4371A6-1295-4896-A995-8674FD6265E5}" presName="rootText" presStyleLbl="node4" presStyleIdx="1" presStyleCnt="5" custLinFactNeighborX="51939" custLinFactNeighborY="-4946">
        <dgm:presLayoutVars>
          <dgm:chPref val="3"/>
        </dgm:presLayoutVars>
      </dgm:prSet>
      <dgm:spPr/>
      <dgm:t>
        <a:bodyPr/>
        <a:lstStyle/>
        <a:p>
          <a:endParaRPr lang="es-MX"/>
        </a:p>
      </dgm:t>
    </dgm:pt>
    <dgm:pt modelId="{08F3E780-4608-4FE3-86A7-06246DED1E63}" type="pres">
      <dgm:prSet presAssocID="{1D4371A6-1295-4896-A995-8674FD6265E5}" presName="rootConnector" presStyleLbl="node4" presStyleIdx="1" presStyleCnt="5"/>
      <dgm:spPr/>
      <dgm:t>
        <a:bodyPr/>
        <a:lstStyle/>
        <a:p>
          <a:endParaRPr lang="es-MX"/>
        </a:p>
      </dgm:t>
    </dgm:pt>
    <dgm:pt modelId="{B5B4DAC9-9983-4566-85EE-33E64C727A90}" type="pres">
      <dgm:prSet presAssocID="{1D4371A6-1295-4896-A995-8674FD6265E5}" presName="hierChild4" presStyleCnt="0"/>
      <dgm:spPr/>
    </dgm:pt>
    <dgm:pt modelId="{459707F4-50AA-4666-A21B-5247B9495D3E}" type="pres">
      <dgm:prSet presAssocID="{39206045-B411-4C45-A697-7583D057C0D6}" presName="Name37" presStyleLbl="parChTrans1D4" presStyleIdx="2" presStyleCnt="5"/>
      <dgm:spPr/>
      <dgm:t>
        <a:bodyPr/>
        <a:lstStyle/>
        <a:p>
          <a:endParaRPr lang="es-MX"/>
        </a:p>
      </dgm:t>
    </dgm:pt>
    <dgm:pt modelId="{E26D5CDD-1C00-434D-9960-4CB7FBADE641}" type="pres">
      <dgm:prSet presAssocID="{FE93C38D-D6C3-4B4C-BB27-C1AAD93EA341}" presName="hierRoot2" presStyleCnt="0">
        <dgm:presLayoutVars>
          <dgm:hierBranch val="init"/>
        </dgm:presLayoutVars>
      </dgm:prSet>
      <dgm:spPr/>
    </dgm:pt>
    <dgm:pt modelId="{723DECC5-F872-43DC-85E6-48645ADAF81D}" type="pres">
      <dgm:prSet presAssocID="{FE93C38D-D6C3-4B4C-BB27-C1AAD93EA341}" presName="rootComposite" presStyleCnt="0"/>
      <dgm:spPr/>
    </dgm:pt>
    <dgm:pt modelId="{F62D5E46-AF2F-4646-BD06-FD27BE8A90BD}" type="pres">
      <dgm:prSet presAssocID="{FE93C38D-D6C3-4B4C-BB27-C1AAD93EA341}" presName="rootText" presStyleLbl="node4" presStyleIdx="2" presStyleCnt="5" custLinFactNeighborX="51939" custLinFactNeighborY="-4946">
        <dgm:presLayoutVars>
          <dgm:chPref val="3"/>
        </dgm:presLayoutVars>
      </dgm:prSet>
      <dgm:spPr/>
      <dgm:t>
        <a:bodyPr/>
        <a:lstStyle/>
        <a:p>
          <a:endParaRPr lang="es-MX"/>
        </a:p>
      </dgm:t>
    </dgm:pt>
    <dgm:pt modelId="{4406668B-200F-487A-9BCF-16DD75ED88EE}" type="pres">
      <dgm:prSet presAssocID="{FE93C38D-D6C3-4B4C-BB27-C1AAD93EA341}" presName="rootConnector" presStyleLbl="node4" presStyleIdx="2" presStyleCnt="5"/>
      <dgm:spPr/>
      <dgm:t>
        <a:bodyPr/>
        <a:lstStyle/>
        <a:p>
          <a:endParaRPr lang="es-MX"/>
        </a:p>
      </dgm:t>
    </dgm:pt>
    <dgm:pt modelId="{E0A8E7D7-D0CE-49F0-A5DE-1933DF352725}" type="pres">
      <dgm:prSet presAssocID="{FE93C38D-D6C3-4B4C-BB27-C1AAD93EA341}" presName="hierChild4" presStyleCnt="0"/>
      <dgm:spPr/>
    </dgm:pt>
    <dgm:pt modelId="{B4753B92-0D4D-4FE4-94F8-E1155C072076}" type="pres">
      <dgm:prSet presAssocID="{253D423E-52AD-4802-93D8-9940E0DF7E4F}" presName="Name37" presStyleLbl="parChTrans1D4" presStyleIdx="3" presStyleCnt="5"/>
      <dgm:spPr/>
      <dgm:t>
        <a:bodyPr/>
        <a:lstStyle/>
        <a:p>
          <a:endParaRPr lang="es-MX"/>
        </a:p>
      </dgm:t>
    </dgm:pt>
    <dgm:pt modelId="{41AD15BA-F435-44E6-8AA8-0B759D2DF8DC}" type="pres">
      <dgm:prSet presAssocID="{E99BCBAB-1C4E-4159-9DD2-05364FE2383A}" presName="hierRoot2" presStyleCnt="0">
        <dgm:presLayoutVars>
          <dgm:hierBranch val="init"/>
        </dgm:presLayoutVars>
      </dgm:prSet>
      <dgm:spPr/>
    </dgm:pt>
    <dgm:pt modelId="{2E989795-AE3B-496B-85BA-C3C1987EB09F}" type="pres">
      <dgm:prSet presAssocID="{E99BCBAB-1C4E-4159-9DD2-05364FE2383A}" presName="rootComposite" presStyleCnt="0"/>
      <dgm:spPr/>
    </dgm:pt>
    <dgm:pt modelId="{6FA3002B-A8EB-4162-A50F-D20BEEB7D27E}" type="pres">
      <dgm:prSet presAssocID="{E99BCBAB-1C4E-4159-9DD2-05364FE2383A}" presName="rootText" presStyleLbl="node4" presStyleIdx="3" presStyleCnt="5" custLinFactNeighborX="51939" custLinFactNeighborY="-4946">
        <dgm:presLayoutVars>
          <dgm:chPref val="3"/>
        </dgm:presLayoutVars>
      </dgm:prSet>
      <dgm:spPr/>
      <dgm:t>
        <a:bodyPr/>
        <a:lstStyle/>
        <a:p>
          <a:endParaRPr lang="es-MX"/>
        </a:p>
      </dgm:t>
    </dgm:pt>
    <dgm:pt modelId="{05461F26-1F9E-493A-9DF0-729D575CED62}" type="pres">
      <dgm:prSet presAssocID="{E99BCBAB-1C4E-4159-9DD2-05364FE2383A}" presName="rootConnector" presStyleLbl="node4" presStyleIdx="3" presStyleCnt="5"/>
      <dgm:spPr/>
      <dgm:t>
        <a:bodyPr/>
        <a:lstStyle/>
        <a:p>
          <a:endParaRPr lang="es-MX"/>
        </a:p>
      </dgm:t>
    </dgm:pt>
    <dgm:pt modelId="{90B3C11C-C385-4993-B104-E1F7579CD060}" type="pres">
      <dgm:prSet presAssocID="{E99BCBAB-1C4E-4159-9DD2-05364FE2383A}" presName="hierChild4" presStyleCnt="0"/>
      <dgm:spPr/>
    </dgm:pt>
    <dgm:pt modelId="{291B6E4A-91FE-4222-B304-35E1D310482B}" type="pres">
      <dgm:prSet presAssocID="{3ACF9C27-875C-4892-92AA-2DF988A9E0FD}" presName="Name37" presStyleLbl="parChTrans1D4" presStyleIdx="4" presStyleCnt="5"/>
      <dgm:spPr/>
      <dgm:t>
        <a:bodyPr/>
        <a:lstStyle/>
        <a:p>
          <a:endParaRPr lang="es-MX"/>
        </a:p>
      </dgm:t>
    </dgm:pt>
    <dgm:pt modelId="{29B2B317-105D-4F86-85B3-CA2D0CC3D7C3}" type="pres">
      <dgm:prSet presAssocID="{6D51CD52-5B15-4618-8FD2-53EB926D167E}" presName="hierRoot2" presStyleCnt="0">
        <dgm:presLayoutVars>
          <dgm:hierBranch val="init"/>
        </dgm:presLayoutVars>
      </dgm:prSet>
      <dgm:spPr/>
    </dgm:pt>
    <dgm:pt modelId="{BE4637E8-A156-4DF4-B2BE-DBDBD2EB94DD}" type="pres">
      <dgm:prSet presAssocID="{6D51CD52-5B15-4618-8FD2-53EB926D167E}" presName="rootComposite" presStyleCnt="0"/>
      <dgm:spPr/>
    </dgm:pt>
    <dgm:pt modelId="{0220ABFC-A093-44B1-939C-86ECE01504AF}" type="pres">
      <dgm:prSet presAssocID="{6D51CD52-5B15-4618-8FD2-53EB926D167E}" presName="rootText" presStyleLbl="node4" presStyleIdx="4" presStyleCnt="5" custLinFactNeighborX="51939" custLinFactNeighborY="-4946">
        <dgm:presLayoutVars>
          <dgm:chPref val="3"/>
        </dgm:presLayoutVars>
      </dgm:prSet>
      <dgm:spPr/>
      <dgm:t>
        <a:bodyPr/>
        <a:lstStyle/>
        <a:p>
          <a:endParaRPr lang="es-MX"/>
        </a:p>
      </dgm:t>
    </dgm:pt>
    <dgm:pt modelId="{A5BF0CCF-B365-4506-A4C1-883D97AEF5B7}" type="pres">
      <dgm:prSet presAssocID="{6D51CD52-5B15-4618-8FD2-53EB926D167E}" presName="rootConnector" presStyleLbl="node4" presStyleIdx="4" presStyleCnt="5"/>
      <dgm:spPr/>
      <dgm:t>
        <a:bodyPr/>
        <a:lstStyle/>
        <a:p>
          <a:endParaRPr lang="es-MX"/>
        </a:p>
      </dgm:t>
    </dgm:pt>
    <dgm:pt modelId="{54AA9EA3-E15F-4C41-AE3F-D403E8B10910}" type="pres">
      <dgm:prSet presAssocID="{6D51CD52-5B15-4618-8FD2-53EB926D167E}" presName="hierChild4" presStyleCnt="0"/>
      <dgm:spPr/>
    </dgm:pt>
    <dgm:pt modelId="{54D2D90D-5C22-45D6-B146-C77BD9CF88A2}" type="pres">
      <dgm:prSet presAssocID="{6D51CD52-5B15-4618-8FD2-53EB926D167E}" presName="hierChild5" presStyleCnt="0"/>
      <dgm:spPr/>
    </dgm:pt>
    <dgm:pt modelId="{CBFBDCAE-7F16-4A31-80AC-4E61833351EE}" type="pres">
      <dgm:prSet presAssocID="{E99BCBAB-1C4E-4159-9DD2-05364FE2383A}" presName="hierChild5" presStyleCnt="0"/>
      <dgm:spPr/>
    </dgm:pt>
    <dgm:pt modelId="{EE6F8D19-68BA-4719-841C-D3234FD02047}" type="pres">
      <dgm:prSet presAssocID="{FE93C38D-D6C3-4B4C-BB27-C1AAD93EA341}" presName="hierChild5" presStyleCnt="0"/>
      <dgm:spPr/>
    </dgm:pt>
    <dgm:pt modelId="{24B69BFE-40C0-40C1-9FE2-59316094F809}" type="pres">
      <dgm:prSet presAssocID="{1D4371A6-1295-4896-A995-8674FD6265E5}" presName="hierChild5" presStyleCnt="0"/>
      <dgm:spPr/>
    </dgm:pt>
    <dgm:pt modelId="{61FD5A02-7344-4150-B156-093F06AF24BB}" type="pres">
      <dgm:prSet presAssocID="{7AFBCBFD-87A7-4C8F-B3DC-C8A8859FAAAC}" presName="hierChild5" presStyleCnt="0"/>
      <dgm:spPr/>
    </dgm:pt>
    <dgm:pt modelId="{62F40BD4-8B71-4835-81F7-20941DF41DF1}" type="pres">
      <dgm:prSet presAssocID="{AB6516D9-EFBD-4795-B012-B3A443891A71}" presName="hierChild5" presStyleCnt="0"/>
      <dgm:spPr/>
    </dgm:pt>
    <dgm:pt modelId="{B5F6A203-6108-41EA-8817-B5265FCD7B05}" type="pres">
      <dgm:prSet presAssocID="{A55ABF3D-A418-45B6-8276-C955E192C789}" presName="Name37" presStyleLbl="parChTrans1D2" presStyleIdx="2" presStyleCnt="5"/>
      <dgm:spPr/>
      <dgm:t>
        <a:bodyPr/>
        <a:lstStyle/>
        <a:p>
          <a:endParaRPr lang="es-MX"/>
        </a:p>
      </dgm:t>
    </dgm:pt>
    <dgm:pt modelId="{D8CDA6D6-10A6-48B0-92A9-CED0370D5EE8}" type="pres">
      <dgm:prSet presAssocID="{FBAC6DA6-A228-4C91-8332-80F2030F4E02}" presName="hierRoot2" presStyleCnt="0">
        <dgm:presLayoutVars>
          <dgm:hierBranch val="init"/>
        </dgm:presLayoutVars>
      </dgm:prSet>
      <dgm:spPr/>
    </dgm:pt>
    <dgm:pt modelId="{A9254F58-2C2E-417D-A8B3-9C0485861141}" type="pres">
      <dgm:prSet presAssocID="{FBAC6DA6-A228-4C91-8332-80F2030F4E02}" presName="rootComposite" presStyleCnt="0"/>
      <dgm:spPr/>
    </dgm:pt>
    <dgm:pt modelId="{32B2DE82-67EA-4ED9-BA70-804CE6E4BF0A}" type="pres">
      <dgm:prSet presAssocID="{FBAC6DA6-A228-4C91-8332-80F2030F4E02}" presName="rootText" presStyleLbl="node2" presStyleIdx="2" presStyleCnt="5" custLinFactX="-100000" custLinFactNeighborX="-106932" custLinFactNeighborY="3298">
        <dgm:presLayoutVars>
          <dgm:chPref val="3"/>
        </dgm:presLayoutVars>
      </dgm:prSet>
      <dgm:spPr/>
      <dgm:t>
        <a:bodyPr/>
        <a:lstStyle/>
        <a:p>
          <a:endParaRPr lang="es-MX"/>
        </a:p>
      </dgm:t>
    </dgm:pt>
    <dgm:pt modelId="{4FA9F5EB-406A-4CDD-8680-843C8965F470}" type="pres">
      <dgm:prSet presAssocID="{FBAC6DA6-A228-4C91-8332-80F2030F4E02}" presName="rootConnector" presStyleLbl="node2" presStyleIdx="2" presStyleCnt="5"/>
      <dgm:spPr/>
      <dgm:t>
        <a:bodyPr/>
        <a:lstStyle/>
        <a:p>
          <a:endParaRPr lang="es-MX"/>
        </a:p>
      </dgm:t>
    </dgm:pt>
    <dgm:pt modelId="{1A518A9C-46BB-488A-95E6-C3A07DA75F16}" type="pres">
      <dgm:prSet presAssocID="{FBAC6DA6-A228-4C91-8332-80F2030F4E02}" presName="hierChild4" presStyleCnt="0"/>
      <dgm:spPr/>
    </dgm:pt>
    <dgm:pt modelId="{2F9ED1A0-C29F-4B46-B83D-DF6CEB548675}" type="pres">
      <dgm:prSet presAssocID="{FBAC6DA6-A228-4C91-8332-80F2030F4E02}" presName="hierChild5" presStyleCnt="0"/>
      <dgm:spPr/>
    </dgm:pt>
    <dgm:pt modelId="{2B7EA9E5-1710-432F-9878-BCC93B34BDA4}" type="pres">
      <dgm:prSet presAssocID="{5AC08D0B-3252-49BD-A11C-EB8B7792737D}" presName="Name37" presStyleLbl="parChTrans1D2" presStyleIdx="3" presStyleCnt="5"/>
      <dgm:spPr/>
      <dgm:t>
        <a:bodyPr/>
        <a:lstStyle/>
        <a:p>
          <a:endParaRPr lang="es-MX"/>
        </a:p>
      </dgm:t>
    </dgm:pt>
    <dgm:pt modelId="{F7E20605-B769-440D-907A-8CD795AD5197}" type="pres">
      <dgm:prSet presAssocID="{5D112B56-D740-4799-8CD9-D92B8848B296}" presName="hierRoot2" presStyleCnt="0">
        <dgm:presLayoutVars>
          <dgm:hierBranch val="init"/>
        </dgm:presLayoutVars>
      </dgm:prSet>
      <dgm:spPr/>
    </dgm:pt>
    <dgm:pt modelId="{E0A44309-BDEA-4151-AB6E-13D20EE934E0}" type="pres">
      <dgm:prSet presAssocID="{5D112B56-D740-4799-8CD9-D92B8848B296}" presName="rootComposite" presStyleCnt="0"/>
      <dgm:spPr/>
    </dgm:pt>
    <dgm:pt modelId="{D224B699-9FBE-473A-AE10-B74A0E86385B}" type="pres">
      <dgm:prSet presAssocID="{5D112B56-D740-4799-8CD9-D92B8848B296}" presName="rootText" presStyleLbl="node2" presStyleIdx="3" presStyleCnt="5">
        <dgm:presLayoutVars>
          <dgm:chPref val="3"/>
        </dgm:presLayoutVars>
      </dgm:prSet>
      <dgm:spPr/>
      <dgm:t>
        <a:bodyPr/>
        <a:lstStyle/>
        <a:p>
          <a:endParaRPr lang="es-MX"/>
        </a:p>
      </dgm:t>
    </dgm:pt>
    <dgm:pt modelId="{75EB3298-D335-4EDC-B9B2-449027FC7A44}" type="pres">
      <dgm:prSet presAssocID="{5D112B56-D740-4799-8CD9-D92B8848B296}" presName="rootConnector" presStyleLbl="node2" presStyleIdx="3" presStyleCnt="5"/>
      <dgm:spPr/>
      <dgm:t>
        <a:bodyPr/>
        <a:lstStyle/>
        <a:p>
          <a:endParaRPr lang="es-MX"/>
        </a:p>
      </dgm:t>
    </dgm:pt>
    <dgm:pt modelId="{DD6BCC27-5652-4524-9FB9-2EAA8F05F0F4}" type="pres">
      <dgm:prSet presAssocID="{5D112B56-D740-4799-8CD9-D92B8848B296}" presName="hierChild4" presStyleCnt="0"/>
      <dgm:spPr/>
    </dgm:pt>
    <dgm:pt modelId="{22F3243F-B0EE-4CC4-83D0-FFE46EEF0C6E}" type="pres">
      <dgm:prSet presAssocID="{40B68B21-CF9D-4AC1-BABB-1A0AE5A26054}" presName="Name37" presStyleLbl="parChTrans1D3" presStyleIdx="4" presStyleCnt="7"/>
      <dgm:spPr/>
      <dgm:t>
        <a:bodyPr/>
        <a:lstStyle/>
        <a:p>
          <a:endParaRPr lang="es-MX"/>
        </a:p>
      </dgm:t>
    </dgm:pt>
    <dgm:pt modelId="{DA5BC670-DC13-4F7F-B39E-4262B85D1B15}" type="pres">
      <dgm:prSet presAssocID="{BD8664AD-C628-49F4-8EF4-02420914F4A9}" presName="hierRoot2" presStyleCnt="0">
        <dgm:presLayoutVars>
          <dgm:hierBranch val="init"/>
        </dgm:presLayoutVars>
      </dgm:prSet>
      <dgm:spPr/>
    </dgm:pt>
    <dgm:pt modelId="{FEDA0F66-8492-44C0-9998-61193760CB80}" type="pres">
      <dgm:prSet presAssocID="{BD8664AD-C628-49F4-8EF4-02420914F4A9}" presName="rootComposite" presStyleCnt="0"/>
      <dgm:spPr/>
    </dgm:pt>
    <dgm:pt modelId="{00A3336B-2A60-4495-8864-36214DCA416D}" type="pres">
      <dgm:prSet presAssocID="{BD8664AD-C628-49F4-8EF4-02420914F4A9}" presName="rootText" presStyleLbl="node3" presStyleIdx="4" presStyleCnt="7">
        <dgm:presLayoutVars>
          <dgm:chPref val="3"/>
        </dgm:presLayoutVars>
      </dgm:prSet>
      <dgm:spPr/>
      <dgm:t>
        <a:bodyPr/>
        <a:lstStyle/>
        <a:p>
          <a:endParaRPr lang="es-MX"/>
        </a:p>
      </dgm:t>
    </dgm:pt>
    <dgm:pt modelId="{D2D204F9-D45A-45AB-8F73-DAC4D7C7A861}" type="pres">
      <dgm:prSet presAssocID="{BD8664AD-C628-49F4-8EF4-02420914F4A9}" presName="rootConnector" presStyleLbl="node3" presStyleIdx="4" presStyleCnt="7"/>
      <dgm:spPr/>
      <dgm:t>
        <a:bodyPr/>
        <a:lstStyle/>
        <a:p>
          <a:endParaRPr lang="es-MX"/>
        </a:p>
      </dgm:t>
    </dgm:pt>
    <dgm:pt modelId="{114691BD-895F-4E77-99C9-7C2A3C8AEEBE}" type="pres">
      <dgm:prSet presAssocID="{BD8664AD-C628-49F4-8EF4-02420914F4A9}" presName="hierChild4" presStyleCnt="0"/>
      <dgm:spPr/>
    </dgm:pt>
    <dgm:pt modelId="{97F40CBC-E2A0-48BD-BDE6-7515A88AD386}" type="pres">
      <dgm:prSet presAssocID="{BD8664AD-C628-49F4-8EF4-02420914F4A9}" presName="hierChild5" presStyleCnt="0"/>
      <dgm:spPr/>
    </dgm:pt>
    <dgm:pt modelId="{01F69044-FAF1-4DE3-BB84-D26BF5FF6335}" type="pres">
      <dgm:prSet presAssocID="{5D112B56-D740-4799-8CD9-D92B8848B296}" presName="hierChild5" presStyleCnt="0"/>
      <dgm:spPr/>
    </dgm:pt>
    <dgm:pt modelId="{9BD997B5-A4D4-411B-90E3-DE8386D7EEA9}" type="pres">
      <dgm:prSet presAssocID="{EC260976-C2CA-4946-AEF6-CE76E3B0569A}" presName="Name37" presStyleLbl="parChTrans1D2" presStyleIdx="4" presStyleCnt="5"/>
      <dgm:spPr/>
      <dgm:t>
        <a:bodyPr/>
        <a:lstStyle/>
        <a:p>
          <a:endParaRPr lang="es-MX"/>
        </a:p>
      </dgm:t>
    </dgm:pt>
    <dgm:pt modelId="{BE666F0A-578B-4132-82BE-A4F3257FEC43}" type="pres">
      <dgm:prSet presAssocID="{024B2930-FF42-4B4A-8232-F97DC5F17779}" presName="hierRoot2" presStyleCnt="0">
        <dgm:presLayoutVars>
          <dgm:hierBranch val="init"/>
        </dgm:presLayoutVars>
      </dgm:prSet>
      <dgm:spPr/>
    </dgm:pt>
    <dgm:pt modelId="{96CA8E11-7B9A-4C74-B52A-231968B7D281}" type="pres">
      <dgm:prSet presAssocID="{024B2930-FF42-4B4A-8232-F97DC5F17779}" presName="rootComposite" presStyleCnt="0"/>
      <dgm:spPr/>
    </dgm:pt>
    <dgm:pt modelId="{B7E361CD-B92F-45EA-85ED-0904DA14BE28}" type="pres">
      <dgm:prSet presAssocID="{024B2930-FF42-4B4A-8232-F97DC5F17779}" presName="rootText" presStyleLbl="node2" presStyleIdx="4" presStyleCnt="5">
        <dgm:presLayoutVars>
          <dgm:chPref val="3"/>
        </dgm:presLayoutVars>
      </dgm:prSet>
      <dgm:spPr/>
      <dgm:t>
        <a:bodyPr/>
        <a:lstStyle/>
        <a:p>
          <a:endParaRPr lang="es-MX"/>
        </a:p>
      </dgm:t>
    </dgm:pt>
    <dgm:pt modelId="{BE8094EF-88E2-4A2F-9BBA-A93324EC265C}" type="pres">
      <dgm:prSet presAssocID="{024B2930-FF42-4B4A-8232-F97DC5F17779}" presName="rootConnector" presStyleLbl="node2" presStyleIdx="4" presStyleCnt="5"/>
      <dgm:spPr/>
      <dgm:t>
        <a:bodyPr/>
        <a:lstStyle/>
        <a:p>
          <a:endParaRPr lang="es-MX"/>
        </a:p>
      </dgm:t>
    </dgm:pt>
    <dgm:pt modelId="{CF058F8E-E739-43CB-AB82-297C9F4572D7}" type="pres">
      <dgm:prSet presAssocID="{024B2930-FF42-4B4A-8232-F97DC5F17779}" presName="hierChild4" presStyleCnt="0"/>
      <dgm:spPr/>
    </dgm:pt>
    <dgm:pt modelId="{01005F69-3AED-409F-A977-C32BFD9F6AC2}" type="pres">
      <dgm:prSet presAssocID="{9CD9773A-FF68-4A89-B980-F166982B1B57}" presName="Name37" presStyleLbl="parChTrans1D3" presStyleIdx="5" presStyleCnt="7"/>
      <dgm:spPr/>
      <dgm:t>
        <a:bodyPr/>
        <a:lstStyle/>
        <a:p>
          <a:endParaRPr lang="es-MX"/>
        </a:p>
      </dgm:t>
    </dgm:pt>
    <dgm:pt modelId="{3344B713-EAA5-45DD-8D76-04947E1FE68A}" type="pres">
      <dgm:prSet presAssocID="{F6C7D9A3-D86D-40B6-B19E-51EC30957482}" presName="hierRoot2" presStyleCnt="0">
        <dgm:presLayoutVars>
          <dgm:hierBranch val="init"/>
        </dgm:presLayoutVars>
      </dgm:prSet>
      <dgm:spPr/>
    </dgm:pt>
    <dgm:pt modelId="{43A10082-8480-4FE8-AB28-3BA71D4541BF}" type="pres">
      <dgm:prSet presAssocID="{F6C7D9A3-D86D-40B6-B19E-51EC30957482}" presName="rootComposite" presStyleCnt="0"/>
      <dgm:spPr/>
    </dgm:pt>
    <dgm:pt modelId="{B8AA00D4-C471-452B-B06C-124E9FF638E5}" type="pres">
      <dgm:prSet presAssocID="{F6C7D9A3-D86D-40B6-B19E-51EC30957482}" presName="rootText" presStyleLbl="node3" presStyleIdx="5" presStyleCnt="7">
        <dgm:presLayoutVars>
          <dgm:chPref val="3"/>
        </dgm:presLayoutVars>
      </dgm:prSet>
      <dgm:spPr/>
      <dgm:t>
        <a:bodyPr/>
        <a:lstStyle/>
        <a:p>
          <a:endParaRPr lang="es-MX"/>
        </a:p>
      </dgm:t>
    </dgm:pt>
    <dgm:pt modelId="{C0FD7027-4873-4980-AD3A-EB7B2ED0F861}" type="pres">
      <dgm:prSet presAssocID="{F6C7D9A3-D86D-40B6-B19E-51EC30957482}" presName="rootConnector" presStyleLbl="node3" presStyleIdx="5" presStyleCnt="7"/>
      <dgm:spPr/>
      <dgm:t>
        <a:bodyPr/>
        <a:lstStyle/>
        <a:p>
          <a:endParaRPr lang="es-MX"/>
        </a:p>
      </dgm:t>
    </dgm:pt>
    <dgm:pt modelId="{DF803CA9-CA39-4312-B0B1-3BEE82A88117}" type="pres">
      <dgm:prSet presAssocID="{F6C7D9A3-D86D-40B6-B19E-51EC30957482}" presName="hierChild4" presStyleCnt="0"/>
      <dgm:spPr/>
    </dgm:pt>
    <dgm:pt modelId="{FEAAB5AE-7499-461A-866C-260B74ADAFAA}" type="pres">
      <dgm:prSet presAssocID="{F6C7D9A3-D86D-40B6-B19E-51EC30957482}" presName="hierChild5" presStyleCnt="0"/>
      <dgm:spPr/>
    </dgm:pt>
    <dgm:pt modelId="{0350C2B0-6799-4BA7-A5FC-631C1CF76203}" type="pres">
      <dgm:prSet presAssocID="{B78407E7-FCA8-4F3C-900E-4AEC47076219}" presName="Name37" presStyleLbl="parChTrans1D3" presStyleIdx="6" presStyleCnt="7"/>
      <dgm:spPr/>
      <dgm:t>
        <a:bodyPr/>
        <a:lstStyle/>
        <a:p>
          <a:endParaRPr lang="es-MX"/>
        </a:p>
      </dgm:t>
    </dgm:pt>
    <dgm:pt modelId="{2F39A18C-D41D-4B29-8D64-9ED6BAC5276F}" type="pres">
      <dgm:prSet presAssocID="{7F1A7BA4-D469-4E86-A144-076C327AFAF4}" presName="hierRoot2" presStyleCnt="0">
        <dgm:presLayoutVars>
          <dgm:hierBranch val="init"/>
        </dgm:presLayoutVars>
      </dgm:prSet>
      <dgm:spPr/>
    </dgm:pt>
    <dgm:pt modelId="{B271835A-C700-4A8C-BC67-9E5988D8BC84}" type="pres">
      <dgm:prSet presAssocID="{7F1A7BA4-D469-4E86-A144-076C327AFAF4}" presName="rootComposite" presStyleCnt="0"/>
      <dgm:spPr/>
    </dgm:pt>
    <dgm:pt modelId="{5077AFC8-1B5A-4128-BF89-1CBE33950135}" type="pres">
      <dgm:prSet presAssocID="{7F1A7BA4-D469-4E86-A144-076C327AFAF4}" presName="rootText" presStyleLbl="node3" presStyleIdx="6" presStyleCnt="7">
        <dgm:presLayoutVars>
          <dgm:chPref val="3"/>
        </dgm:presLayoutVars>
      </dgm:prSet>
      <dgm:spPr/>
      <dgm:t>
        <a:bodyPr/>
        <a:lstStyle/>
        <a:p>
          <a:endParaRPr lang="es-MX"/>
        </a:p>
      </dgm:t>
    </dgm:pt>
    <dgm:pt modelId="{3F2D6664-38DC-49D0-804E-5F3457576DC3}" type="pres">
      <dgm:prSet presAssocID="{7F1A7BA4-D469-4E86-A144-076C327AFAF4}" presName="rootConnector" presStyleLbl="node3" presStyleIdx="6" presStyleCnt="7"/>
      <dgm:spPr/>
      <dgm:t>
        <a:bodyPr/>
        <a:lstStyle/>
        <a:p>
          <a:endParaRPr lang="es-MX"/>
        </a:p>
      </dgm:t>
    </dgm:pt>
    <dgm:pt modelId="{38731D41-A885-4B8F-BB0D-B490B9081694}" type="pres">
      <dgm:prSet presAssocID="{7F1A7BA4-D469-4E86-A144-076C327AFAF4}" presName="hierChild4" presStyleCnt="0"/>
      <dgm:spPr/>
    </dgm:pt>
    <dgm:pt modelId="{1813059D-0E0E-4D01-A280-0534B1EF3FD9}" type="pres">
      <dgm:prSet presAssocID="{7F1A7BA4-D469-4E86-A144-076C327AFAF4}" presName="hierChild5" presStyleCnt="0"/>
      <dgm:spPr/>
    </dgm:pt>
    <dgm:pt modelId="{895D0579-EFAC-49E5-A3C4-88E227A72794}" type="pres">
      <dgm:prSet presAssocID="{024B2930-FF42-4B4A-8232-F97DC5F17779}" presName="hierChild5" presStyleCnt="0"/>
      <dgm:spPr/>
    </dgm:pt>
    <dgm:pt modelId="{EBE1249B-8149-422A-AC11-AEFC1C348E51}" type="pres">
      <dgm:prSet presAssocID="{0A900C08-531A-4771-B8C8-95C037082780}" presName="hierChild3" presStyleCnt="0"/>
      <dgm:spPr/>
    </dgm:pt>
  </dgm:ptLst>
  <dgm:cxnLst>
    <dgm:cxn modelId="{330E7A33-02D2-4FC0-9F49-2EE0E57DD1AF}" type="presOf" srcId="{7AFBCBFD-87A7-4C8F-B3DC-C8A8859FAAAC}" destId="{AF5F620D-05C4-4F31-AC86-FBA33DD85402}" srcOrd="1" destOrd="0" presId="urn:microsoft.com/office/officeart/2005/8/layout/orgChart1"/>
    <dgm:cxn modelId="{78432182-ED4F-4566-A1D2-CC9B61E1A244}" type="presOf" srcId="{B78407E7-FCA8-4F3C-900E-4AEC47076219}" destId="{0350C2B0-6799-4BA7-A5FC-631C1CF76203}" srcOrd="0" destOrd="0" presId="urn:microsoft.com/office/officeart/2005/8/layout/orgChart1"/>
    <dgm:cxn modelId="{7B44D9F7-90FE-48D6-97FA-08F573D0E590}" type="presOf" srcId="{FE93C38D-D6C3-4B4C-BB27-C1AAD93EA341}" destId="{F62D5E46-AF2F-4646-BD06-FD27BE8A90BD}" srcOrd="0" destOrd="0" presId="urn:microsoft.com/office/officeart/2005/8/layout/orgChart1"/>
    <dgm:cxn modelId="{CFFB8266-6C63-4F25-AB70-7A99FF3CB7B8}" type="presOf" srcId="{05DF5014-9D77-4F88-8D24-21A1AEB1F4E1}" destId="{B673B122-1910-4BDF-9F19-54FD358A866D}" srcOrd="0" destOrd="0" presId="urn:microsoft.com/office/officeart/2005/8/layout/orgChart1"/>
    <dgm:cxn modelId="{531D825D-B8AE-4AD6-A980-402EAAD0A65B}" type="presOf" srcId="{5D112B56-D740-4799-8CD9-D92B8848B296}" destId="{75EB3298-D335-4EDC-B9B2-449027FC7A44}" srcOrd="1" destOrd="0" presId="urn:microsoft.com/office/officeart/2005/8/layout/orgChart1"/>
    <dgm:cxn modelId="{B00B3DA2-FE52-4D68-A551-CAA0CACEE8B7}" type="presOf" srcId="{200F1211-F855-4BDD-A6B7-05FD10302AC6}" destId="{98415957-6BA7-41D0-887B-F0FCF4E3A877}" srcOrd="0" destOrd="0" presId="urn:microsoft.com/office/officeart/2005/8/layout/orgChart1"/>
    <dgm:cxn modelId="{EF1E8EA9-733D-408F-B695-A39FA10DA543}" srcId="{0A900C08-531A-4771-B8C8-95C037082780}" destId="{AB6516D9-EFBD-4795-B012-B3A443891A71}" srcOrd="1" destOrd="0" parTransId="{AEB21BC8-B2E0-4E9C-B0B9-E1FA7DE04FB9}" sibTransId="{1FAD4B07-C3D7-464A-9C64-AB46CB5E81F8}"/>
    <dgm:cxn modelId="{FCF9F572-6407-4559-830B-5D88BB8CA327}" type="presOf" srcId="{D3EC6DA6-9AEB-4982-B7CB-5B0127B0E419}" destId="{683FDCD6-6154-4DB9-8918-8A850E28C59D}" srcOrd="0" destOrd="0" presId="urn:microsoft.com/office/officeart/2005/8/layout/orgChart1"/>
    <dgm:cxn modelId="{576A4077-4C51-4200-89D6-C0E4D1916797}" type="presOf" srcId="{9CD9773A-FF68-4A89-B980-F166982B1B57}" destId="{01005F69-3AED-409F-A977-C32BFD9F6AC2}" srcOrd="0" destOrd="0" presId="urn:microsoft.com/office/officeart/2005/8/layout/orgChart1"/>
    <dgm:cxn modelId="{D0F082D9-C780-402C-8134-F89633D54429}" type="presOf" srcId="{024B2930-FF42-4B4A-8232-F97DC5F17779}" destId="{B7E361CD-B92F-45EA-85ED-0904DA14BE28}" srcOrd="0" destOrd="0" presId="urn:microsoft.com/office/officeart/2005/8/layout/orgChart1"/>
    <dgm:cxn modelId="{3F26E5FE-42CF-4216-8DB5-922BDE8442F1}" srcId="{0A900C08-531A-4771-B8C8-95C037082780}" destId="{59FDBDA9-2B46-4F39-BCD2-E983986EC767}" srcOrd="0" destOrd="0" parTransId="{4D73DF57-35B1-4982-BA02-0F715A6639C4}" sibTransId="{835780F5-21AF-4475-90C0-64E56CB568DD}"/>
    <dgm:cxn modelId="{2700BF6D-5EB0-4B19-BC7E-56E01B5B7ADA}" type="presOf" srcId="{E99BCBAB-1C4E-4159-9DD2-05364FE2383A}" destId="{05461F26-1F9E-493A-9DF0-729D575CED62}" srcOrd="1" destOrd="0" presId="urn:microsoft.com/office/officeart/2005/8/layout/orgChart1"/>
    <dgm:cxn modelId="{47DAECD6-3F0D-48D0-96AF-DE794ECD3679}" type="presOf" srcId="{B7647294-04C3-469D-836A-2ECE1C1B048F}" destId="{55130897-19AE-49AE-81B2-6D93A482924A}" srcOrd="0" destOrd="0" presId="urn:microsoft.com/office/officeart/2005/8/layout/orgChart1"/>
    <dgm:cxn modelId="{4F15DE29-E220-4344-A414-BA357E7C62FD}" type="presOf" srcId="{EC260976-C2CA-4946-AEF6-CE76E3B0569A}" destId="{9BD997B5-A4D4-411B-90E3-DE8386D7EEA9}" srcOrd="0" destOrd="0" presId="urn:microsoft.com/office/officeart/2005/8/layout/orgChart1"/>
    <dgm:cxn modelId="{17AD8962-A2F5-4783-9D9A-7D547417864D}" type="presOf" srcId="{6BBAA9FE-F898-4414-9CB8-8487318CE63B}" destId="{E1C379A6-505D-48A4-B91D-5E0ED66622F4}" srcOrd="0" destOrd="0" presId="urn:microsoft.com/office/officeart/2005/8/layout/orgChart1"/>
    <dgm:cxn modelId="{EF061C1A-AD00-4AB1-A2EC-DCF39E208EAF}" type="presOf" srcId="{FE4760F3-1C19-47BE-964E-389A7B849C51}" destId="{189CC3FA-8A30-43F6-AE58-5D1525EEBEE4}" srcOrd="0" destOrd="0" presId="urn:microsoft.com/office/officeart/2005/8/layout/orgChart1"/>
    <dgm:cxn modelId="{7EA99EE8-52FA-4295-ACEE-515EDEAC762D}" type="presOf" srcId="{FBAC6DA6-A228-4C91-8332-80F2030F4E02}" destId="{4FA9F5EB-406A-4CDD-8680-843C8965F470}" srcOrd="1" destOrd="0" presId="urn:microsoft.com/office/officeart/2005/8/layout/orgChart1"/>
    <dgm:cxn modelId="{36EDC726-FDA0-4E7C-ABD8-E8873F073140}" type="presOf" srcId="{59FDBDA9-2B46-4F39-BCD2-E983986EC767}" destId="{7DA19CC5-E18C-4AA6-8D6E-FCB4324E9BC3}" srcOrd="1" destOrd="0" presId="urn:microsoft.com/office/officeart/2005/8/layout/orgChart1"/>
    <dgm:cxn modelId="{DB40BA3B-7FF2-4758-AB5B-9E256D48CF6B}" srcId="{FE93C38D-D6C3-4B4C-BB27-C1AAD93EA341}" destId="{E99BCBAB-1C4E-4159-9DD2-05364FE2383A}" srcOrd="0" destOrd="0" parTransId="{253D423E-52AD-4802-93D8-9940E0DF7E4F}" sibTransId="{11B1CAF1-C86B-45BF-BA65-8089310593C4}"/>
    <dgm:cxn modelId="{EA1C4B1D-57CA-4A68-8D08-24AD3D348A64}" type="presOf" srcId="{1D4371A6-1295-4896-A995-8674FD6265E5}" destId="{6416CE07-BE6B-4A8F-AC93-0046128AC731}" srcOrd="0" destOrd="0" presId="urn:microsoft.com/office/officeart/2005/8/layout/orgChart1"/>
    <dgm:cxn modelId="{63D91163-39BE-4052-9DFB-F8EC311CB71D}" type="presOf" srcId="{C4CFE8EA-ABF8-4EBC-B378-9AEED4C0F4E5}" destId="{AE9C60BA-866E-452D-B846-FE207803BC00}" srcOrd="1" destOrd="0" presId="urn:microsoft.com/office/officeart/2005/8/layout/orgChart1"/>
    <dgm:cxn modelId="{C9D36183-1714-468C-B101-2C229765F9E0}" type="presOf" srcId="{6D51CD52-5B15-4618-8FD2-53EB926D167E}" destId="{0220ABFC-A093-44B1-939C-86ECE01504AF}" srcOrd="0" destOrd="0" presId="urn:microsoft.com/office/officeart/2005/8/layout/orgChart1"/>
    <dgm:cxn modelId="{640F5B30-E07E-4B08-B3D2-E9F902E0B1A4}" type="presOf" srcId="{0A900C08-531A-4771-B8C8-95C037082780}" destId="{CE75A993-6C9F-4AEE-B267-BE70456F33F5}" srcOrd="0" destOrd="0" presId="urn:microsoft.com/office/officeart/2005/8/layout/orgChart1"/>
    <dgm:cxn modelId="{310895BF-073C-4DB2-AFF2-A1810024FFDD}" type="presOf" srcId="{4D73DF57-35B1-4982-BA02-0F715A6639C4}" destId="{BDE4E137-59CE-4F0E-9CD8-AF83F0C10D95}" srcOrd="0" destOrd="0" presId="urn:microsoft.com/office/officeart/2005/8/layout/orgChart1"/>
    <dgm:cxn modelId="{B7863761-C387-4E8C-976D-7C140DD13F30}" type="presOf" srcId="{AEB21BC8-B2E0-4E9C-B0B9-E1FA7DE04FB9}" destId="{6784AF21-310D-4853-8BD2-864710BE7509}" srcOrd="0" destOrd="0" presId="urn:microsoft.com/office/officeart/2005/8/layout/orgChart1"/>
    <dgm:cxn modelId="{ECA0669E-65A2-443F-894E-85BE7F7F72D9}" srcId="{0A900C08-531A-4771-B8C8-95C037082780}" destId="{5D112B56-D740-4799-8CD9-D92B8848B296}" srcOrd="3" destOrd="0" parTransId="{5AC08D0B-3252-49BD-A11C-EB8B7792737D}" sibTransId="{7DAF1FC4-D677-4787-ADF2-7C59EB767515}"/>
    <dgm:cxn modelId="{C008F2DE-5F7B-4FF9-8211-8AA69D97772A}" srcId="{D02D4DEB-CE08-45D0-B46F-6224EAD4C6EC}" destId="{D3EC6DA6-9AEB-4982-B7CB-5B0127B0E419}" srcOrd="0" destOrd="0" parTransId="{05DF5014-9D77-4F88-8D24-21A1AEB1F4E1}" sibTransId="{DE274657-F789-4BEC-83EF-3FCC6BF1B173}"/>
    <dgm:cxn modelId="{26A723D8-1553-4974-8F2F-02C330DD2E03}" srcId="{E99BCBAB-1C4E-4159-9DD2-05364FE2383A}" destId="{6D51CD52-5B15-4618-8FD2-53EB926D167E}" srcOrd="0" destOrd="0" parTransId="{3ACF9C27-875C-4892-92AA-2DF988A9E0FD}" sibTransId="{12BA084F-C884-4C5D-B605-38B680FFBE42}"/>
    <dgm:cxn modelId="{C824C37D-41C5-4700-B3F6-87CA71AC3D49}" type="presOf" srcId="{F6C7D9A3-D86D-40B6-B19E-51EC30957482}" destId="{B8AA00D4-C471-452B-B06C-124E9FF638E5}" srcOrd="0" destOrd="0" presId="urn:microsoft.com/office/officeart/2005/8/layout/orgChart1"/>
    <dgm:cxn modelId="{E8964459-5FBF-49E9-B90D-27AA4B7492C1}" type="presOf" srcId="{344B3818-3563-4217-820B-822C9538E48E}" destId="{59C5FD46-A369-4A55-8228-FD07D7BD928F}" srcOrd="1" destOrd="0" presId="urn:microsoft.com/office/officeart/2005/8/layout/orgChart1"/>
    <dgm:cxn modelId="{24ABBE7E-02FE-4C28-88DD-F8696A51DEBC}" type="presOf" srcId="{6D51CD52-5B15-4618-8FD2-53EB926D167E}" destId="{A5BF0CCF-B365-4506-A4C1-883D97AEF5B7}" srcOrd="1" destOrd="0" presId="urn:microsoft.com/office/officeart/2005/8/layout/orgChart1"/>
    <dgm:cxn modelId="{FF8E6BB5-7C87-4C7B-AD9E-44C68D40B2DD}" type="presOf" srcId="{5D112B56-D740-4799-8CD9-D92B8848B296}" destId="{D224B699-9FBE-473A-AE10-B74A0E86385B}" srcOrd="0" destOrd="0" presId="urn:microsoft.com/office/officeart/2005/8/layout/orgChart1"/>
    <dgm:cxn modelId="{F56F177B-A84A-434B-A68F-A20C41515A9E}" type="presOf" srcId="{FBAC6DA6-A228-4C91-8332-80F2030F4E02}" destId="{32B2DE82-67EA-4ED9-BA70-804CE6E4BF0A}" srcOrd="0" destOrd="0" presId="urn:microsoft.com/office/officeart/2005/8/layout/orgChart1"/>
    <dgm:cxn modelId="{F101676A-BDF6-4DBC-82C8-B98CD312CBE1}" type="presOf" srcId="{B7C85201-7A12-4857-B079-03EE22FF9303}" destId="{FBA5EAE8-C8EC-440C-BB66-CA5A135687D1}" srcOrd="0" destOrd="0" presId="urn:microsoft.com/office/officeart/2005/8/layout/orgChart1"/>
    <dgm:cxn modelId="{DE4D2137-2F5B-4134-8EFD-6829D0A42939}" type="presOf" srcId="{1D4371A6-1295-4896-A995-8674FD6265E5}" destId="{08F3E780-4608-4FE3-86A7-06246DED1E63}" srcOrd="1" destOrd="0" presId="urn:microsoft.com/office/officeart/2005/8/layout/orgChart1"/>
    <dgm:cxn modelId="{597EC94C-60C3-4E9B-B24E-F5CC8A9C42A5}" type="presOf" srcId="{39206045-B411-4C45-A697-7583D057C0D6}" destId="{459707F4-50AA-4666-A21B-5247B9495D3E}" srcOrd="0" destOrd="0" presId="urn:microsoft.com/office/officeart/2005/8/layout/orgChart1"/>
    <dgm:cxn modelId="{CEF1C213-A90C-4F58-82AC-47B30153F137}" srcId="{024B2930-FF42-4B4A-8232-F97DC5F17779}" destId="{F6C7D9A3-D86D-40B6-B19E-51EC30957482}" srcOrd="0" destOrd="0" parTransId="{9CD9773A-FF68-4A89-B980-F166982B1B57}" sibTransId="{9AD5D34F-EA99-409D-B0EA-CCBE9A6AF135}"/>
    <dgm:cxn modelId="{EF577AE6-4B2F-4DBB-AD58-7B0629308AC4}" type="presOf" srcId="{D02D4DEB-CE08-45D0-B46F-6224EAD4C6EC}" destId="{CFE7BC1D-ED19-4848-8FC4-78A68E8FA675}" srcOrd="0" destOrd="0" presId="urn:microsoft.com/office/officeart/2005/8/layout/orgChart1"/>
    <dgm:cxn modelId="{E33A0D58-F89D-44AA-9C5F-BBB6403FF315}" type="presOf" srcId="{59FDBDA9-2B46-4F39-BCD2-E983986EC767}" destId="{E13D2B50-97FE-4D0B-90C5-C6F74862D63E}" srcOrd="0" destOrd="0" presId="urn:microsoft.com/office/officeart/2005/8/layout/orgChart1"/>
    <dgm:cxn modelId="{EAD3CB42-2466-4408-A7FA-DBC05FD57703}" type="presOf" srcId="{D3EC6DA6-9AEB-4982-B7CB-5B0127B0E419}" destId="{23BC9F7B-CC23-46B5-A632-BDB810BB19D3}" srcOrd="1" destOrd="0" presId="urn:microsoft.com/office/officeart/2005/8/layout/orgChart1"/>
    <dgm:cxn modelId="{F80B136C-E2DF-467D-A3D0-03F9EC875EE6}" type="presOf" srcId="{7AFBCBFD-87A7-4C8F-B3DC-C8A8859FAAAC}" destId="{9FB8CA69-7918-4F40-9A9A-FF24F6B7F0AF}" srcOrd="0" destOrd="0" presId="urn:microsoft.com/office/officeart/2005/8/layout/orgChart1"/>
    <dgm:cxn modelId="{618E5078-3686-4CC6-9A6C-49E926803661}" type="presOf" srcId="{BD8664AD-C628-49F4-8EF4-02420914F4A9}" destId="{00A3336B-2A60-4495-8864-36214DCA416D}" srcOrd="0" destOrd="0" presId="urn:microsoft.com/office/officeart/2005/8/layout/orgChart1"/>
    <dgm:cxn modelId="{E0FF2780-609F-47C4-94DA-4E880DFD83A4}" type="presOf" srcId="{A55ABF3D-A418-45B6-8276-C955E192C789}" destId="{B5F6A203-6108-41EA-8817-B5265FCD7B05}" srcOrd="0" destOrd="0" presId="urn:microsoft.com/office/officeart/2005/8/layout/orgChart1"/>
    <dgm:cxn modelId="{9FBF0DBF-5517-487F-958B-E2F458DA594A}" type="presOf" srcId="{40B68B21-CF9D-4AC1-BABB-1A0AE5A26054}" destId="{22F3243F-B0EE-4CC4-83D0-FFE46EEF0C6E}" srcOrd="0" destOrd="0" presId="urn:microsoft.com/office/officeart/2005/8/layout/orgChart1"/>
    <dgm:cxn modelId="{9F133209-A3B8-4EB6-B9BD-A99A2C1F872F}" type="presOf" srcId="{3ACF9C27-875C-4892-92AA-2DF988A9E0FD}" destId="{291B6E4A-91FE-4222-B304-35E1D310482B}" srcOrd="0" destOrd="0" presId="urn:microsoft.com/office/officeart/2005/8/layout/orgChart1"/>
    <dgm:cxn modelId="{59DF6FCB-D6E1-42FC-8E76-CE0E1BD3C2E5}" srcId="{0A900C08-531A-4771-B8C8-95C037082780}" destId="{024B2930-FF42-4B4A-8232-F97DC5F17779}" srcOrd="4" destOrd="0" parTransId="{EC260976-C2CA-4946-AEF6-CE76E3B0569A}" sibTransId="{C95FA382-0D4D-4C3A-89C3-AF3C0653EA45}"/>
    <dgm:cxn modelId="{C714467E-94FB-4BBC-BB11-37AFD5885EC4}" type="presOf" srcId="{BD8664AD-C628-49F4-8EF4-02420914F4A9}" destId="{D2D204F9-D45A-45AB-8F73-DAC4D7C7A861}" srcOrd="1" destOrd="0" presId="urn:microsoft.com/office/officeart/2005/8/layout/orgChart1"/>
    <dgm:cxn modelId="{BD4FFBE3-33D6-4EF9-9D72-B29AAD5FB871}" type="presOf" srcId="{0A900C08-531A-4771-B8C8-95C037082780}" destId="{D5EB74F6-0035-48B1-95EB-6090A34FA788}" srcOrd="1" destOrd="0" presId="urn:microsoft.com/office/officeart/2005/8/layout/orgChart1"/>
    <dgm:cxn modelId="{F2C47ADD-22E7-4CE2-B414-CAE610A0DABF}" type="presOf" srcId="{7F1A7BA4-D469-4E86-A144-076C327AFAF4}" destId="{5077AFC8-1B5A-4128-BF89-1CBE33950135}" srcOrd="0" destOrd="0" presId="urn:microsoft.com/office/officeart/2005/8/layout/orgChart1"/>
    <dgm:cxn modelId="{14A7D038-A5E5-4493-B9A9-42EF5F9950F1}" type="presOf" srcId="{253D423E-52AD-4802-93D8-9940E0DF7E4F}" destId="{B4753B92-0D4D-4FE4-94F8-E1155C072076}" srcOrd="0" destOrd="0" presId="urn:microsoft.com/office/officeart/2005/8/layout/orgChart1"/>
    <dgm:cxn modelId="{3E615338-CFD6-4BE6-9C01-0F9C2003E804}" type="presOf" srcId="{F6C7D9A3-D86D-40B6-B19E-51EC30957482}" destId="{C0FD7027-4873-4980-AD3A-EB7B2ED0F861}" srcOrd="1" destOrd="0" presId="urn:microsoft.com/office/officeart/2005/8/layout/orgChart1"/>
    <dgm:cxn modelId="{974ECAEB-853E-4F91-997B-134310F3EEAE}" type="presOf" srcId="{024B2930-FF42-4B4A-8232-F97DC5F17779}" destId="{BE8094EF-88E2-4A2F-9BBA-A93324EC265C}" srcOrd="1" destOrd="0" presId="urn:microsoft.com/office/officeart/2005/8/layout/orgChart1"/>
    <dgm:cxn modelId="{E459993F-5581-4E87-83B5-C504E747AC50}" srcId="{59FDBDA9-2B46-4F39-BCD2-E983986EC767}" destId="{344B3818-3563-4217-820B-822C9538E48E}" srcOrd="1" destOrd="0" parTransId="{B7C85201-7A12-4857-B079-03EE22FF9303}" sibTransId="{8F583CAB-8B1F-4431-8EB1-17D8A246BAFA}"/>
    <dgm:cxn modelId="{E13AC279-41D1-4A5C-8437-0135B6C8253C}" srcId="{AB6516D9-EFBD-4795-B012-B3A443891A71}" destId="{D02D4DEB-CE08-45D0-B46F-6224EAD4C6EC}" srcOrd="0" destOrd="0" parTransId="{6BBAA9FE-F898-4414-9CB8-8487318CE63B}" sibTransId="{462793A9-33DF-4EAB-B041-D6251B1F0FB5}"/>
    <dgm:cxn modelId="{D6F032AD-F731-4FA7-BB91-A1AF7526DC43}" srcId="{5D112B56-D740-4799-8CD9-D92B8848B296}" destId="{BD8664AD-C628-49F4-8EF4-02420914F4A9}" srcOrd="0" destOrd="0" parTransId="{40B68B21-CF9D-4AC1-BABB-1A0AE5A26054}" sibTransId="{42081995-FEE8-4769-8FF2-CA7EF5E13FBB}"/>
    <dgm:cxn modelId="{A7975C8A-2663-4EF0-9B2B-EC4A866543C1}" type="presOf" srcId="{AB6516D9-EFBD-4795-B012-B3A443891A71}" destId="{11E22E7C-46B1-4C22-892B-F7852DF3B1C6}" srcOrd="1" destOrd="0" presId="urn:microsoft.com/office/officeart/2005/8/layout/orgChart1"/>
    <dgm:cxn modelId="{45930420-E1AE-4051-9862-082B59EA13A6}" srcId="{59FDBDA9-2B46-4F39-BCD2-E983986EC767}" destId="{C4CFE8EA-ABF8-4EBC-B378-9AEED4C0F4E5}" srcOrd="0" destOrd="0" parTransId="{200F1211-F855-4BDD-A6B7-05FD10302AC6}" sibTransId="{6F90D8B1-C8D9-4D15-9D11-B5DD7F27B0EE}"/>
    <dgm:cxn modelId="{322E97B1-7F6E-4CA5-B719-5B2E644FB4C1}" type="presOf" srcId="{5AC08D0B-3252-49BD-A11C-EB8B7792737D}" destId="{2B7EA9E5-1710-432F-9878-BCC93B34BDA4}" srcOrd="0" destOrd="0" presId="urn:microsoft.com/office/officeart/2005/8/layout/orgChart1"/>
    <dgm:cxn modelId="{FD583563-05E5-4C9C-B5BB-148EDCDD3FB2}" type="presOf" srcId="{C4CFE8EA-ABF8-4EBC-B378-9AEED4C0F4E5}" destId="{B8EA9D5C-D50C-4F07-84B9-6D02017D77DE}" srcOrd="0" destOrd="0" presId="urn:microsoft.com/office/officeart/2005/8/layout/orgChart1"/>
    <dgm:cxn modelId="{AD668628-3606-42AF-8881-0184106D765B}" type="presOf" srcId="{FE93C38D-D6C3-4B4C-BB27-C1AAD93EA341}" destId="{4406668B-200F-487A-9BCF-16DD75ED88EE}" srcOrd="1" destOrd="0" presId="urn:microsoft.com/office/officeart/2005/8/layout/orgChart1"/>
    <dgm:cxn modelId="{C954FF3E-D269-45C2-8F6C-8D42577DEEB0}" type="presOf" srcId="{344B3818-3563-4217-820B-822C9538E48E}" destId="{87A33EBB-9C64-426D-8FD5-4D6D59D48912}" srcOrd="0" destOrd="0" presId="urn:microsoft.com/office/officeart/2005/8/layout/orgChart1"/>
    <dgm:cxn modelId="{E03ED6F8-C063-464A-829D-D785BCD8C98F}" srcId="{7AFBCBFD-87A7-4C8F-B3DC-C8A8859FAAAC}" destId="{1D4371A6-1295-4896-A995-8674FD6265E5}" srcOrd="0" destOrd="0" parTransId="{B7647294-04C3-469D-836A-2ECE1C1B048F}" sibTransId="{A4A88217-C04E-411E-BBBC-0C4382B9CE29}"/>
    <dgm:cxn modelId="{BAD11160-BF02-407D-9FE4-F2D843A5C626}" srcId="{024B2930-FF42-4B4A-8232-F97DC5F17779}" destId="{7F1A7BA4-D469-4E86-A144-076C327AFAF4}" srcOrd="1" destOrd="0" parTransId="{B78407E7-FCA8-4F3C-900E-4AEC47076219}" sibTransId="{355D869D-9DDD-47F4-BB25-89D6E1A196B5}"/>
    <dgm:cxn modelId="{F32ED010-634A-4C48-8EB8-00BA6B7D49CE}" srcId="{1D4371A6-1295-4896-A995-8674FD6265E5}" destId="{FE93C38D-D6C3-4B4C-BB27-C1AAD93EA341}" srcOrd="0" destOrd="0" parTransId="{39206045-B411-4C45-A697-7583D057C0D6}" sibTransId="{1AF379CA-75E4-4815-B138-B7A893594348}"/>
    <dgm:cxn modelId="{50CBAB86-0C7A-46DD-B19C-B1A70490B352}" srcId="{0A900C08-531A-4771-B8C8-95C037082780}" destId="{FBAC6DA6-A228-4C91-8332-80F2030F4E02}" srcOrd="2" destOrd="0" parTransId="{A55ABF3D-A418-45B6-8276-C955E192C789}" sibTransId="{8C394EF4-BA15-47A9-BE47-A8BEC5D42CC9}"/>
    <dgm:cxn modelId="{CE64C800-E467-415B-BCB0-C847196736AC}" type="presOf" srcId="{7F1A7BA4-D469-4E86-A144-076C327AFAF4}" destId="{3F2D6664-38DC-49D0-804E-5F3457576DC3}" srcOrd="1" destOrd="0" presId="urn:microsoft.com/office/officeart/2005/8/layout/orgChart1"/>
    <dgm:cxn modelId="{371D7A5C-B738-4B81-9BA8-75093DE8832C}" srcId="{AB6516D9-EFBD-4795-B012-B3A443891A71}" destId="{7AFBCBFD-87A7-4C8F-B3DC-C8A8859FAAAC}" srcOrd="1" destOrd="0" parTransId="{ADF7504F-107D-45B8-AB30-E843715C0EA5}" sibTransId="{DD60DECA-B0B4-44B5-BE70-ACCE9823A474}"/>
    <dgm:cxn modelId="{B4254112-53CC-4918-A0C0-95A7E35F9978}" type="presOf" srcId="{D02D4DEB-CE08-45D0-B46F-6224EAD4C6EC}" destId="{71705B78-F01E-4C6A-ABE3-4BB11782F803}" srcOrd="1" destOrd="0" presId="urn:microsoft.com/office/officeart/2005/8/layout/orgChart1"/>
    <dgm:cxn modelId="{0DF22754-C51A-48EA-AD3A-771967EB8E97}" type="presOf" srcId="{E99BCBAB-1C4E-4159-9DD2-05364FE2383A}" destId="{6FA3002B-A8EB-4162-A50F-D20BEEB7D27E}" srcOrd="0" destOrd="0" presId="urn:microsoft.com/office/officeart/2005/8/layout/orgChart1"/>
    <dgm:cxn modelId="{2EB8B666-6E13-425A-92AA-97B7CD5A7B69}" type="presOf" srcId="{AB6516D9-EFBD-4795-B012-B3A443891A71}" destId="{E84D09D8-9CD1-47DB-89F9-9C02B90A9D17}" srcOrd="0" destOrd="0" presId="urn:microsoft.com/office/officeart/2005/8/layout/orgChart1"/>
    <dgm:cxn modelId="{55BE48CB-967D-428B-A777-0B200C070E7A}" type="presOf" srcId="{ADF7504F-107D-45B8-AB30-E843715C0EA5}" destId="{9C02E010-2B5B-48CB-8142-1D8B23DDBB52}" srcOrd="0" destOrd="0" presId="urn:microsoft.com/office/officeart/2005/8/layout/orgChart1"/>
    <dgm:cxn modelId="{59C87D24-E4B3-47A8-9630-573F9BBA059C}" srcId="{FE4760F3-1C19-47BE-964E-389A7B849C51}" destId="{0A900C08-531A-4771-B8C8-95C037082780}" srcOrd="0" destOrd="0" parTransId="{FE558D59-2611-4219-BB04-401FA6726092}" sibTransId="{D032E8FD-1B37-44D1-BD32-BDEC2A6A9C31}"/>
    <dgm:cxn modelId="{1F9F8DF7-A5C5-424E-9F60-599EAA0C44A0}" type="presParOf" srcId="{189CC3FA-8A30-43F6-AE58-5D1525EEBEE4}" destId="{E8F92D43-79B9-4342-A919-C392A3A5C258}" srcOrd="0" destOrd="0" presId="urn:microsoft.com/office/officeart/2005/8/layout/orgChart1"/>
    <dgm:cxn modelId="{87601826-C1D6-46CC-9E4C-7CD0F133E73A}" type="presParOf" srcId="{E8F92D43-79B9-4342-A919-C392A3A5C258}" destId="{C54D47EB-8EC9-457F-BB81-BCA23F74D971}" srcOrd="0" destOrd="0" presId="urn:microsoft.com/office/officeart/2005/8/layout/orgChart1"/>
    <dgm:cxn modelId="{CBB1CE26-5924-4E0A-857C-DF23D719D2DA}" type="presParOf" srcId="{C54D47EB-8EC9-457F-BB81-BCA23F74D971}" destId="{CE75A993-6C9F-4AEE-B267-BE70456F33F5}" srcOrd="0" destOrd="0" presId="urn:microsoft.com/office/officeart/2005/8/layout/orgChart1"/>
    <dgm:cxn modelId="{3B17BA7D-7194-4387-A453-8917498A0765}" type="presParOf" srcId="{C54D47EB-8EC9-457F-BB81-BCA23F74D971}" destId="{D5EB74F6-0035-48B1-95EB-6090A34FA788}" srcOrd="1" destOrd="0" presId="urn:microsoft.com/office/officeart/2005/8/layout/orgChart1"/>
    <dgm:cxn modelId="{78D7B359-2768-4B54-BCDF-C393DA122D66}" type="presParOf" srcId="{E8F92D43-79B9-4342-A919-C392A3A5C258}" destId="{1188D40B-D1B4-4D6B-B508-F76C3758D8E8}" srcOrd="1" destOrd="0" presId="urn:microsoft.com/office/officeart/2005/8/layout/orgChart1"/>
    <dgm:cxn modelId="{53854692-42D7-484B-B9EB-422658BC1357}" type="presParOf" srcId="{1188D40B-D1B4-4D6B-B508-F76C3758D8E8}" destId="{BDE4E137-59CE-4F0E-9CD8-AF83F0C10D95}" srcOrd="0" destOrd="0" presId="urn:microsoft.com/office/officeart/2005/8/layout/orgChart1"/>
    <dgm:cxn modelId="{95C12BEC-4625-4AC5-A9C5-837EC31F9C4E}" type="presParOf" srcId="{1188D40B-D1B4-4D6B-B508-F76C3758D8E8}" destId="{E7D6EC19-B5F0-4D04-BCF6-AEA0A675C98A}" srcOrd="1" destOrd="0" presId="urn:microsoft.com/office/officeart/2005/8/layout/orgChart1"/>
    <dgm:cxn modelId="{4FF5BF66-75DA-413D-9B6E-330C8913D43C}" type="presParOf" srcId="{E7D6EC19-B5F0-4D04-BCF6-AEA0A675C98A}" destId="{6BEC1838-7FAB-42F1-ABB9-2F31E25786A7}" srcOrd="0" destOrd="0" presId="urn:microsoft.com/office/officeart/2005/8/layout/orgChart1"/>
    <dgm:cxn modelId="{9173C0C4-F0DE-4A9A-828D-AD669BB8E053}" type="presParOf" srcId="{6BEC1838-7FAB-42F1-ABB9-2F31E25786A7}" destId="{E13D2B50-97FE-4D0B-90C5-C6F74862D63E}" srcOrd="0" destOrd="0" presId="urn:microsoft.com/office/officeart/2005/8/layout/orgChart1"/>
    <dgm:cxn modelId="{19B25770-2982-4FEC-A476-363AFB6D3E59}" type="presParOf" srcId="{6BEC1838-7FAB-42F1-ABB9-2F31E25786A7}" destId="{7DA19CC5-E18C-4AA6-8D6E-FCB4324E9BC3}" srcOrd="1" destOrd="0" presId="urn:microsoft.com/office/officeart/2005/8/layout/orgChart1"/>
    <dgm:cxn modelId="{EFFFBECE-1D40-40D1-ACDF-4FD778F9F96D}" type="presParOf" srcId="{E7D6EC19-B5F0-4D04-BCF6-AEA0A675C98A}" destId="{DA93E55C-EF0D-4C69-B185-C1F714E5E098}" srcOrd="1" destOrd="0" presId="urn:microsoft.com/office/officeart/2005/8/layout/orgChart1"/>
    <dgm:cxn modelId="{D66B9CCD-EB9F-4724-B09B-09474144F520}" type="presParOf" srcId="{DA93E55C-EF0D-4C69-B185-C1F714E5E098}" destId="{98415957-6BA7-41D0-887B-F0FCF4E3A877}" srcOrd="0" destOrd="0" presId="urn:microsoft.com/office/officeart/2005/8/layout/orgChart1"/>
    <dgm:cxn modelId="{281D43BF-5E62-4B85-905A-F41E6ABBFC4A}" type="presParOf" srcId="{DA93E55C-EF0D-4C69-B185-C1F714E5E098}" destId="{FE7F9235-549D-4C57-B230-7D9337C307B8}" srcOrd="1" destOrd="0" presId="urn:microsoft.com/office/officeart/2005/8/layout/orgChart1"/>
    <dgm:cxn modelId="{0DE59B71-DC19-412C-BBE3-ABA1FD3AF076}" type="presParOf" srcId="{FE7F9235-549D-4C57-B230-7D9337C307B8}" destId="{FB58F5C8-CBDC-40E6-BEAD-5B3AA89A249F}" srcOrd="0" destOrd="0" presId="urn:microsoft.com/office/officeart/2005/8/layout/orgChart1"/>
    <dgm:cxn modelId="{32D35F54-477C-4601-A829-65C37CCF0F1C}" type="presParOf" srcId="{FB58F5C8-CBDC-40E6-BEAD-5B3AA89A249F}" destId="{B8EA9D5C-D50C-4F07-84B9-6D02017D77DE}" srcOrd="0" destOrd="0" presId="urn:microsoft.com/office/officeart/2005/8/layout/orgChart1"/>
    <dgm:cxn modelId="{8AF81C8B-18C7-47CE-83CF-2CBF30A50099}" type="presParOf" srcId="{FB58F5C8-CBDC-40E6-BEAD-5B3AA89A249F}" destId="{AE9C60BA-866E-452D-B846-FE207803BC00}" srcOrd="1" destOrd="0" presId="urn:microsoft.com/office/officeart/2005/8/layout/orgChart1"/>
    <dgm:cxn modelId="{52E74059-E83B-4E65-9698-DA890074778D}" type="presParOf" srcId="{FE7F9235-549D-4C57-B230-7D9337C307B8}" destId="{B3434C9E-BFEC-4332-89D2-8C2168E4F224}" srcOrd="1" destOrd="0" presId="urn:microsoft.com/office/officeart/2005/8/layout/orgChart1"/>
    <dgm:cxn modelId="{2EF18064-23C1-497F-AA1C-E584171A2438}" type="presParOf" srcId="{FE7F9235-549D-4C57-B230-7D9337C307B8}" destId="{33DC4170-255B-42F7-ACFD-DF10E175FCFD}" srcOrd="2" destOrd="0" presId="urn:microsoft.com/office/officeart/2005/8/layout/orgChart1"/>
    <dgm:cxn modelId="{3454F6BF-EE4C-4F19-B708-3F94D5572A78}" type="presParOf" srcId="{DA93E55C-EF0D-4C69-B185-C1F714E5E098}" destId="{FBA5EAE8-C8EC-440C-BB66-CA5A135687D1}" srcOrd="2" destOrd="0" presId="urn:microsoft.com/office/officeart/2005/8/layout/orgChart1"/>
    <dgm:cxn modelId="{3740ED7A-B3C9-473E-BD5E-4719B64314AC}" type="presParOf" srcId="{DA93E55C-EF0D-4C69-B185-C1F714E5E098}" destId="{73F6A02D-9157-4DD6-AF21-E1DC224B99E8}" srcOrd="3" destOrd="0" presId="urn:microsoft.com/office/officeart/2005/8/layout/orgChart1"/>
    <dgm:cxn modelId="{F582B4C0-7019-49B0-BF0F-906AFE5267B8}" type="presParOf" srcId="{73F6A02D-9157-4DD6-AF21-E1DC224B99E8}" destId="{28FCC3F3-F90E-49C4-9D5B-0D7F3106F1E6}" srcOrd="0" destOrd="0" presId="urn:microsoft.com/office/officeart/2005/8/layout/orgChart1"/>
    <dgm:cxn modelId="{43396BF5-49DA-423D-93A6-662743445E46}" type="presParOf" srcId="{28FCC3F3-F90E-49C4-9D5B-0D7F3106F1E6}" destId="{87A33EBB-9C64-426D-8FD5-4D6D59D48912}" srcOrd="0" destOrd="0" presId="urn:microsoft.com/office/officeart/2005/8/layout/orgChart1"/>
    <dgm:cxn modelId="{EE0ACF84-4FC3-461D-AFF4-E1C317FF3AFD}" type="presParOf" srcId="{28FCC3F3-F90E-49C4-9D5B-0D7F3106F1E6}" destId="{59C5FD46-A369-4A55-8228-FD07D7BD928F}" srcOrd="1" destOrd="0" presId="urn:microsoft.com/office/officeart/2005/8/layout/orgChart1"/>
    <dgm:cxn modelId="{3E5C0CEB-5360-48CD-B942-04AD1A29CD57}" type="presParOf" srcId="{73F6A02D-9157-4DD6-AF21-E1DC224B99E8}" destId="{EE1972AA-E342-4018-ADFF-4850F877F3D3}" srcOrd="1" destOrd="0" presId="urn:microsoft.com/office/officeart/2005/8/layout/orgChart1"/>
    <dgm:cxn modelId="{DFF196B1-0783-4AF6-8425-A53A9EFC98DA}" type="presParOf" srcId="{73F6A02D-9157-4DD6-AF21-E1DC224B99E8}" destId="{5E5DB174-78E2-46E7-9780-2A1BFA5A1FD3}" srcOrd="2" destOrd="0" presId="urn:microsoft.com/office/officeart/2005/8/layout/orgChart1"/>
    <dgm:cxn modelId="{608816D0-A2ED-4543-A970-21D351E1DB93}" type="presParOf" srcId="{E7D6EC19-B5F0-4D04-BCF6-AEA0A675C98A}" destId="{5E21596E-3DF0-4BC3-8769-81CE5792A611}" srcOrd="2" destOrd="0" presId="urn:microsoft.com/office/officeart/2005/8/layout/orgChart1"/>
    <dgm:cxn modelId="{B6A11A72-A756-49CE-9C60-4C6D40CC078C}" type="presParOf" srcId="{1188D40B-D1B4-4D6B-B508-F76C3758D8E8}" destId="{6784AF21-310D-4853-8BD2-864710BE7509}" srcOrd="2" destOrd="0" presId="urn:microsoft.com/office/officeart/2005/8/layout/orgChart1"/>
    <dgm:cxn modelId="{2AEDE0AE-49F8-4DCF-AFE0-4028018E88F5}" type="presParOf" srcId="{1188D40B-D1B4-4D6B-B508-F76C3758D8E8}" destId="{7729B207-BD3C-46E1-B5E4-BD1BF5FB384A}" srcOrd="3" destOrd="0" presId="urn:microsoft.com/office/officeart/2005/8/layout/orgChart1"/>
    <dgm:cxn modelId="{3249D976-2A83-446F-98AF-D9DD622CF0A1}" type="presParOf" srcId="{7729B207-BD3C-46E1-B5E4-BD1BF5FB384A}" destId="{910FF666-3703-4CB5-A688-0B55F4245317}" srcOrd="0" destOrd="0" presId="urn:microsoft.com/office/officeart/2005/8/layout/orgChart1"/>
    <dgm:cxn modelId="{4A539547-3A7B-4A8A-B3C7-81817D1835E7}" type="presParOf" srcId="{910FF666-3703-4CB5-A688-0B55F4245317}" destId="{E84D09D8-9CD1-47DB-89F9-9C02B90A9D17}" srcOrd="0" destOrd="0" presId="urn:microsoft.com/office/officeart/2005/8/layout/orgChart1"/>
    <dgm:cxn modelId="{66610FCF-7FF2-48F0-9DF6-8066B746F19A}" type="presParOf" srcId="{910FF666-3703-4CB5-A688-0B55F4245317}" destId="{11E22E7C-46B1-4C22-892B-F7852DF3B1C6}" srcOrd="1" destOrd="0" presId="urn:microsoft.com/office/officeart/2005/8/layout/orgChart1"/>
    <dgm:cxn modelId="{0787081A-FC4A-48A6-877D-EBC7AB3E0940}" type="presParOf" srcId="{7729B207-BD3C-46E1-B5E4-BD1BF5FB384A}" destId="{3A3EF048-8A1B-456F-A55D-D406E6312CD5}" srcOrd="1" destOrd="0" presId="urn:microsoft.com/office/officeart/2005/8/layout/orgChart1"/>
    <dgm:cxn modelId="{9029A04D-94A6-4D14-84AA-0FBCCCD5E6FD}" type="presParOf" srcId="{3A3EF048-8A1B-456F-A55D-D406E6312CD5}" destId="{E1C379A6-505D-48A4-B91D-5E0ED66622F4}" srcOrd="0" destOrd="0" presId="urn:microsoft.com/office/officeart/2005/8/layout/orgChart1"/>
    <dgm:cxn modelId="{7B0C2DBE-AAEF-4131-BD76-8B3613AC8DCB}" type="presParOf" srcId="{3A3EF048-8A1B-456F-A55D-D406E6312CD5}" destId="{B4285C14-F14F-4A1E-BE5F-00D4C828875B}" srcOrd="1" destOrd="0" presId="urn:microsoft.com/office/officeart/2005/8/layout/orgChart1"/>
    <dgm:cxn modelId="{5815C190-481E-4A74-995B-E19729D6B4BA}" type="presParOf" srcId="{B4285C14-F14F-4A1E-BE5F-00D4C828875B}" destId="{8C437F9C-9F05-448B-BBB9-F59C4F3416AD}" srcOrd="0" destOrd="0" presId="urn:microsoft.com/office/officeart/2005/8/layout/orgChart1"/>
    <dgm:cxn modelId="{90532728-5022-4A1A-B868-7BB808A437ED}" type="presParOf" srcId="{8C437F9C-9F05-448B-BBB9-F59C4F3416AD}" destId="{CFE7BC1D-ED19-4848-8FC4-78A68E8FA675}" srcOrd="0" destOrd="0" presId="urn:microsoft.com/office/officeart/2005/8/layout/orgChart1"/>
    <dgm:cxn modelId="{B16811EC-1526-4712-9110-B08710C99245}" type="presParOf" srcId="{8C437F9C-9F05-448B-BBB9-F59C4F3416AD}" destId="{71705B78-F01E-4C6A-ABE3-4BB11782F803}" srcOrd="1" destOrd="0" presId="urn:microsoft.com/office/officeart/2005/8/layout/orgChart1"/>
    <dgm:cxn modelId="{A893D762-E0B1-4E8D-984B-7F491A827DF4}" type="presParOf" srcId="{B4285C14-F14F-4A1E-BE5F-00D4C828875B}" destId="{BB09DB65-400C-4BA9-83A9-0B7E5881F13E}" srcOrd="1" destOrd="0" presId="urn:microsoft.com/office/officeart/2005/8/layout/orgChart1"/>
    <dgm:cxn modelId="{A9D847CF-497A-4737-A9EB-2D293D243644}" type="presParOf" srcId="{BB09DB65-400C-4BA9-83A9-0B7E5881F13E}" destId="{B673B122-1910-4BDF-9F19-54FD358A866D}" srcOrd="0" destOrd="0" presId="urn:microsoft.com/office/officeart/2005/8/layout/orgChart1"/>
    <dgm:cxn modelId="{4CBF4D59-D522-409F-B816-A648762073D7}" type="presParOf" srcId="{BB09DB65-400C-4BA9-83A9-0B7E5881F13E}" destId="{C8E5C3AE-8128-4AFF-87AB-84EBBE8A50A5}" srcOrd="1" destOrd="0" presId="urn:microsoft.com/office/officeart/2005/8/layout/orgChart1"/>
    <dgm:cxn modelId="{F95DA78D-BE04-459E-900E-DAB0E0EAAFB7}" type="presParOf" srcId="{C8E5C3AE-8128-4AFF-87AB-84EBBE8A50A5}" destId="{44201F03-601A-423A-B628-9A83E8AA5020}" srcOrd="0" destOrd="0" presId="urn:microsoft.com/office/officeart/2005/8/layout/orgChart1"/>
    <dgm:cxn modelId="{497A20A2-870B-426D-AFD1-BC1697171A16}" type="presParOf" srcId="{44201F03-601A-423A-B628-9A83E8AA5020}" destId="{683FDCD6-6154-4DB9-8918-8A850E28C59D}" srcOrd="0" destOrd="0" presId="urn:microsoft.com/office/officeart/2005/8/layout/orgChart1"/>
    <dgm:cxn modelId="{CC65E0F7-B4A5-4E5A-9D93-35D2637A6F45}" type="presParOf" srcId="{44201F03-601A-423A-B628-9A83E8AA5020}" destId="{23BC9F7B-CC23-46B5-A632-BDB810BB19D3}" srcOrd="1" destOrd="0" presId="urn:microsoft.com/office/officeart/2005/8/layout/orgChart1"/>
    <dgm:cxn modelId="{67C9E739-23C5-4E18-B9C6-AB96C8D9113B}" type="presParOf" srcId="{C8E5C3AE-8128-4AFF-87AB-84EBBE8A50A5}" destId="{91F3E693-408E-4ABF-B9DF-54D7EBE6B853}" srcOrd="1" destOrd="0" presId="urn:microsoft.com/office/officeart/2005/8/layout/orgChart1"/>
    <dgm:cxn modelId="{FEF94E3D-A563-4F78-B943-390DBDD0648A}" type="presParOf" srcId="{C8E5C3AE-8128-4AFF-87AB-84EBBE8A50A5}" destId="{59BD3AF5-790C-4DE9-AA67-E1F75FF8261C}" srcOrd="2" destOrd="0" presId="urn:microsoft.com/office/officeart/2005/8/layout/orgChart1"/>
    <dgm:cxn modelId="{E80B10E8-D6ED-4FDA-A8BC-C38692825C7D}" type="presParOf" srcId="{B4285C14-F14F-4A1E-BE5F-00D4C828875B}" destId="{815B0E09-4A60-42C8-BA51-057F1F5BCD86}" srcOrd="2" destOrd="0" presId="urn:microsoft.com/office/officeart/2005/8/layout/orgChart1"/>
    <dgm:cxn modelId="{B9B05157-1DC2-4966-8A77-8ED7CC63A857}" type="presParOf" srcId="{3A3EF048-8A1B-456F-A55D-D406E6312CD5}" destId="{9C02E010-2B5B-48CB-8142-1D8B23DDBB52}" srcOrd="2" destOrd="0" presId="urn:microsoft.com/office/officeart/2005/8/layout/orgChart1"/>
    <dgm:cxn modelId="{9A49CE3D-1460-4D2B-8590-476378BE0D77}" type="presParOf" srcId="{3A3EF048-8A1B-456F-A55D-D406E6312CD5}" destId="{1B1C260C-04A8-4C0D-B9B1-8D3A13C17451}" srcOrd="3" destOrd="0" presId="urn:microsoft.com/office/officeart/2005/8/layout/orgChart1"/>
    <dgm:cxn modelId="{A17FB5B9-4873-413C-B70A-6A5B7CAAE058}" type="presParOf" srcId="{1B1C260C-04A8-4C0D-B9B1-8D3A13C17451}" destId="{888C915E-FA1B-4205-8155-C7A8CF90009D}" srcOrd="0" destOrd="0" presId="urn:microsoft.com/office/officeart/2005/8/layout/orgChart1"/>
    <dgm:cxn modelId="{7F5D105E-3374-4E0C-9DDB-FB79E489E543}" type="presParOf" srcId="{888C915E-FA1B-4205-8155-C7A8CF90009D}" destId="{9FB8CA69-7918-4F40-9A9A-FF24F6B7F0AF}" srcOrd="0" destOrd="0" presId="urn:microsoft.com/office/officeart/2005/8/layout/orgChart1"/>
    <dgm:cxn modelId="{CD9FE6EF-6A21-4EF0-9379-041ABD5B0F0D}" type="presParOf" srcId="{888C915E-FA1B-4205-8155-C7A8CF90009D}" destId="{AF5F620D-05C4-4F31-AC86-FBA33DD85402}" srcOrd="1" destOrd="0" presId="urn:microsoft.com/office/officeart/2005/8/layout/orgChart1"/>
    <dgm:cxn modelId="{AE2FC546-5734-4A89-A5BE-711FCEB9BFA1}" type="presParOf" srcId="{1B1C260C-04A8-4C0D-B9B1-8D3A13C17451}" destId="{F1528F30-E4B8-4B6D-B307-C96364AFA8C6}" srcOrd="1" destOrd="0" presId="urn:microsoft.com/office/officeart/2005/8/layout/orgChart1"/>
    <dgm:cxn modelId="{393FAA58-8286-4D98-884D-292293C92E91}" type="presParOf" srcId="{F1528F30-E4B8-4B6D-B307-C96364AFA8C6}" destId="{55130897-19AE-49AE-81B2-6D93A482924A}" srcOrd="0" destOrd="0" presId="urn:microsoft.com/office/officeart/2005/8/layout/orgChart1"/>
    <dgm:cxn modelId="{0FECE035-96DA-489B-B7CE-79056DD491FF}" type="presParOf" srcId="{F1528F30-E4B8-4B6D-B307-C96364AFA8C6}" destId="{F1031FF4-975B-4E26-A422-8E3B21D5AC6D}" srcOrd="1" destOrd="0" presId="urn:microsoft.com/office/officeart/2005/8/layout/orgChart1"/>
    <dgm:cxn modelId="{9EEFA75C-26D6-4402-A4FC-53BF108AF93E}" type="presParOf" srcId="{F1031FF4-975B-4E26-A422-8E3B21D5AC6D}" destId="{D3598111-8C7D-4646-BA78-52C5D648A48E}" srcOrd="0" destOrd="0" presId="urn:microsoft.com/office/officeart/2005/8/layout/orgChart1"/>
    <dgm:cxn modelId="{182D8B73-3CFB-4293-AB6E-FDB3CBE6809B}" type="presParOf" srcId="{D3598111-8C7D-4646-BA78-52C5D648A48E}" destId="{6416CE07-BE6B-4A8F-AC93-0046128AC731}" srcOrd="0" destOrd="0" presId="urn:microsoft.com/office/officeart/2005/8/layout/orgChart1"/>
    <dgm:cxn modelId="{D6EBDC92-56D1-4B06-828C-71DBD435D53D}" type="presParOf" srcId="{D3598111-8C7D-4646-BA78-52C5D648A48E}" destId="{08F3E780-4608-4FE3-86A7-06246DED1E63}" srcOrd="1" destOrd="0" presId="urn:microsoft.com/office/officeart/2005/8/layout/orgChart1"/>
    <dgm:cxn modelId="{8B152991-1158-462D-B405-A7736D36A2FC}" type="presParOf" srcId="{F1031FF4-975B-4E26-A422-8E3B21D5AC6D}" destId="{B5B4DAC9-9983-4566-85EE-33E64C727A90}" srcOrd="1" destOrd="0" presId="urn:microsoft.com/office/officeart/2005/8/layout/orgChart1"/>
    <dgm:cxn modelId="{13A81EB9-FB03-440B-98A2-D0D87843825F}" type="presParOf" srcId="{B5B4DAC9-9983-4566-85EE-33E64C727A90}" destId="{459707F4-50AA-4666-A21B-5247B9495D3E}" srcOrd="0" destOrd="0" presId="urn:microsoft.com/office/officeart/2005/8/layout/orgChart1"/>
    <dgm:cxn modelId="{F9C737C3-A23A-47AD-BB75-F46BAD6F334D}" type="presParOf" srcId="{B5B4DAC9-9983-4566-85EE-33E64C727A90}" destId="{E26D5CDD-1C00-434D-9960-4CB7FBADE641}" srcOrd="1" destOrd="0" presId="urn:microsoft.com/office/officeart/2005/8/layout/orgChart1"/>
    <dgm:cxn modelId="{BD89D909-251F-474D-A695-4902D51D0430}" type="presParOf" srcId="{E26D5CDD-1C00-434D-9960-4CB7FBADE641}" destId="{723DECC5-F872-43DC-85E6-48645ADAF81D}" srcOrd="0" destOrd="0" presId="urn:microsoft.com/office/officeart/2005/8/layout/orgChart1"/>
    <dgm:cxn modelId="{083229E0-9B64-4F1D-9958-9BD3080B9197}" type="presParOf" srcId="{723DECC5-F872-43DC-85E6-48645ADAF81D}" destId="{F62D5E46-AF2F-4646-BD06-FD27BE8A90BD}" srcOrd="0" destOrd="0" presId="urn:microsoft.com/office/officeart/2005/8/layout/orgChart1"/>
    <dgm:cxn modelId="{574E7782-5BE7-4F34-A193-20E10572F7FA}" type="presParOf" srcId="{723DECC5-F872-43DC-85E6-48645ADAF81D}" destId="{4406668B-200F-487A-9BCF-16DD75ED88EE}" srcOrd="1" destOrd="0" presId="urn:microsoft.com/office/officeart/2005/8/layout/orgChart1"/>
    <dgm:cxn modelId="{A7A3B6F8-8C27-4859-AEA2-DBDCA63B985D}" type="presParOf" srcId="{E26D5CDD-1C00-434D-9960-4CB7FBADE641}" destId="{E0A8E7D7-D0CE-49F0-A5DE-1933DF352725}" srcOrd="1" destOrd="0" presId="urn:microsoft.com/office/officeart/2005/8/layout/orgChart1"/>
    <dgm:cxn modelId="{2F47D2DB-FD15-4F96-BFB5-2A25C0FF8BCD}" type="presParOf" srcId="{E0A8E7D7-D0CE-49F0-A5DE-1933DF352725}" destId="{B4753B92-0D4D-4FE4-94F8-E1155C072076}" srcOrd="0" destOrd="0" presId="urn:microsoft.com/office/officeart/2005/8/layout/orgChart1"/>
    <dgm:cxn modelId="{926E8B85-4C0B-4261-BE6D-6415F2789BF1}" type="presParOf" srcId="{E0A8E7D7-D0CE-49F0-A5DE-1933DF352725}" destId="{41AD15BA-F435-44E6-8AA8-0B759D2DF8DC}" srcOrd="1" destOrd="0" presId="urn:microsoft.com/office/officeart/2005/8/layout/orgChart1"/>
    <dgm:cxn modelId="{9D8BF937-C2D2-44F3-A40A-11FA97FA9BCE}" type="presParOf" srcId="{41AD15BA-F435-44E6-8AA8-0B759D2DF8DC}" destId="{2E989795-AE3B-496B-85BA-C3C1987EB09F}" srcOrd="0" destOrd="0" presId="urn:microsoft.com/office/officeart/2005/8/layout/orgChart1"/>
    <dgm:cxn modelId="{2EAA99E9-4790-4DD2-B177-7B35263C3E8D}" type="presParOf" srcId="{2E989795-AE3B-496B-85BA-C3C1987EB09F}" destId="{6FA3002B-A8EB-4162-A50F-D20BEEB7D27E}" srcOrd="0" destOrd="0" presId="urn:microsoft.com/office/officeart/2005/8/layout/orgChart1"/>
    <dgm:cxn modelId="{089140DE-E6FF-48A5-BA58-B625F0F5C746}" type="presParOf" srcId="{2E989795-AE3B-496B-85BA-C3C1987EB09F}" destId="{05461F26-1F9E-493A-9DF0-729D575CED62}" srcOrd="1" destOrd="0" presId="urn:microsoft.com/office/officeart/2005/8/layout/orgChart1"/>
    <dgm:cxn modelId="{83111D48-3B2D-4153-BD39-C704465301B7}" type="presParOf" srcId="{41AD15BA-F435-44E6-8AA8-0B759D2DF8DC}" destId="{90B3C11C-C385-4993-B104-E1F7579CD060}" srcOrd="1" destOrd="0" presId="urn:microsoft.com/office/officeart/2005/8/layout/orgChart1"/>
    <dgm:cxn modelId="{EBB6164E-EAFC-44A1-BA98-BB8993FD561F}" type="presParOf" srcId="{90B3C11C-C385-4993-B104-E1F7579CD060}" destId="{291B6E4A-91FE-4222-B304-35E1D310482B}" srcOrd="0" destOrd="0" presId="urn:microsoft.com/office/officeart/2005/8/layout/orgChart1"/>
    <dgm:cxn modelId="{16EB1163-8FFA-4D0A-8772-D13D12128728}" type="presParOf" srcId="{90B3C11C-C385-4993-B104-E1F7579CD060}" destId="{29B2B317-105D-4F86-85B3-CA2D0CC3D7C3}" srcOrd="1" destOrd="0" presId="urn:microsoft.com/office/officeart/2005/8/layout/orgChart1"/>
    <dgm:cxn modelId="{A8101AE7-9069-47F9-8AE5-D942DE373026}" type="presParOf" srcId="{29B2B317-105D-4F86-85B3-CA2D0CC3D7C3}" destId="{BE4637E8-A156-4DF4-B2BE-DBDBD2EB94DD}" srcOrd="0" destOrd="0" presId="urn:microsoft.com/office/officeart/2005/8/layout/orgChart1"/>
    <dgm:cxn modelId="{1D7555B5-5205-456A-9733-7C7E893B91FD}" type="presParOf" srcId="{BE4637E8-A156-4DF4-B2BE-DBDBD2EB94DD}" destId="{0220ABFC-A093-44B1-939C-86ECE01504AF}" srcOrd="0" destOrd="0" presId="urn:microsoft.com/office/officeart/2005/8/layout/orgChart1"/>
    <dgm:cxn modelId="{F62DEC53-8068-419F-BB25-60E5AADC9498}" type="presParOf" srcId="{BE4637E8-A156-4DF4-B2BE-DBDBD2EB94DD}" destId="{A5BF0CCF-B365-4506-A4C1-883D97AEF5B7}" srcOrd="1" destOrd="0" presId="urn:microsoft.com/office/officeart/2005/8/layout/orgChart1"/>
    <dgm:cxn modelId="{71D680AE-7B69-4224-A39E-25A619606A71}" type="presParOf" srcId="{29B2B317-105D-4F86-85B3-CA2D0CC3D7C3}" destId="{54AA9EA3-E15F-4C41-AE3F-D403E8B10910}" srcOrd="1" destOrd="0" presId="urn:microsoft.com/office/officeart/2005/8/layout/orgChart1"/>
    <dgm:cxn modelId="{B77381CE-05A6-4576-BDDF-DE3FE4B6893F}" type="presParOf" srcId="{29B2B317-105D-4F86-85B3-CA2D0CC3D7C3}" destId="{54D2D90D-5C22-45D6-B146-C77BD9CF88A2}" srcOrd="2" destOrd="0" presId="urn:microsoft.com/office/officeart/2005/8/layout/orgChart1"/>
    <dgm:cxn modelId="{F5C9154D-A002-424C-AC89-39F93D98691B}" type="presParOf" srcId="{41AD15BA-F435-44E6-8AA8-0B759D2DF8DC}" destId="{CBFBDCAE-7F16-4A31-80AC-4E61833351EE}" srcOrd="2" destOrd="0" presId="urn:microsoft.com/office/officeart/2005/8/layout/orgChart1"/>
    <dgm:cxn modelId="{FE811AB1-A225-4861-8FCC-8F6B8E377D80}" type="presParOf" srcId="{E26D5CDD-1C00-434D-9960-4CB7FBADE641}" destId="{EE6F8D19-68BA-4719-841C-D3234FD02047}" srcOrd="2" destOrd="0" presId="urn:microsoft.com/office/officeart/2005/8/layout/orgChart1"/>
    <dgm:cxn modelId="{D69A9838-E489-4E0D-814C-B41B0A80DCAF}" type="presParOf" srcId="{F1031FF4-975B-4E26-A422-8E3B21D5AC6D}" destId="{24B69BFE-40C0-40C1-9FE2-59316094F809}" srcOrd="2" destOrd="0" presId="urn:microsoft.com/office/officeart/2005/8/layout/orgChart1"/>
    <dgm:cxn modelId="{36824671-7974-49E4-A2D5-FBC424798959}" type="presParOf" srcId="{1B1C260C-04A8-4C0D-B9B1-8D3A13C17451}" destId="{61FD5A02-7344-4150-B156-093F06AF24BB}" srcOrd="2" destOrd="0" presId="urn:microsoft.com/office/officeart/2005/8/layout/orgChart1"/>
    <dgm:cxn modelId="{9234ABA0-DBFC-4495-AFF8-2E5C3079F534}" type="presParOf" srcId="{7729B207-BD3C-46E1-B5E4-BD1BF5FB384A}" destId="{62F40BD4-8B71-4835-81F7-20941DF41DF1}" srcOrd="2" destOrd="0" presId="urn:microsoft.com/office/officeart/2005/8/layout/orgChart1"/>
    <dgm:cxn modelId="{DE36233E-3463-4494-85AE-A9472B5366E4}" type="presParOf" srcId="{1188D40B-D1B4-4D6B-B508-F76C3758D8E8}" destId="{B5F6A203-6108-41EA-8817-B5265FCD7B05}" srcOrd="4" destOrd="0" presId="urn:microsoft.com/office/officeart/2005/8/layout/orgChart1"/>
    <dgm:cxn modelId="{B87B3256-34C8-4E28-A7D9-F7FEEDDCB777}" type="presParOf" srcId="{1188D40B-D1B4-4D6B-B508-F76C3758D8E8}" destId="{D8CDA6D6-10A6-48B0-92A9-CED0370D5EE8}" srcOrd="5" destOrd="0" presId="urn:microsoft.com/office/officeart/2005/8/layout/orgChart1"/>
    <dgm:cxn modelId="{FEE4EAEE-39C1-413C-B55F-F7E282B994B0}" type="presParOf" srcId="{D8CDA6D6-10A6-48B0-92A9-CED0370D5EE8}" destId="{A9254F58-2C2E-417D-A8B3-9C0485861141}" srcOrd="0" destOrd="0" presId="urn:microsoft.com/office/officeart/2005/8/layout/orgChart1"/>
    <dgm:cxn modelId="{069FB539-2A05-49C5-87FE-11D37E6799E2}" type="presParOf" srcId="{A9254F58-2C2E-417D-A8B3-9C0485861141}" destId="{32B2DE82-67EA-4ED9-BA70-804CE6E4BF0A}" srcOrd="0" destOrd="0" presId="urn:microsoft.com/office/officeart/2005/8/layout/orgChart1"/>
    <dgm:cxn modelId="{964DE53C-81A9-4537-A3DD-5FB78C7FBB02}" type="presParOf" srcId="{A9254F58-2C2E-417D-A8B3-9C0485861141}" destId="{4FA9F5EB-406A-4CDD-8680-843C8965F470}" srcOrd="1" destOrd="0" presId="urn:microsoft.com/office/officeart/2005/8/layout/orgChart1"/>
    <dgm:cxn modelId="{455818D0-DE02-497A-80BB-EE7E388F316B}" type="presParOf" srcId="{D8CDA6D6-10A6-48B0-92A9-CED0370D5EE8}" destId="{1A518A9C-46BB-488A-95E6-C3A07DA75F16}" srcOrd="1" destOrd="0" presId="urn:microsoft.com/office/officeart/2005/8/layout/orgChart1"/>
    <dgm:cxn modelId="{2D56A0AD-674F-4206-84E4-030EEA2C498A}" type="presParOf" srcId="{D8CDA6D6-10A6-48B0-92A9-CED0370D5EE8}" destId="{2F9ED1A0-C29F-4B46-B83D-DF6CEB548675}" srcOrd="2" destOrd="0" presId="urn:microsoft.com/office/officeart/2005/8/layout/orgChart1"/>
    <dgm:cxn modelId="{02B89330-C674-4822-8B52-7E7309C7E539}" type="presParOf" srcId="{1188D40B-D1B4-4D6B-B508-F76C3758D8E8}" destId="{2B7EA9E5-1710-432F-9878-BCC93B34BDA4}" srcOrd="6" destOrd="0" presId="urn:microsoft.com/office/officeart/2005/8/layout/orgChart1"/>
    <dgm:cxn modelId="{88E0633A-C5B0-4AE1-901A-7FF1574EAD98}" type="presParOf" srcId="{1188D40B-D1B4-4D6B-B508-F76C3758D8E8}" destId="{F7E20605-B769-440D-907A-8CD795AD5197}" srcOrd="7" destOrd="0" presId="urn:microsoft.com/office/officeart/2005/8/layout/orgChart1"/>
    <dgm:cxn modelId="{E820859B-4A20-4384-B3AC-2141E157FB81}" type="presParOf" srcId="{F7E20605-B769-440D-907A-8CD795AD5197}" destId="{E0A44309-BDEA-4151-AB6E-13D20EE934E0}" srcOrd="0" destOrd="0" presId="urn:microsoft.com/office/officeart/2005/8/layout/orgChart1"/>
    <dgm:cxn modelId="{095D8FFB-0E29-4102-ACA2-C3DFB6124C7F}" type="presParOf" srcId="{E0A44309-BDEA-4151-AB6E-13D20EE934E0}" destId="{D224B699-9FBE-473A-AE10-B74A0E86385B}" srcOrd="0" destOrd="0" presId="urn:microsoft.com/office/officeart/2005/8/layout/orgChart1"/>
    <dgm:cxn modelId="{E5BF9468-DD7F-40C9-92C3-F6EC21019DE7}" type="presParOf" srcId="{E0A44309-BDEA-4151-AB6E-13D20EE934E0}" destId="{75EB3298-D335-4EDC-B9B2-449027FC7A44}" srcOrd="1" destOrd="0" presId="urn:microsoft.com/office/officeart/2005/8/layout/orgChart1"/>
    <dgm:cxn modelId="{C1D7EE41-5584-4078-B2B5-57DB932DDFCE}" type="presParOf" srcId="{F7E20605-B769-440D-907A-8CD795AD5197}" destId="{DD6BCC27-5652-4524-9FB9-2EAA8F05F0F4}" srcOrd="1" destOrd="0" presId="urn:microsoft.com/office/officeart/2005/8/layout/orgChart1"/>
    <dgm:cxn modelId="{077EAE22-712A-491E-98B5-505A12E7254E}" type="presParOf" srcId="{DD6BCC27-5652-4524-9FB9-2EAA8F05F0F4}" destId="{22F3243F-B0EE-4CC4-83D0-FFE46EEF0C6E}" srcOrd="0" destOrd="0" presId="urn:microsoft.com/office/officeart/2005/8/layout/orgChart1"/>
    <dgm:cxn modelId="{CEE9625C-15FB-4E7C-BCDC-4BB4CF5D3440}" type="presParOf" srcId="{DD6BCC27-5652-4524-9FB9-2EAA8F05F0F4}" destId="{DA5BC670-DC13-4F7F-B39E-4262B85D1B15}" srcOrd="1" destOrd="0" presId="urn:microsoft.com/office/officeart/2005/8/layout/orgChart1"/>
    <dgm:cxn modelId="{088B3617-73F0-4437-9F84-EB5B5EB10EB9}" type="presParOf" srcId="{DA5BC670-DC13-4F7F-B39E-4262B85D1B15}" destId="{FEDA0F66-8492-44C0-9998-61193760CB80}" srcOrd="0" destOrd="0" presId="urn:microsoft.com/office/officeart/2005/8/layout/orgChart1"/>
    <dgm:cxn modelId="{D0AC5380-C2CD-4E73-8B8E-FCC8C66A3884}" type="presParOf" srcId="{FEDA0F66-8492-44C0-9998-61193760CB80}" destId="{00A3336B-2A60-4495-8864-36214DCA416D}" srcOrd="0" destOrd="0" presId="urn:microsoft.com/office/officeart/2005/8/layout/orgChart1"/>
    <dgm:cxn modelId="{CC99CEDA-F768-4847-884B-F448EB6B1205}" type="presParOf" srcId="{FEDA0F66-8492-44C0-9998-61193760CB80}" destId="{D2D204F9-D45A-45AB-8F73-DAC4D7C7A861}" srcOrd="1" destOrd="0" presId="urn:microsoft.com/office/officeart/2005/8/layout/orgChart1"/>
    <dgm:cxn modelId="{0C1109BE-4E3C-406E-9D10-F110015DC426}" type="presParOf" srcId="{DA5BC670-DC13-4F7F-B39E-4262B85D1B15}" destId="{114691BD-895F-4E77-99C9-7C2A3C8AEEBE}" srcOrd="1" destOrd="0" presId="urn:microsoft.com/office/officeart/2005/8/layout/orgChart1"/>
    <dgm:cxn modelId="{D653F367-482D-4AA0-84C8-2DC34FB87099}" type="presParOf" srcId="{DA5BC670-DC13-4F7F-B39E-4262B85D1B15}" destId="{97F40CBC-E2A0-48BD-BDE6-7515A88AD386}" srcOrd="2" destOrd="0" presId="urn:microsoft.com/office/officeart/2005/8/layout/orgChart1"/>
    <dgm:cxn modelId="{08D70FFC-C85E-48C7-84CC-799FDFE68A8B}" type="presParOf" srcId="{F7E20605-B769-440D-907A-8CD795AD5197}" destId="{01F69044-FAF1-4DE3-BB84-D26BF5FF6335}" srcOrd="2" destOrd="0" presId="urn:microsoft.com/office/officeart/2005/8/layout/orgChart1"/>
    <dgm:cxn modelId="{14A9E6D8-FE9B-4ECE-9304-D94884ECF103}" type="presParOf" srcId="{1188D40B-D1B4-4D6B-B508-F76C3758D8E8}" destId="{9BD997B5-A4D4-411B-90E3-DE8386D7EEA9}" srcOrd="8" destOrd="0" presId="urn:microsoft.com/office/officeart/2005/8/layout/orgChart1"/>
    <dgm:cxn modelId="{AE8C12E8-4A05-4639-9F87-D020C7BA4EBA}" type="presParOf" srcId="{1188D40B-D1B4-4D6B-B508-F76C3758D8E8}" destId="{BE666F0A-578B-4132-82BE-A4F3257FEC43}" srcOrd="9" destOrd="0" presId="urn:microsoft.com/office/officeart/2005/8/layout/orgChart1"/>
    <dgm:cxn modelId="{657582FF-B376-4687-8456-E742936806A4}" type="presParOf" srcId="{BE666F0A-578B-4132-82BE-A4F3257FEC43}" destId="{96CA8E11-7B9A-4C74-B52A-231968B7D281}" srcOrd="0" destOrd="0" presId="urn:microsoft.com/office/officeart/2005/8/layout/orgChart1"/>
    <dgm:cxn modelId="{BD5E174E-E65A-4084-804E-5F227D2C81D8}" type="presParOf" srcId="{96CA8E11-7B9A-4C74-B52A-231968B7D281}" destId="{B7E361CD-B92F-45EA-85ED-0904DA14BE28}" srcOrd="0" destOrd="0" presId="urn:microsoft.com/office/officeart/2005/8/layout/orgChart1"/>
    <dgm:cxn modelId="{17C55260-6C36-4843-AE18-E63F301DEE72}" type="presParOf" srcId="{96CA8E11-7B9A-4C74-B52A-231968B7D281}" destId="{BE8094EF-88E2-4A2F-9BBA-A93324EC265C}" srcOrd="1" destOrd="0" presId="urn:microsoft.com/office/officeart/2005/8/layout/orgChart1"/>
    <dgm:cxn modelId="{E54D7857-DF1A-4206-A1E4-17D111685E30}" type="presParOf" srcId="{BE666F0A-578B-4132-82BE-A4F3257FEC43}" destId="{CF058F8E-E739-43CB-AB82-297C9F4572D7}" srcOrd="1" destOrd="0" presId="urn:microsoft.com/office/officeart/2005/8/layout/orgChart1"/>
    <dgm:cxn modelId="{37F16A62-9232-4F86-9148-3307772A43A6}" type="presParOf" srcId="{CF058F8E-E739-43CB-AB82-297C9F4572D7}" destId="{01005F69-3AED-409F-A977-C32BFD9F6AC2}" srcOrd="0" destOrd="0" presId="urn:microsoft.com/office/officeart/2005/8/layout/orgChart1"/>
    <dgm:cxn modelId="{07ADCEAF-2BAA-49E7-8FA0-D19EB924D4C1}" type="presParOf" srcId="{CF058F8E-E739-43CB-AB82-297C9F4572D7}" destId="{3344B713-EAA5-45DD-8D76-04947E1FE68A}" srcOrd="1" destOrd="0" presId="urn:microsoft.com/office/officeart/2005/8/layout/orgChart1"/>
    <dgm:cxn modelId="{AC7A2A74-0FEF-4731-BAF4-EE011456CBF0}" type="presParOf" srcId="{3344B713-EAA5-45DD-8D76-04947E1FE68A}" destId="{43A10082-8480-4FE8-AB28-3BA71D4541BF}" srcOrd="0" destOrd="0" presId="urn:microsoft.com/office/officeart/2005/8/layout/orgChart1"/>
    <dgm:cxn modelId="{18B0A239-105C-4B0D-BFA0-ACBFBCE5975C}" type="presParOf" srcId="{43A10082-8480-4FE8-AB28-3BA71D4541BF}" destId="{B8AA00D4-C471-452B-B06C-124E9FF638E5}" srcOrd="0" destOrd="0" presId="urn:microsoft.com/office/officeart/2005/8/layout/orgChart1"/>
    <dgm:cxn modelId="{4C11F9E4-0183-4D08-853B-E5F2724E637C}" type="presParOf" srcId="{43A10082-8480-4FE8-AB28-3BA71D4541BF}" destId="{C0FD7027-4873-4980-AD3A-EB7B2ED0F861}" srcOrd="1" destOrd="0" presId="urn:microsoft.com/office/officeart/2005/8/layout/orgChart1"/>
    <dgm:cxn modelId="{186E1AE3-6207-4C53-9884-9D3C31ABAD3F}" type="presParOf" srcId="{3344B713-EAA5-45DD-8D76-04947E1FE68A}" destId="{DF803CA9-CA39-4312-B0B1-3BEE82A88117}" srcOrd="1" destOrd="0" presId="urn:microsoft.com/office/officeart/2005/8/layout/orgChart1"/>
    <dgm:cxn modelId="{79B57B67-FF43-46C2-80F6-40360478044E}" type="presParOf" srcId="{3344B713-EAA5-45DD-8D76-04947E1FE68A}" destId="{FEAAB5AE-7499-461A-866C-260B74ADAFAA}" srcOrd="2" destOrd="0" presId="urn:microsoft.com/office/officeart/2005/8/layout/orgChart1"/>
    <dgm:cxn modelId="{DD5A4683-A993-408D-9CCE-C7976F9DFE1F}" type="presParOf" srcId="{CF058F8E-E739-43CB-AB82-297C9F4572D7}" destId="{0350C2B0-6799-4BA7-A5FC-631C1CF76203}" srcOrd="2" destOrd="0" presId="urn:microsoft.com/office/officeart/2005/8/layout/orgChart1"/>
    <dgm:cxn modelId="{636D5EC6-32BF-49E0-B421-40C60DC21BAD}" type="presParOf" srcId="{CF058F8E-E739-43CB-AB82-297C9F4572D7}" destId="{2F39A18C-D41D-4B29-8D64-9ED6BAC5276F}" srcOrd="3" destOrd="0" presId="urn:microsoft.com/office/officeart/2005/8/layout/orgChart1"/>
    <dgm:cxn modelId="{6BCC1805-0071-47F7-B34B-9C04F3589EA0}" type="presParOf" srcId="{2F39A18C-D41D-4B29-8D64-9ED6BAC5276F}" destId="{B271835A-C700-4A8C-BC67-9E5988D8BC84}" srcOrd="0" destOrd="0" presId="urn:microsoft.com/office/officeart/2005/8/layout/orgChart1"/>
    <dgm:cxn modelId="{A14CE49F-3C3E-4D18-8EC1-F68685912581}" type="presParOf" srcId="{B271835A-C700-4A8C-BC67-9E5988D8BC84}" destId="{5077AFC8-1B5A-4128-BF89-1CBE33950135}" srcOrd="0" destOrd="0" presId="urn:microsoft.com/office/officeart/2005/8/layout/orgChart1"/>
    <dgm:cxn modelId="{48FF9BFE-AF04-4838-9C54-90DB96CA783C}" type="presParOf" srcId="{B271835A-C700-4A8C-BC67-9E5988D8BC84}" destId="{3F2D6664-38DC-49D0-804E-5F3457576DC3}" srcOrd="1" destOrd="0" presId="urn:microsoft.com/office/officeart/2005/8/layout/orgChart1"/>
    <dgm:cxn modelId="{C77B1ED5-BB0B-48C8-A4EA-6DDF99469FBB}" type="presParOf" srcId="{2F39A18C-D41D-4B29-8D64-9ED6BAC5276F}" destId="{38731D41-A885-4B8F-BB0D-B490B9081694}" srcOrd="1" destOrd="0" presId="urn:microsoft.com/office/officeart/2005/8/layout/orgChart1"/>
    <dgm:cxn modelId="{5526DBBD-76DD-4B3B-8866-25ED2E0A66D8}" type="presParOf" srcId="{2F39A18C-D41D-4B29-8D64-9ED6BAC5276F}" destId="{1813059D-0E0E-4D01-A280-0534B1EF3FD9}" srcOrd="2" destOrd="0" presId="urn:microsoft.com/office/officeart/2005/8/layout/orgChart1"/>
    <dgm:cxn modelId="{2396A00B-6084-4F5D-AE5A-9663EF1637F1}" type="presParOf" srcId="{BE666F0A-578B-4132-82BE-A4F3257FEC43}" destId="{895D0579-EFAC-49E5-A3C4-88E227A72794}" srcOrd="2" destOrd="0" presId="urn:microsoft.com/office/officeart/2005/8/layout/orgChart1"/>
    <dgm:cxn modelId="{381D6F44-E6F2-4F3F-AEB1-4E9693F04D01}" type="presParOf" srcId="{E8F92D43-79B9-4342-A919-C392A3A5C258}" destId="{EBE1249B-8149-422A-AC11-AEFC1C348E5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3D2D46-1BC6-43A8-958F-7A49D11FF634}">
      <dsp:nvSpPr>
        <dsp:cNvPr id="0" name=""/>
        <dsp:cNvSpPr/>
      </dsp:nvSpPr>
      <dsp:spPr>
        <a:xfrm>
          <a:off x="4314694" y="640483"/>
          <a:ext cx="3617028" cy="132157"/>
        </a:xfrm>
        <a:custGeom>
          <a:avLst/>
          <a:gdLst/>
          <a:ahLst/>
          <a:cxnLst/>
          <a:rect l="0" t="0" r="0" b="0"/>
          <a:pathLst>
            <a:path>
              <a:moveTo>
                <a:pt x="0" y="0"/>
              </a:moveTo>
              <a:lnTo>
                <a:pt x="0" y="66078"/>
              </a:lnTo>
              <a:lnTo>
                <a:pt x="3617028" y="66078"/>
              </a:lnTo>
              <a:lnTo>
                <a:pt x="3617028" y="13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F37CD7-ACDD-4339-98ED-BDE68D76B9B3}">
      <dsp:nvSpPr>
        <dsp:cNvPr id="0" name=""/>
        <dsp:cNvSpPr/>
      </dsp:nvSpPr>
      <dsp:spPr>
        <a:xfrm>
          <a:off x="6918514" y="1087302"/>
          <a:ext cx="94398" cy="736306"/>
        </a:xfrm>
        <a:custGeom>
          <a:avLst/>
          <a:gdLst/>
          <a:ahLst/>
          <a:cxnLst/>
          <a:rect l="0" t="0" r="0" b="0"/>
          <a:pathLst>
            <a:path>
              <a:moveTo>
                <a:pt x="0" y="0"/>
              </a:moveTo>
              <a:lnTo>
                <a:pt x="0" y="736306"/>
              </a:lnTo>
              <a:lnTo>
                <a:pt x="94398" y="736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D9EE49-721E-45C4-999F-CA7207964FF5}">
      <dsp:nvSpPr>
        <dsp:cNvPr id="0" name=""/>
        <dsp:cNvSpPr/>
      </dsp:nvSpPr>
      <dsp:spPr>
        <a:xfrm>
          <a:off x="6918514" y="1087302"/>
          <a:ext cx="94398" cy="289488"/>
        </a:xfrm>
        <a:custGeom>
          <a:avLst/>
          <a:gdLst/>
          <a:ahLst/>
          <a:cxnLst/>
          <a:rect l="0" t="0" r="0" b="0"/>
          <a:pathLst>
            <a:path>
              <a:moveTo>
                <a:pt x="0" y="0"/>
              </a:moveTo>
              <a:lnTo>
                <a:pt x="0" y="289488"/>
              </a:lnTo>
              <a:lnTo>
                <a:pt x="94398" y="289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0D1A58-CBA4-4696-B2DB-B9B22612AB7A}">
      <dsp:nvSpPr>
        <dsp:cNvPr id="0" name=""/>
        <dsp:cNvSpPr/>
      </dsp:nvSpPr>
      <dsp:spPr>
        <a:xfrm>
          <a:off x="4314694" y="640483"/>
          <a:ext cx="2855548" cy="132157"/>
        </a:xfrm>
        <a:custGeom>
          <a:avLst/>
          <a:gdLst/>
          <a:ahLst/>
          <a:cxnLst/>
          <a:rect l="0" t="0" r="0" b="0"/>
          <a:pathLst>
            <a:path>
              <a:moveTo>
                <a:pt x="0" y="0"/>
              </a:moveTo>
              <a:lnTo>
                <a:pt x="0" y="66078"/>
              </a:lnTo>
              <a:lnTo>
                <a:pt x="2855548" y="66078"/>
              </a:lnTo>
              <a:lnTo>
                <a:pt x="2855548" y="13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3C0DC-33D6-4443-AAD5-7A7EBFF128AC}">
      <dsp:nvSpPr>
        <dsp:cNvPr id="0" name=""/>
        <dsp:cNvSpPr/>
      </dsp:nvSpPr>
      <dsp:spPr>
        <a:xfrm>
          <a:off x="6111315" y="1534121"/>
          <a:ext cx="91440" cy="269752"/>
        </a:xfrm>
        <a:custGeom>
          <a:avLst/>
          <a:gdLst/>
          <a:ahLst/>
          <a:cxnLst/>
          <a:rect l="0" t="0" r="0" b="0"/>
          <a:pathLst>
            <a:path>
              <a:moveTo>
                <a:pt x="45720" y="0"/>
              </a:moveTo>
              <a:lnTo>
                <a:pt x="45720" y="269752"/>
              </a:lnTo>
              <a:lnTo>
                <a:pt x="109822" y="269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A2EAD-117A-429B-8ECC-6EAAA8E50FF0}">
      <dsp:nvSpPr>
        <dsp:cNvPr id="0" name=""/>
        <dsp:cNvSpPr/>
      </dsp:nvSpPr>
      <dsp:spPr>
        <a:xfrm>
          <a:off x="6111315" y="1534121"/>
          <a:ext cx="91440" cy="701511"/>
        </a:xfrm>
        <a:custGeom>
          <a:avLst/>
          <a:gdLst/>
          <a:ahLst/>
          <a:cxnLst/>
          <a:rect l="0" t="0" r="0" b="0"/>
          <a:pathLst>
            <a:path>
              <a:moveTo>
                <a:pt x="45720" y="0"/>
              </a:moveTo>
              <a:lnTo>
                <a:pt x="45720" y="701511"/>
              </a:lnTo>
              <a:lnTo>
                <a:pt x="109822" y="701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B3B10-58D9-4B67-968B-AD54375CE5DB}">
      <dsp:nvSpPr>
        <dsp:cNvPr id="0" name=""/>
        <dsp:cNvSpPr/>
      </dsp:nvSpPr>
      <dsp:spPr>
        <a:xfrm>
          <a:off x="6028024" y="1087302"/>
          <a:ext cx="380739" cy="132157"/>
        </a:xfrm>
        <a:custGeom>
          <a:avLst/>
          <a:gdLst/>
          <a:ahLst/>
          <a:cxnLst/>
          <a:rect l="0" t="0" r="0" b="0"/>
          <a:pathLst>
            <a:path>
              <a:moveTo>
                <a:pt x="0" y="0"/>
              </a:moveTo>
              <a:lnTo>
                <a:pt x="0" y="66078"/>
              </a:lnTo>
              <a:lnTo>
                <a:pt x="380739" y="66078"/>
              </a:lnTo>
              <a:lnTo>
                <a:pt x="380739"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86B47-8DDC-41C9-BF56-4FF6CB892FD3}">
      <dsp:nvSpPr>
        <dsp:cNvPr id="0" name=""/>
        <dsp:cNvSpPr/>
      </dsp:nvSpPr>
      <dsp:spPr>
        <a:xfrm>
          <a:off x="5349835" y="1534121"/>
          <a:ext cx="91440" cy="263692"/>
        </a:xfrm>
        <a:custGeom>
          <a:avLst/>
          <a:gdLst/>
          <a:ahLst/>
          <a:cxnLst/>
          <a:rect l="0" t="0" r="0" b="0"/>
          <a:pathLst>
            <a:path>
              <a:moveTo>
                <a:pt x="45720" y="0"/>
              </a:moveTo>
              <a:lnTo>
                <a:pt x="45720" y="263692"/>
              </a:lnTo>
              <a:lnTo>
                <a:pt x="109822" y="263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F83CA-795C-45E0-B6E6-5F76A8F464E9}">
      <dsp:nvSpPr>
        <dsp:cNvPr id="0" name=""/>
        <dsp:cNvSpPr/>
      </dsp:nvSpPr>
      <dsp:spPr>
        <a:xfrm>
          <a:off x="5349835" y="1534121"/>
          <a:ext cx="91440" cy="701508"/>
        </a:xfrm>
        <a:custGeom>
          <a:avLst/>
          <a:gdLst/>
          <a:ahLst/>
          <a:cxnLst/>
          <a:rect l="0" t="0" r="0" b="0"/>
          <a:pathLst>
            <a:path>
              <a:moveTo>
                <a:pt x="45720" y="0"/>
              </a:moveTo>
              <a:lnTo>
                <a:pt x="45720" y="701508"/>
              </a:lnTo>
              <a:lnTo>
                <a:pt x="109822" y="701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9898D-B6C5-4530-824F-B16572F6CCD2}">
      <dsp:nvSpPr>
        <dsp:cNvPr id="0" name=""/>
        <dsp:cNvSpPr/>
      </dsp:nvSpPr>
      <dsp:spPr>
        <a:xfrm>
          <a:off x="5647284" y="1087302"/>
          <a:ext cx="380739" cy="132157"/>
        </a:xfrm>
        <a:custGeom>
          <a:avLst/>
          <a:gdLst/>
          <a:ahLst/>
          <a:cxnLst/>
          <a:rect l="0" t="0" r="0" b="0"/>
          <a:pathLst>
            <a:path>
              <a:moveTo>
                <a:pt x="380739" y="0"/>
              </a:moveTo>
              <a:lnTo>
                <a:pt x="380739" y="66078"/>
              </a:lnTo>
              <a:lnTo>
                <a:pt x="0" y="66078"/>
              </a:lnTo>
              <a:lnTo>
                <a:pt x="0"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48929-DDCA-46B0-96D2-4FC32BA16776}">
      <dsp:nvSpPr>
        <dsp:cNvPr id="0" name=""/>
        <dsp:cNvSpPr/>
      </dsp:nvSpPr>
      <dsp:spPr>
        <a:xfrm>
          <a:off x="4314694" y="640483"/>
          <a:ext cx="1713329" cy="132157"/>
        </a:xfrm>
        <a:custGeom>
          <a:avLst/>
          <a:gdLst/>
          <a:ahLst/>
          <a:cxnLst/>
          <a:rect l="0" t="0" r="0" b="0"/>
          <a:pathLst>
            <a:path>
              <a:moveTo>
                <a:pt x="0" y="0"/>
              </a:moveTo>
              <a:lnTo>
                <a:pt x="0" y="66078"/>
              </a:lnTo>
              <a:lnTo>
                <a:pt x="1713329" y="66078"/>
              </a:lnTo>
              <a:lnTo>
                <a:pt x="1713329" y="13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CC5633-A845-4D69-87ED-3D91FAF923CD}">
      <dsp:nvSpPr>
        <dsp:cNvPr id="0" name=""/>
        <dsp:cNvSpPr/>
      </dsp:nvSpPr>
      <dsp:spPr>
        <a:xfrm>
          <a:off x="3631880" y="640483"/>
          <a:ext cx="682814" cy="132157"/>
        </a:xfrm>
        <a:custGeom>
          <a:avLst/>
          <a:gdLst/>
          <a:ahLst/>
          <a:cxnLst/>
          <a:rect l="0" t="0" r="0" b="0"/>
          <a:pathLst>
            <a:path>
              <a:moveTo>
                <a:pt x="682814" y="0"/>
              </a:moveTo>
              <a:lnTo>
                <a:pt x="682814" y="66078"/>
              </a:lnTo>
              <a:lnTo>
                <a:pt x="0" y="66078"/>
              </a:lnTo>
              <a:lnTo>
                <a:pt x="0" y="13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ED048-2047-41ED-B94A-5F18BAA9EEAF}">
      <dsp:nvSpPr>
        <dsp:cNvPr id="0" name=""/>
        <dsp:cNvSpPr/>
      </dsp:nvSpPr>
      <dsp:spPr>
        <a:xfrm>
          <a:off x="3900915" y="1534121"/>
          <a:ext cx="1142219" cy="132157"/>
        </a:xfrm>
        <a:custGeom>
          <a:avLst/>
          <a:gdLst/>
          <a:ahLst/>
          <a:cxnLst/>
          <a:rect l="0" t="0" r="0" b="0"/>
          <a:pathLst>
            <a:path>
              <a:moveTo>
                <a:pt x="0" y="0"/>
              </a:moveTo>
              <a:lnTo>
                <a:pt x="0" y="66078"/>
              </a:lnTo>
              <a:lnTo>
                <a:pt x="1142219" y="66078"/>
              </a:lnTo>
              <a:lnTo>
                <a:pt x="1142219"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0778-03DC-43CE-A66D-5EE673EA1F1F}">
      <dsp:nvSpPr>
        <dsp:cNvPr id="0" name=""/>
        <dsp:cNvSpPr/>
      </dsp:nvSpPr>
      <dsp:spPr>
        <a:xfrm>
          <a:off x="4029926" y="1980939"/>
          <a:ext cx="94398" cy="736306"/>
        </a:xfrm>
        <a:custGeom>
          <a:avLst/>
          <a:gdLst/>
          <a:ahLst/>
          <a:cxnLst/>
          <a:rect l="0" t="0" r="0" b="0"/>
          <a:pathLst>
            <a:path>
              <a:moveTo>
                <a:pt x="0" y="0"/>
              </a:moveTo>
              <a:lnTo>
                <a:pt x="0" y="736306"/>
              </a:lnTo>
              <a:lnTo>
                <a:pt x="94398" y="736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8B771-A69A-4C60-892E-154B1755A575}">
      <dsp:nvSpPr>
        <dsp:cNvPr id="0" name=""/>
        <dsp:cNvSpPr/>
      </dsp:nvSpPr>
      <dsp:spPr>
        <a:xfrm>
          <a:off x="4029926" y="1980939"/>
          <a:ext cx="94398" cy="289488"/>
        </a:xfrm>
        <a:custGeom>
          <a:avLst/>
          <a:gdLst/>
          <a:ahLst/>
          <a:cxnLst/>
          <a:rect l="0" t="0" r="0" b="0"/>
          <a:pathLst>
            <a:path>
              <a:moveTo>
                <a:pt x="0" y="0"/>
              </a:moveTo>
              <a:lnTo>
                <a:pt x="0" y="289488"/>
              </a:lnTo>
              <a:lnTo>
                <a:pt x="94398" y="289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1BCA7-8727-4A36-820E-0992EB26F266}">
      <dsp:nvSpPr>
        <dsp:cNvPr id="0" name=""/>
        <dsp:cNvSpPr/>
      </dsp:nvSpPr>
      <dsp:spPr>
        <a:xfrm>
          <a:off x="3900915" y="1534121"/>
          <a:ext cx="380739" cy="132157"/>
        </a:xfrm>
        <a:custGeom>
          <a:avLst/>
          <a:gdLst/>
          <a:ahLst/>
          <a:cxnLst/>
          <a:rect l="0" t="0" r="0" b="0"/>
          <a:pathLst>
            <a:path>
              <a:moveTo>
                <a:pt x="0" y="0"/>
              </a:moveTo>
              <a:lnTo>
                <a:pt x="0" y="66078"/>
              </a:lnTo>
              <a:lnTo>
                <a:pt x="380739" y="66078"/>
              </a:lnTo>
              <a:lnTo>
                <a:pt x="380739"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E67BE-3112-44EE-8DC4-7AD709BB41AD}">
      <dsp:nvSpPr>
        <dsp:cNvPr id="0" name=""/>
        <dsp:cNvSpPr/>
      </dsp:nvSpPr>
      <dsp:spPr>
        <a:xfrm>
          <a:off x="3268447" y="1980939"/>
          <a:ext cx="94398" cy="736306"/>
        </a:xfrm>
        <a:custGeom>
          <a:avLst/>
          <a:gdLst/>
          <a:ahLst/>
          <a:cxnLst/>
          <a:rect l="0" t="0" r="0" b="0"/>
          <a:pathLst>
            <a:path>
              <a:moveTo>
                <a:pt x="0" y="0"/>
              </a:moveTo>
              <a:lnTo>
                <a:pt x="0" y="736306"/>
              </a:lnTo>
              <a:lnTo>
                <a:pt x="94398" y="736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A7C11-4942-448B-B3D2-1E5D6C547B95}">
      <dsp:nvSpPr>
        <dsp:cNvPr id="0" name=""/>
        <dsp:cNvSpPr/>
      </dsp:nvSpPr>
      <dsp:spPr>
        <a:xfrm>
          <a:off x="3268447" y="1980939"/>
          <a:ext cx="94398" cy="289488"/>
        </a:xfrm>
        <a:custGeom>
          <a:avLst/>
          <a:gdLst/>
          <a:ahLst/>
          <a:cxnLst/>
          <a:rect l="0" t="0" r="0" b="0"/>
          <a:pathLst>
            <a:path>
              <a:moveTo>
                <a:pt x="0" y="0"/>
              </a:moveTo>
              <a:lnTo>
                <a:pt x="0" y="289488"/>
              </a:lnTo>
              <a:lnTo>
                <a:pt x="94398" y="289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CF773-335E-4A2F-8849-CDD9229773F0}">
      <dsp:nvSpPr>
        <dsp:cNvPr id="0" name=""/>
        <dsp:cNvSpPr/>
      </dsp:nvSpPr>
      <dsp:spPr>
        <a:xfrm>
          <a:off x="3520175" y="1534121"/>
          <a:ext cx="380739" cy="132157"/>
        </a:xfrm>
        <a:custGeom>
          <a:avLst/>
          <a:gdLst/>
          <a:ahLst/>
          <a:cxnLst/>
          <a:rect l="0" t="0" r="0" b="0"/>
          <a:pathLst>
            <a:path>
              <a:moveTo>
                <a:pt x="380739" y="0"/>
              </a:moveTo>
              <a:lnTo>
                <a:pt x="380739" y="66078"/>
              </a:lnTo>
              <a:lnTo>
                <a:pt x="0" y="66078"/>
              </a:lnTo>
              <a:lnTo>
                <a:pt x="0"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B23A7-516B-4AC6-B0A3-814508A74719}">
      <dsp:nvSpPr>
        <dsp:cNvPr id="0" name=""/>
        <dsp:cNvSpPr/>
      </dsp:nvSpPr>
      <dsp:spPr>
        <a:xfrm>
          <a:off x="2758696" y="1534121"/>
          <a:ext cx="1142219" cy="132157"/>
        </a:xfrm>
        <a:custGeom>
          <a:avLst/>
          <a:gdLst/>
          <a:ahLst/>
          <a:cxnLst/>
          <a:rect l="0" t="0" r="0" b="0"/>
          <a:pathLst>
            <a:path>
              <a:moveTo>
                <a:pt x="1142219" y="0"/>
              </a:moveTo>
              <a:lnTo>
                <a:pt x="1142219" y="66078"/>
              </a:lnTo>
              <a:lnTo>
                <a:pt x="0" y="66078"/>
              </a:lnTo>
              <a:lnTo>
                <a:pt x="0"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63805-608A-4D3F-9F66-34C3094D7F39}">
      <dsp:nvSpPr>
        <dsp:cNvPr id="0" name=""/>
        <dsp:cNvSpPr/>
      </dsp:nvSpPr>
      <dsp:spPr>
        <a:xfrm>
          <a:off x="2870400" y="1087302"/>
          <a:ext cx="1030514" cy="132157"/>
        </a:xfrm>
        <a:custGeom>
          <a:avLst/>
          <a:gdLst/>
          <a:ahLst/>
          <a:cxnLst/>
          <a:rect l="0" t="0" r="0" b="0"/>
          <a:pathLst>
            <a:path>
              <a:moveTo>
                <a:pt x="0" y="0"/>
              </a:moveTo>
              <a:lnTo>
                <a:pt x="0" y="66078"/>
              </a:lnTo>
              <a:lnTo>
                <a:pt x="1030514" y="66078"/>
              </a:lnTo>
              <a:lnTo>
                <a:pt x="1030514"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4E44B-153D-4819-9ECE-0D08C3419143}">
      <dsp:nvSpPr>
        <dsp:cNvPr id="0" name=""/>
        <dsp:cNvSpPr/>
      </dsp:nvSpPr>
      <dsp:spPr>
        <a:xfrm>
          <a:off x="1588157" y="1534121"/>
          <a:ext cx="94398" cy="736306"/>
        </a:xfrm>
        <a:custGeom>
          <a:avLst/>
          <a:gdLst/>
          <a:ahLst/>
          <a:cxnLst/>
          <a:rect l="0" t="0" r="0" b="0"/>
          <a:pathLst>
            <a:path>
              <a:moveTo>
                <a:pt x="0" y="0"/>
              </a:moveTo>
              <a:lnTo>
                <a:pt x="0" y="736306"/>
              </a:lnTo>
              <a:lnTo>
                <a:pt x="94398" y="736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B426D-C0D6-4618-B3F0-F0278C2A7D74}">
      <dsp:nvSpPr>
        <dsp:cNvPr id="0" name=""/>
        <dsp:cNvSpPr/>
      </dsp:nvSpPr>
      <dsp:spPr>
        <a:xfrm>
          <a:off x="1588157" y="1534121"/>
          <a:ext cx="94398" cy="289488"/>
        </a:xfrm>
        <a:custGeom>
          <a:avLst/>
          <a:gdLst/>
          <a:ahLst/>
          <a:cxnLst/>
          <a:rect l="0" t="0" r="0" b="0"/>
          <a:pathLst>
            <a:path>
              <a:moveTo>
                <a:pt x="0" y="0"/>
              </a:moveTo>
              <a:lnTo>
                <a:pt x="0" y="289488"/>
              </a:lnTo>
              <a:lnTo>
                <a:pt x="94398" y="289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5CEA8-AD06-48A8-924A-16CED0DA4737}">
      <dsp:nvSpPr>
        <dsp:cNvPr id="0" name=""/>
        <dsp:cNvSpPr/>
      </dsp:nvSpPr>
      <dsp:spPr>
        <a:xfrm>
          <a:off x="1839885" y="1087302"/>
          <a:ext cx="1030514" cy="132157"/>
        </a:xfrm>
        <a:custGeom>
          <a:avLst/>
          <a:gdLst/>
          <a:ahLst/>
          <a:cxnLst/>
          <a:rect l="0" t="0" r="0" b="0"/>
          <a:pathLst>
            <a:path>
              <a:moveTo>
                <a:pt x="1030514" y="0"/>
              </a:moveTo>
              <a:lnTo>
                <a:pt x="1030514" y="66078"/>
              </a:lnTo>
              <a:lnTo>
                <a:pt x="0" y="66078"/>
              </a:lnTo>
              <a:lnTo>
                <a:pt x="0"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9D732-F6DC-443F-9E89-8AE89E199B12}">
      <dsp:nvSpPr>
        <dsp:cNvPr id="0" name=""/>
        <dsp:cNvSpPr/>
      </dsp:nvSpPr>
      <dsp:spPr>
        <a:xfrm>
          <a:off x="2870400" y="640483"/>
          <a:ext cx="1444294" cy="132157"/>
        </a:xfrm>
        <a:custGeom>
          <a:avLst/>
          <a:gdLst/>
          <a:ahLst/>
          <a:cxnLst/>
          <a:rect l="0" t="0" r="0" b="0"/>
          <a:pathLst>
            <a:path>
              <a:moveTo>
                <a:pt x="1444294" y="0"/>
              </a:moveTo>
              <a:lnTo>
                <a:pt x="1444294" y="66078"/>
              </a:lnTo>
              <a:lnTo>
                <a:pt x="0" y="66078"/>
              </a:lnTo>
              <a:lnTo>
                <a:pt x="0" y="13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DF346-B5EC-4A37-BFC2-18261F5ADBA7}">
      <dsp:nvSpPr>
        <dsp:cNvPr id="0" name=""/>
        <dsp:cNvSpPr/>
      </dsp:nvSpPr>
      <dsp:spPr>
        <a:xfrm>
          <a:off x="780957" y="1534121"/>
          <a:ext cx="91440" cy="207600"/>
        </a:xfrm>
        <a:custGeom>
          <a:avLst/>
          <a:gdLst/>
          <a:ahLst/>
          <a:cxnLst/>
          <a:rect l="0" t="0" r="0" b="0"/>
          <a:pathLst>
            <a:path>
              <a:moveTo>
                <a:pt x="45720" y="0"/>
              </a:moveTo>
              <a:lnTo>
                <a:pt x="45720" y="207600"/>
              </a:lnTo>
              <a:lnTo>
                <a:pt x="134057" y="207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B2C71-A5EE-4024-B61B-282C33ED988E}">
      <dsp:nvSpPr>
        <dsp:cNvPr id="0" name=""/>
        <dsp:cNvSpPr/>
      </dsp:nvSpPr>
      <dsp:spPr>
        <a:xfrm>
          <a:off x="780957" y="1534121"/>
          <a:ext cx="91440" cy="627242"/>
        </a:xfrm>
        <a:custGeom>
          <a:avLst/>
          <a:gdLst/>
          <a:ahLst/>
          <a:cxnLst/>
          <a:rect l="0" t="0" r="0" b="0"/>
          <a:pathLst>
            <a:path>
              <a:moveTo>
                <a:pt x="45720" y="0"/>
              </a:moveTo>
              <a:lnTo>
                <a:pt x="45720" y="627242"/>
              </a:lnTo>
              <a:lnTo>
                <a:pt x="128003" y="627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24535-F203-4881-9EFC-1C1C0EA6BD9E}">
      <dsp:nvSpPr>
        <dsp:cNvPr id="0" name=""/>
        <dsp:cNvSpPr/>
      </dsp:nvSpPr>
      <dsp:spPr>
        <a:xfrm>
          <a:off x="780957" y="1534121"/>
          <a:ext cx="91440" cy="1005455"/>
        </a:xfrm>
        <a:custGeom>
          <a:avLst/>
          <a:gdLst/>
          <a:ahLst/>
          <a:cxnLst/>
          <a:rect l="0" t="0" r="0" b="0"/>
          <a:pathLst>
            <a:path>
              <a:moveTo>
                <a:pt x="45720" y="0"/>
              </a:moveTo>
              <a:lnTo>
                <a:pt x="45720" y="1005455"/>
              </a:lnTo>
              <a:lnTo>
                <a:pt x="121943" y="1005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48223D-4611-4E99-956F-BADDE719E939}">
      <dsp:nvSpPr>
        <dsp:cNvPr id="0" name=""/>
        <dsp:cNvSpPr/>
      </dsp:nvSpPr>
      <dsp:spPr>
        <a:xfrm>
          <a:off x="697666" y="1087302"/>
          <a:ext cx="380739" cy="132157"/>
        </a:xfrm>
        <a:custGeom>
          <a:avLst/>
          <a:gdLst/>
          <a:ahLst/>
          <a:cxnLst/>
          <a:rect l="0" t="0" r="0" b="0"/>
          <a:pathLst>
            <a:path>
              <a:moveTo>
                <a:pt x="0" y="0"/>
              </a:moveTo>
              <a:lnTo>
                <a:pt x="0" y="66078"/>
              </a:lnTo>
              <a:lnTo>
                <a:pt x="380739" y="66078"/>
              </a:lnTo>
              <a:lnTo>
                <a:pt x="380739"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A76D1-FF8F-4629-A376-4F7E5C70DE20}">
      <dsp:nvSpPr>
        <dsp:cNvPr id="0" name=""/>
        <dsp:cNvSpPr/>
      </dsp:nvSpPr>
      <dsp:spPr>
        <a:xfrm>
          <a:off x="316926" y="1087302"/>
          <a:ext cx="380739" cy="132157"/>
        </a:xfrm>
        <a:custGeom>
          <a:avLst/>
          <a:gdLst/>
          <a:ahLst/>
          <a:cxnLst/>
          <a:rect l="0" t="0" r="0" b="0"/>
          <a:pathLst>
            <a:path>
              <a:moveTo>
                <a:pt x="380739" y="0"/>
              </a:moveTo>
              <a:lnTo>
                <a:pt x="380739" y="66078"/>
              </a:lnTo>
              <a:lnTo>
                <a:pt x="0" y="66078"/>
              </a:lnTo>
              <a:lnTo>
                <a:pt x="0" y="132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D87C8-9ED8-4CD5-946F-170B0033D6C7}">
      <dsp:nvSpPr>
        <dsp:cNvPr id="0" name=""/>
        <dsp:cNvSpPr/>
      </dsp:nvSpPr>
      <dsp:spPr>
        <a:xfrm>
          <a:off x="697666" y="640483"/>
          <a:ext cx="3617028" cy="132157"/>
        </a:xfrm>
        <a:custGeom>
          <a:avLst/>
          <a:gdLst/>
          <a:ahLst/>
          <a:cxnLst/>
          <a:rect l="0" t="0" r="0" b="0"/>
          <a:pathLst>
            <a:path>
              <a:moveTo>
                <a:pt x="3617028" y="0"/>
              </a:moveTo>
              <a:lnTo>
                <a:pt x="3617028" y="66078"/>
              </a:lnTo>
              <a:lnTo>
                <a:pt x="0" y="66078"/>
              </a:lnTo>
              <a:lnTo>
                <a:pt x="0" y="13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F180D-A7C6-401E-9337-2135F263D55F}">
      <dsp:nvSpPr>
        <dsp:cNvPr id="0" name=""/>
        <dsp:cNvSpPr/>
      </dsp:nvSpPr>
      <dsp:spPr>
        <a:xfrm>
          <a:off x="4000033" y="325822"/>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Proyecto de desarrollo de software</a:t>
          </a:r>
        </a:p>
      </dsp:txBody>
      <dsp:txXfrm>
        <a:off x="4000033" y="325822"/>
        <a:ext cx="629322" cy="314661"/>
      </dsp:txXfrm>
    </dsp:sp>
    <dsp:sp modelId="{54D9FFC3-65EA-4ACA-8C11-EB2FC76350A9}">
      <dsp:nvSpPr>
        <dsp:cNvPr id="0" name=""/>
        <dsp:cNvSpPr/>
      </dsp:nvSpPr>
      <dsp:spPr>
        <a:xfrm>
          <a:off x="383005" y="77264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Analisis</a:t>
          </a:r>
        </a:p>
      </dsp:txBody>
      <dsp:txXfrm>
        <a:off x="383005" y="772641"/>
        <a:ext cx="629322" cy="314661"/>
      </dsp:txXfrm>
    </dsp:sp>
    <dsp:sp modelId="{179DAF50-B290-4D2E-8705-041912915D82}">
      <dsp:nvSpPr>
        <dsp:cNvPr id="0" name=""/>
        <dsp:cNvSpPr/>
      </dsp:nvSpPr>
      <dsp:spPr>
        <a:xfrm>
          <a:off x="2265"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Detectar problematica</a:t>
          </a:r>
        </a:p>
      </dsp:txBody>
      <dsp:txXfrm>
        <a:off x="2265" y="1219460"/>
        <a:ext cx="629322" cy="314661"/>
      </dsp:txXfrm>
    </dsp:sp>
    <dsp:sp modelId="{67B622A2-C425-4376-A6DD-644C536E37C0}">
      <dsp:nvSpPr>
        <dsp:cNvPr id="0" name=""/>
        <dsp:cNvSpPr/>
      </dsp:nvSpPr>
      <dsp:spPr>
        <a:xfrm>
          <a:off x="763745"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Detectar soluciones</a:t>
          </a:r>
        </a:p>
      </dsp:txBody>
      <dsp:txXfrm>
        <a:off x="763745" y="1219460"/>
        <a:ext cx="629322" cy="314661"/>
      </dsp:txXfrm>
    </dsp:sp>
    <dsp:sp modelId="{E7696917-9AE9-4DAB-875F-C79BF044BF00}">
      <dsp:nvSpPr>
        <dsp:cNvPr id="0" name=""/>
        <dsp:cNvSpPr/>
      </dsp:nvSpPr>
      <dsp:spPr>
        <a:xfrm>
          <a:off x="902900" y="2382245"/>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Definir requerimientos</a:t>
          </a:r>
        </a:p>
      </dsp:txBody>
      <dsp:txXfrm>
        <a:off x="902900" y="2382245"/>
        <a:ext cx="629322" cy="314661"/>
      </dsp:txXfrm>
    </dsp:sp>
    <dsp:sp modelId="{63AA572B-4995-4138-B52F-652335919C5F}">
      <dsp:nvSpPr>
        <dsp:cNvPr id="0" name=""/>
        <dsp:cNvSpPr/>
      </dsp:nvSpPr>
      <dsp:spPr>
        <a:xfrm>
          <a:off x="908961" y="2004032"/>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Clasificar Requerimientos</a:t>
          </a:r>
        </a:p>
      </dsp:txBody>
      <dsp:txXfrm>
        <a:off x="908961" y="2004032"/>
        <a:ext cx="629322" cy="314661"/>
      </dsp:txXfrm>
    </dsp:sp>
    <dsp:sp modelId="{71F5B789-E4F0-4D31-AFBC-62114BBED649}">
      <dsp:nvSpPr>
        <dsp:cNvPr id="0" name=""/>
        <dsp:cNvSpPr/>
      </dsp:nvSpPr>
      <dsp:spPr>
        <a:xfrm>
          <a:off x="915015" y="158439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Ponderar requerimientos</a:t>
          </a:r>
        </a:p>
      </dsp:txBody>
      <dsp:txXfrm>
        <a:off x="915015" y="1584391"/>
        <a:ext cx="629322" cy="314661"/>
      </dsp:txXfrm>
    </dsp:sp>
    <dsp:sp modelId="{73FD7DA8-9AB9-44D0-9A3F-286B71DC2B21}">
      <dsp:nvSpPr>
        <dsp:cNvPr id="0" name=""/>
        <dsp:cNvSpPr/>
      </dsp:nvSpPr>
      <dsp:spPr>
        <a:xfrm>
          <a:off x="2555739" y="77264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Diseño</a:t>
          </a:r>
        </a:p>
      </dsp:txBody>
      <dsp:txXfrm>
        <a:off x="2555739" y="772641"/>
        <a:ext cx="629322" cy="314661"/>
      </dsp:txXfrm>
    </dsp:sp>
    <dsp:sp modelId="{F3D318B1-FF75-4E6D-9979-FB1156727449}">
      <dsp:nvSpPr>
        <dsp:cNvPr id="0" name=""/>
        <dsp:cNvSpPr/>
      </dsp:nvSpPr>
      <dsp:spPr>
        <a:xfrm>
          <a:off x="1525224"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Definir enfoque del sistema</a:t>
          </a:r>
        </a:p>
      </dsp:txBody>
      <dsp:txXfrm>
        <a:off x="1525224" y="1219460"/>
        <a:ext cx="629322" cy="314661"/>
      </dsp:txXfrm>
    </dsp:sp>
    <dsp:sp modelId="{B94CBABE-66CD-457A-903F-8728C1F3C5F9}">
      <dsp:nvSpPr>
        <dsp:cNvPr id="0" name=""/>
        <dsp:cNvSpPr/>
      </dsp:nvSpPr>
      <dsp:spPr>
        <a:xfrm>
          <a:off x="1682555" y="1666278"/>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Definir estilo grafico</a:t>
          </a:r>
        </a:p>
      </dsp:txBody>
      <dsp:txXfrm>
        <a:off x="1682555" y="1666278"/>
        <a:ext cx="629322" cy="314661"/>
      </dsp:txXfrm>
    </dsp:sp>
    <dsp:sp modelId="{64E34EF9-245C-41B3-8C29-F09996876617}">
      <dsp:nvSpPr>
        <dsp:cNvPr id="0" name=""/>
        <dsp:cNvSpPr/>
      </dsp:nvSpPr>
      <dsp:spPr>
        <a:xfrm>
          <a:off x="1682555" y="2113097"/>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Definir estructura de interfaces</a:t>
          </a:r>
        </a:p>
      </dsp:txBody>
      <dsp:txXfrm>
        <a:off x="1682555" y="2113097"/>
        <a:ext cx="629322" cy="314661"/>
      </dsp:txXfrm>
    </dsp:sp>
    <dsp:sp modelId="{976ED4A2-F889-4214-867C-A24E9DF98057}">
      <dsp:nvSpPr>
        <dsp:cNvPr id="0" name=""/>
        <dsp:cNvSpPr/>
      </dsp:nvSpPr>
      <dsp:spPr>
        <a:xfrm>
          <a:off x="3586254"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Diseño tecnico</a:t>
          </a:r>
        </a:p>
      </dsp:txBody>
      <dsp:txXfrm>
        <a:off x="3586254" y="1219460"/>
        <a:ext cx="629322" cy="314661"/>
      </dsp:txXfrm>
    </dsp:sp>
    <dsp:sp modelId="{EDE80D87-B13D-4B37-8E7D-57ECA12FF177}">
      <dsp:nvSpPr>
        <dsp:cNvPr id="0" name=""/>
        <dsp:cNvSpPr/>
      </dsp:nvSpPr>
      <dsp:spPr>
        <a:xfrm>
          <a:off x="2444035" y="1666278"/>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Prototipo de aplicacion</a:t>
          </a:r>
        </a:p>
      </dsp:txBody>
      <dsp:txXfrm>
        <a:off x="2444035" y="1666278"/>
        <a:ext cx="629322" cy="314661"/>
      </dsp:txXfrm>
    </dsp:sp>
    <dsp:sp modelId="{072DD5B9-46AB-4920-B388-625E950BB1CF}">
      <dsp:nvSpPr>
        <dsp:cNvPr id="0" name=""/>
        <dsp:cNvSpPr/>
      </dsp:nvSpPr>
      <dsp:spPr>
        <a:xfrm>
          <a:off x="3205514" y="1666278"/>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Diseño de proceso de informacion</a:t>
          </a:r>
        </a:p>
      </dsp:txBody>
      <dsp:txXfrm>
        <a:off x="3205514" y="1666278"/>
        <a:ext cx="629322" cy="314661"/>
      </dsp:txXfrm>
    </dsp:sp>
    <dsp:sp modelId="{C54B817A-76DB-43B3-BCF7-C1A1503F875F}">
      <dsp:nvSpPr>
        <dsp:cNvPr id="0" name=""/>
        <dsp:cNvSpPr/>
      </dsp:nvSpPr>
      <dsp:spPr>
        <a:xfrm>
          <a:off x="3362845" y="2113097"/>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Diagramas de secuencia</a:t>
          </a:r>
        </a:p>
      </dsp:txBody>
      <dsp:txXfrm>
        <a:off x="3362845" y="2113097"/>
        <a:ext cx="629322" cy="314661"/>
      </dsp:txXfrm>
    </dsp:sp>
    <dsp:sp modelId="{0743DAEE-07BC-42A4-B233-100D23A5734A}">
      <dsp:nvSpPr>
        <dsp:cNvPr id="0" name=""/>
        <dsp:cNvSpPr/>
      </dsp:nvSpPr>
      <dsp:spPr>
        <a:xfrm>
          <a:off x="3362845" y="2559916"/>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Diagrama de clases</a:t>
          </a:r>
        </a:p>
      </dsp:txBody>
      <dsp:txXfrm>
        <a:off x="3362845" y="2559916"/>
        <a:ext cx="629322" cy="314661"/>
      </dsp:txXfrm>
    </dsp:sp>
    <dsp:sp modelId="{75DC5ADC-D720-437C-9CDD-D00A32B72704}">
      <dsp:nvSpPr>
        <dsp:cNvPr id="0" name=""/>
        <dsp:cNvSpPr/>
      </dsp:nvSpPr>
      <dsp:spPr>
        <a:xfrm>
          <a:off x="3966994" y="1666278"/>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Base de Datos</a:t>
          </a:r>
        </a:p>
      </dsp:txBody>
      <dsp:txXfrm>
        <a:off x="3966994" y="1666278"/>
        <a:ext cx="629322" cy="314661"/>
      </dsp:txXfrm>
    </dsp:sp>
    <dsp:sp modelId="{744B3A71-651A-4DB0-96DB-53E30FF10566}">
      <dsp:nvSpPr>
        <dsp:cNvPr id="0" name=""/>
        <dsp:cNvSpPr/>
      </dsp:nvSpPr>
      <dsp:spPr>
        <a:xfrm>
          <a:off x="4124324" y="2113097"/>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Generar Tablas</a:t>
          </a:r>
        </a:p>
      </dsp:txBody>
      <dsp:txXfrm>
        <a:off x="4124324" y="2113097"/>
        <a:ext cx="629322" cy="314661"/>
      </dsp:txXfrm>
    </dsp:sp>
    <dsp:sp modelId="{9A45F10B-110A-4986-A0E9-468F1A56BB5E}">
      <dsp:nvSpPr>
        <dsp:cNvPr id="0" name=""/>
        <dsp:cNvSpPr/>
      </dsp:nvSpPr>
      <dsp:spPr>
        <a:xfrm>
          <a:off x="4124324" y="2559916"/>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Diseño MER</a:t>
          </a:r>
        </a:p>
      </dsp:txBody>
      <dsp:txXfrm>
        <a:off x="4124324" y="2559916"/>
        <a:ext cx="629322" cy="314661"/>
      </dsp:txXfrm>
    </dsp:sp>
    <dsp:sp modelId="{19BD0CA2-2DF2-4487-8867-C7638D02B447}">
      <dsp:nvSpPr>
        <dsp:cNvPr id="0" name=""/>
        <dsp:cNvSpPr/>
      </dsp:nvSpPr>
      <dsp:spPr>
        <a:xfrm>
          <a:off x="4728474" y="1666278"/>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Diseñar las interfaces del sistema</a:t>
          </a:r>
        </a:p>
      </dsp:txBody>
      <dsp:txXfrm>
        <a:off x="4728474" y="1666278"/>
        <a:ext cx="629322" cy="314661"/>
      </dsp:txXfrm>
    </dsp:sp>
    <dsp:sp modelId="{887938BA-C0FD-4D91-9B30-6D1EAAB83221}">
      <dsp:nvSpPr>
        <dsp:cNvPr id="0" name=""/>
        <dsp:cNvSpPr/>
      </dsp:nvSpPr>
      <dsp:spPr>
        <a:xfrm>
          <a:off x="3317219" y="77264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Construcción</a:t>
          </a:r>
        </a:p>
      </dsp:txBody>
      <dsp:txXfrm>
        <a:off x="3317219" y="772641"/>
        <a:ext cx="629322" cy="314661"/>
      </dsp:txXfrm>
    </dsp:sp>
    <dsp:sp modelId="{B70933C1-2CB2-42CB-96F0-8C8C28CC8F61}">
      <dsp:nvSpPr>
        <dsp:cNvPr id="0" name=""/>
        <dsp:cNvSpPr/>
      </dsp:nvSpPr>
      <dsp:spPr>
        <a:xfrm>
          <a:off x="5713363" y="77264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Pruebas</a:t>
          </a:r>
        </a:p>
      </dsp:txBody>
      <dsp:txXfrm>
        <a:off x="5713363" y="772641"/>
        <a:ext cx="629322" cy="314661"/>
      </dsp:txXfrm>
    </dsp:sp>
    <dsp:sp modelId="{2BBE1A2E-B8A1-46AF-A829-52BFDA46D3EB}">
      <dsp:nvSpPr>
        <dsp:cNvPr id="0" name=""/>
        <dsp:cNvSpPr/>
      </dsp:nvSpPr>
      <dsp:spPr>
        <a:xfrm>
          <a:off x="5332623"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Pruebas Internas</a:t>
          </a:r>
        </a:p>
      </dsp:txBody>
      <dsp:txXfrm>
        <a:off x="5332623" y="1219460"/>
        <a:ext cx="629322" cy="314661"/>
      </dsp:txXfrm>
    </dsp:sp>
    <dsp:sp modelId="{CFBC947E-AC57-4435-AC59-B05523E08C3D}">
      <dsp:nvSpPr>
        <dsp:cNvPr id="0" name=""/>
        <dsp:cNvSpPr/>
      </dsp:nvSpPr>
      <dsp:spPr>
        <a:xfrm>
          <a:off x="5459658" y="2078299"/>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pruebas unitarias</a:t>
          </a:r>
        </a:p>
      </dsp:txBody>
      <dsp:txXfrm>
        <a:off x="5459658" y="2078299"/>
        <a:ext cx="629322" cy="314661"/>
      </dsp:txXfrm>
    </dsp:sp>
    <dsp:sp modelId="{CEF2FC8A-E0E6-4C0C-8E64-89A59AC7E1C4}">
      <dsp:nvSpPr>
        <dsp:cNvPr id="0" name=""/>
        <dsp:cNvSpPr/>
      </dsp:nvSpPr>
      <dsp:spPr>
        <a:xfrm>
          <a:off x="5459658" y="1640482"/>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pruebas de integracion</a:t>
          </a:r>
        </a:p>
      </dsp:txBody>
      <dsp:txXfrm>
        <a:off x="5459658" y="1640482"/>
        <a:ext cx="629322" cy="314661"/>
      </dsp:txXfrm>
    </dsp:sp>
    <dsp:sp modelId="{B7476479-222C-4C0B-A589-2F6A1E5B3C2D}">
      <dsp:nvSpPr>
        <dsp:cNvPr id="0" name=""/>
        <dsp:cNvSpPr/>
      </dsp:nvSpPr>
      <dsp:spPr>
        <a:xfrm>
          <a:off x="6094103"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Pruebas Externas</a:t>
          </a:r>
        </a:p>
      </dsp:txBody>
      <dsp:txXfrm>
        <a:off x="6094103" y="1219460"/>
        <a:ext cx="629322" cy="314661"/>
      </dsp:txXfrm>
    </dsp:sp>
    <dsp:sp modelId="{E920EB07-E884-460C-9F82-6A9BABFF122B}">
      <dsp:nvSpPr>
        <dsp:cNvPr id="0" name=""/>
        <dsp:cNvSpPr/>
      </dsp:nvSpPr>
      <dsp:spPr>
        <a:xfrm>
          <a:off x="6221137" y="2078302"/>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validacion cliente</a:t>
          </a:r>
        </a:p>
      </dsp:txBody>
      <dsp:txXfrm>
        <a:off x="6221137" y="2078302"/>
        <a:ext cx="629322" cy="314661"/>
      </dsp:txXfrm>
    </dsp:sp>
    <dsp:sp modelId="{17691168-3A8C-49EC-AA2E-FF9BFF08335E}">
      <dsp:nvSpPr>
        <dsp:cNvPr id="0" name=""/>
        <dsp:cNvSpPr/>
      </dsp:nvSpPr>
      <dsp:spPr>
        <a:xfrm>
          <a:off x="6221137" y="1646543"/>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validacion usuario final</a:t>
          </a:r>
        </a:p>
      </dsp:txBody>
      <dsp:txXfrm>
        <a:off x="6221137" y="1646543"/>
        <a:ext cx="629322" cy="314661"/>
      </dsp:txXfrm>
    </dsp:sp>
    <dsp:sp modelId="{FE18A048-EE84-4545-AC14-D36503A44BA0}">
      <dsp:nvSpPr>
        <dsp:cNvPr id="0" name=""/>
        <dsp:cNvSpPr/>
      </dsp:nvSpPr>
      <dsp:spPr>
        <a:xfrm>
          <a:off x="6855582" y="77264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Implementación</a:t>
          </a:r>
        </a:p>
      </dsp:txBody>
      <dsp:txXfrm>
        <a:off x="6855582" y="772641"/>
        <a:ext cx="629322" cy="314661"/>
      </dsp:txXfrm>
    </dsp:sp>
    <dsp:sp modelId="{FBDAAACA-100F-47E7-8E75-C4315BC01AE2}">
      <dsp:nvSpPr>
        <dsp:cNvPr id="0" name=""/>
        <dsp:cNvSpPr/>
      </dsp:nvSpPr>
      <dsp:spPr>
        <a:xfrm>
          <a:off x="7012913" y="1219460"/>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Manual de usuario</a:t>
          </a:r>
        </a:p>
      </dsp:txBody>
      <dsp:txXfrm>
        <a:off x="7012913" y="1219460"/>
        <a:ext cx="629322" cy="314661"/>
      </dsp:txXfrm>
    </dsp:sp>
    <dsp:sp modelId="{712A20AD-78B3-421F-B31E-ED4C52A654C0}">
      <dsp:nvSpPr>
        <dsp:cNvPr id="0" name=""/>
        <dsp:cNvSpPr/>
      </dsp:nvSpPr>
      <dsp:spPr>
        <a:xfrm>
          <a:off x="7012913" y="1666278"/>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Manual tecnico</a:t>
          </a:r>
        </a:p>
      </dsp:txBody>
      <dsp:txXfrm>
        <a:off x="7012913" y="1666278"/>
        <a:ext cx="629322" cy="314661"/>
      </dsp:txXfrm>
    </dsp:sp>
    <dsp:sp modelId="{5CD36A8C-7C3B-4655-87C6-516116CABE6D}">
      <dsp:nvSpPr>
        <dsp:cNvPr id="0" name=""/>
        <dsp:cNvSpPr/>
      </dsp:nvSpPr>
      <dsp:spPr>
        <a:xfrm>
          <a:off x="7617062" y="772641"/>
          <a:ext cx="629322" cy="314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Cierre de proyecto</a:t>
          </a:r>
        </a:p>
      </dsp:txBody>
      <dsp:txXfrm>
        <a:off x="7617062" y="772641"/>
        <a:ext cx="629322" cy="3146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0C2B0-6799-4BA7-A5FC-631C1CF76203}">
      <dsp:nvSpPr>
        <dsp:cNvPr id="0" name=""/>
        <dsp:cNvSpPr/>
      </dsp:nvSpPr>
      <dsp:spPr>
        <a:xfrm>
          <a:off x="5628315" y="761208"/>
          <a:ext cx="94311" cy="735626"/>
        </a:xfrm>
        <a:custGeom>
          <a:avLst/>
          <a:gdLst/>
          <a:ahLst/>
          <a:cxnLst/>
          <a:rect l="0" t="0" r="0" b="0"/>
          <a:pathLst>
            <a:path>
              <a:moveTo>
                <a:pt x="0" y="0"/>
              </a:moveTo>
              <a:lnTo>
                <a:pt x="0" y="735626"/>
              </a:lnTo>
              <a:lnTo>
                <a:pt x="94311" y="7356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05F69-3AED-409F-A977-C32BFD9F6AC2}">
      <dsp:nvSpPr>
        <dsp:cNvPr id="0" name=""/>
        <dsp:cNvSpPr/>
      </dsp:nvSpPr>
      <dsp:spPr>
        <a:xfrm>
          <a:off x="5628315" y="761208"/>
          <a:ext cx="94311" cy="289220"/>
        </a:xfrm>
        <a:custGeom>
          <a:avLst/>
          <a:gdLst/>
          <a:ahLst/>
          <a:cxnLst/>
          <a:rect l="0" t="0" r="0" b="0"/>
          <a:pathLst>
            <a:path>
              <a:moveTo>
                <a:pt x="0" y="0"/>
              </a:moveTo>
              <a:lnTo>
                <a:pt x="0" y="289220"/>
              </a:lnTo>
              <a:lnTo>
                <a:pt x="94311" y="28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997B5-A4D4-411B-90E3-DE8386D7EEA9}">
      <dsp:nvSpPr>
        <dsp:cNvPr id="0" name=""/>
        <dsp:cNvSpPr/>
      </dsp:nvSpPr>
      <dsp:spPr>
        <a:xfrm>
          <a:off x="4050177" y="314803"/>
          <a:ext cx="1829634" cy="132035"/>
        </a:xfrm>
        <a:custGeom>
          <a:avLst/>
          <a:gdLst/>
          <a:ahLst/>
          <a:cxnLst/>
          <a:rect l="0" t="0" r="0" b="0"/>
          <a:pathLst>
            <a:path>
              <a:moveTo>
                <a:pt x="0" y="0"/>
              </a:moveTo>
              <a:lnTo>
                <a:pt x="0" y="66017"/>
              </a:lnTo>
              <a:lnTo>
                <a:pt x="1829634" y="66017"/>
              </a:lnTo>
              <a:lnTo>
                <a:pt x="1829634" y="132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3243F-B0EE-4CC4-83D0-FFE46EEF0C6E}">
      <dsp:nvSpPr>
        <dsp:cNvPr id="0" name=""/>
        <dsp:cNvSpPr/>
      </dsp:nvSpPr>
      <dsp:spPr>
        <a:xfrm>
          <a:off x="4867539" y="761208"/>
          <a:ext cx="94311" cy="289220"/>
        </a:xfrm>
        <a:custGeom>
          <a:avLst/>
          <a:gdLst/>
          <a:ahLst/>
          <a:cxnLst/>
          <a:rect l="0" t="0" r="0" b="0"/>
          <a:pathLst>
            <a:path>
              <a:moveTo>
                <a:pt x="0" y="0"/>
              </a:moveTo>
              <a:lnTo>
                <a:pt x="0" y="289220"/>
              </a:lnTo>
              <a:lnTo>
                <a:pt x="94311" y="28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EA9E5-1710-432F-9878-BCC93B34BDA4}">
      <dsp:nvSpPr>
        <dsp:cNvPr id="0" name=""/>
        <dsp:cNvSpPr/>
      </dsp:nvSpPr>
      <dsp:spPr>
        <a:xfrm>
          <a:off x="4050177" y="314803"/>
          <a:ext cx="1068858" cy="132035"/>
        </a:xfrm>
        <a:custGeom>
          <a:avLst/>
          <a:gdLst/>
          <a:ahLst/>
          <a:cxnLst/>
          <a:rect l="0" t="0" r="0" b="0"/>
          <a:pathLst>
            <a:path>
              <a:moveTo>
                <a:pt x="0" y="0"/>
              </a:moveTo>
              <a:lnTo>
                <a:pt x="0" y="66017"/>
              </a:lnTo>
              <a:lnTo>
                <a:pt x="1068858" y="66017"/>
              </a:lnTo>
              <a:lnTo>
                <a:pt x="1068858" y="132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6A203-6108-41EA-8817-B5265FCD7B05}">
      <dsp:nvSpPr>
        <dsp:cNvPr id="0" name=""/>
        <dsp:cNvSpPr/>
      </dsp:nvSpPr>
      <dsp:spPr>
        <a:xfrm>
          <a:off x="3057195" y="314803"/>
          <a:ext cx="992982" cy="142403"/>
        </a:xfrm>
        <a:custGeom>
          <a:avLst/>
          <a:gdLst/>
          <a:ahLst/>
          <a:cxnLst/>
          <a:rect l="0" t="0" r="0" b="0"/>
          <a:pathLst>
            <a:path>
              <a:moveTo>
                <a:pt x="992982" y="0"/>
              </a:moveTo>
              <a:lnTo>
                <a:pt x="992982" y="76385"/>
              </a:lnTo>
              <a:lnTo>
                <a:pt x="0" y="76385"/>
              </a:lnTo>
              <a:lnTo>
                <a:pt x="0" y="142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B6E4A-91FE-4222-B304-35E1D310482B}">
      <dsp:nvSpPr>
        <dsp:cNvPr id="0" name=""/>
        <dsp:cNvSpPr/>
      </dsp:nvSpPr>
      <dsp:spPr>
        <a:xfrm>
          <a:off x="4131530" y="2531282"/>
          <a:ext cx="94311" cy="289220"/>
        </a:xfrm>
        <a:custGeom>
          <a:avLst/>
          <a:gdLst/>
          <a:ahLst/>
          <a:cxnLst/>
          <a:rect l="0" t="0" r="0" b="0"/>
          <a:pathLst>
            <a:path>
              <a:moveTo>
                <a:pt x="0" y="0"/>
              </a:moveTo>
              <a:lnTo>
                <a:pt x="0" y="289220"/>
              </a:lnTo>
              <a:lnTo>
                <a:pt x="94311" y="28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53B92-0D4D-4FE4-94F8-E1155C072076}">
      <dsp:nvSpPr>
        <dsp:cNvPr id="0" name=""/>
        <dsp:cNvSpPr/>
      </dsp:nvSpPr>
      <dsp:spPr>
        <a:xfrm>
          <a:off x="4337306" y="2084876"/>
          <a:ext cx="91440" cy="132035"/>
        </a:xfrm>
        <a:custGeom>
          <a:avLst/>
          <a:gdLst/>
          <a:ahLst/>
          <a:cxnLst/>
          <a:rect l="0" t="0" r="0" b="0"/>
          <a:pathLst>
            <a:path>
              <a:moveTo>
                <a:pt x="45720" y="0"/>
              </a:moveTo>
              <a:lnTo>
                <a:pt x="45720" y="132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707F4-50AA-4666-A21B-5247B9495D3E}">
      <dsp:nvSpPr>
        <dsp:cNvPr id="0" name=""/>
        <dsp:cNvSpPr/>
      </dsp:nvSpPr>
      <dsp:spPr>
        <a:xfrm>
          <a:off x="4337306" y="1638471"/>
          <a:ext cx="91440" cy="132035"/>
        </a:xfrm>
        <a:custGeom>
          <a:avLst/>
          <a:gdLst/>
          <a:ahLst/>
          <a:cxnLst/>
          <a:rect l="0" t="0" r="0" b="0"/>
          <a:pathLst>
            <a:path>
              <a:moveTo>
                <a:pt x="45720" y="0"/>
              </a:moveTo>
              <a:lnTo>
                <a:pt x="45720" y="132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30897-19AE-49AE-81B2-6D93A482924A}">
      <dsp:nvSpPr>
        <dsp:cNvPr id="0" name=""/>
        <dsp:cNvSpPr/>
      </dsp:nvSpPr>
      <dsp:spPr>
        <a:xfrm>
          <a:off x="4337306" y="1192065"/>
          <a:ext cx="91440" cy="132035"/>
        </a:xfrm>
        <a:custGeom>
          <a:avLst/>
          <a:gdLst/>
          <a:ahLst/>
          <a:cxnLst/>
          <a:rect l="0" t="0" r="0" b="0"/>
          <a:pathLst>
            <a:path>
              <a:moveTo>
                <a:pt x="45720" y="0"/>
              </a:moveTo>
              <a:lnTo>
                <a:pt x="45720" y="132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02E010-2B5B-48CB-8142-1D8B23DDBB52}">
      <dsp:nvSpPr>
        <dsp:cNvPr id="0" name=""/>
        <dsp:cNvSpPr/>
      </dsp:nvSpPr>
      <dsp:spPr>
        <a:xfrm>
          <a:off x="4058816" y="766389"/>
          <a:ext cx="324209" cy="111305"/>
        </a:xfrm>
        <a:custGeom>
          <a:avLst/>
          <a:gdLst/>
          <a:ahLst/>
          <a:cxnLst/>
          <a:rect l="0" t="0" r="0" b="0"/>
          <a:pathLst>
            <a:path>
              <a:moveTo>
                <a:pt x="0" y="0"/>
              </a:moveTo>
              <a:lnTo>
                <a:pt x="0" y="45288"/>
              </a:lnTo>
              <a:lnTo>
                <a:pt x="324209" y="45288"/>
              </a:lnTo>
              <a:lnTo>
                <a:pt x="324209" y="1113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73B122-1910-4BDF-9F19-54FD358A866D}">
      <dsp:nvSpPr>
        <dsp:cNvPr id="0" name=""/>
        <dsp:cNvSpPr/>
      </dsp:nvSpPr>
      <dsp:spPr>
        <a:xfrm>
          <a:off x="3218756" y="1212798"/>
          <a:ext cx="94311" cy="289220"/>
        </a:xfrm>
        <a:custGeom>
          <a:avLst/>
          <a:gdLst/>
          <a:ahLst/>
          <a:cxnLst/>
          <a:rect l="0" t="0" r="0" b="0"/>
          <a:pathLst>
            <a:path>
              <a:moveTo>
                <a:pt x="0" y="0"/>
              </a:moveTo>
              <a:lnTo>
                <a:pt x="0" y="289220"/>
              </a:lnTo>
              <a:lnTo>
                <a:pt x="94311" y="28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379A6-505D-48A4-B91D-5E0ED66622F4}">
      <dsp:nvSpPr>
        <dsp:cNvPr id="0" name=""/>
        <dsp:cNvSpPr/>
      </dsp:nvSpPr>
      <dsp:spPr>
        <a:xfrm>
          <a:off x="3470252" y="766389"/>
          <a:ext cx="588563" cy="132038"/>
        </a:xfrm>
        <a:custGeom>
          <a:avLst/>
          <a:gdLst/>
          <a:ahLst/>
          <a:cxnLst/>
          <a:rect l="0" t="0" r="0" b="0"/>
          <a:pathLst>
            <a:path>
              <a:moveTo>
                <a:pt x="588563" y="0"/>
              </a:moveTo>
              <a:lnTo>
                <a:pt x="588563" y="66020"/>
              </a:lnTo>
              <a:lnTo>
                <a:pt x="0" y="66020"/>
              </a:lnTo>
              <a:lnTo>
                <a:pt x="0" y="132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4AF21-310D-4853-8BD2-864710BE7509}">
      <dsp:nvSpPr>
        <dsp:cNvPr id="0" name=""/>
        <dsp:cNvSpPr/>
      </dsp:nvSpPr>
      <dsp:spPr>
        <a:xfrm>
          <a:off x="4004457" y="314803"/>
          <a:ext cx="91440" cy="137216"/>
        </a:xfrm>
        <a:custGeom>
          <a:avLst/>
          <a:gdLst/>
          <a:ahLst/>
          <a:cxnLst/>
          <a:rect l="0" t="0" r="0" b="0"/>
          <a:pathLst>
            <a:path>
              <a:moveTo>
                <a:pt x="45720" y="0"/>
              </a:moveTo>
              <a:lnTo>
                <a:pt x="45720" y="71198"/>
              </a:lnTo>
              <a:lnTo>
                <a:pt x="54358" y="71198"/>
              </a:lnTo>
              <a:lnTo>
                <a:pt x="54358" y="137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5EAE8-C8EC-440C-BB66-CA5A135687D1}">
      <dsp:nvSpPr>
        <dsp:cNvPr id="0" name=""/>
        <dsp:cNvSpPr/>
      </dsp:nvSpPr>
      <dsp:spPr>
        <a:xfrm>
          <a:off x="1969047" y="761208"/>
          <a:ext cx="94311" cy="735626"/>
        </a:xfrm>
        <a:custGeom>
          <a:avLst/>
          <a:gdLst/>
          <a:ahLst/>
          <a:cxnLst/>
          <a:rect l="0" t="0" r="0" b="0"/>
          <a:pathLst>
            <a:path>
              <a:moveTo>
                <a:pt x="0" y="0"/>
              </a:moveTo>
              <a:lnTo>
                <a:pt x="0" y="735626"/>
              </a:lnTo>
              <a:lnTo>
                <a:pt x="94311" y="7356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415957-6BA7-41D0-887B-F0FCF4E3A877}">
      <dsp:nvSpPr>
        <dsp:cNvPr id="0" name=""/>
        <dsp:cNvSpPr/>
      </dsp:nvSpPr>
      <dsp:spPr>
        <a:xfrm>
          <a:off x="1969047" y="761208"/>
          <a:ext cx="94311" cy="289220"/>
        </a:xfrm>
        <a:custGeom>
          <a:avLst/>
          <a:gdLst/>
          <a:ahLst/>
          <a:cxnLst/>
          <a:rect l="0" t="0" r="0" b="0"/>
          <a:pathLst>
            <a:path>
              <a:moveTo>
                <a:pt x="0" y="0"/>
              </a:moveTo>
              <a:lnTo>
                <a:pt x="0" y="289220"/>
              </a:lnTo>
              <a:lnTo>
                <a:pt x="94311" y="28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4E137-59CE-4F0E-9CD8-AF83F0C10D95}">
      <dsp:nvSpPr>
        <dsp:cNvPr id="0" name=""/>
        <dsp:cNvSpPr/>
      </dsp:nvSpPr>
      <dsp:spPr>
        <a:xfrm>
          <a:off x="2220543" y="314803"/>
          <a:ext cx="1829634" cy="132035"/>
        </a:xfrm>
        <a:custGeom>
          <a:avLst/>
          <a:gdLst/>
          <a:ahLst/>
          <a:cxnLst/>
          <a:rect l="0" t="0" r="0" b="0"/>
          <a:pathLst>
            <a:path>
              <a:moveTo>
                <a:pt x="1829634" y="0"/>
              </a:moveTo>
              <a:lnTo>
                <a:pt x="1829634" y="66017"/>
              </a:lnTo>
              <a:lnTo>
                <a:pt x="0" y="66017"/>
              </a:lnTo>
              <a:lnTo>
                <a:pt x="0" y="132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75A993-6C9F-4AEE-B267-BE70456F33F5}">
      <dsp:nvSpPr>
        <dsp:cNvPr id="0" name=""/>
        <dsp:cNvSpPr/>
      </dsp:nvSpPr>
      <dsp:spPr>
        <a:xfrm>
          <a:off x="3735807" y="433"/>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Integracion de modulos</a:t>
          </a:r>
        </a:p>
      </dsp:txBody>
      <dsp:txXfrm>
        <a:off x="3735807" y="433"/>
        <a:ext cx="628740" cy="314370"/>
      </dsp:txXfrm>
    </dsp:sp>
    <dsp:sp modelId="{E13D2B50-97FE-4D0B-90C5-C6F74862D63E}">
      <dsp:nvSpPr>
        <dsp:cNvPr id="0" name=""/>
        <dsp:cNvSpPr/>
      </dsp:nvSpPr>
      <dsp:spPr>
        <a:xfrm>
          <a:off x="1906173" y="446838"/>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Pagina principal</a:t>
          </a:r>
        </a:p>
      </dsp:txBody>
      <dsp:txXfrm>
        <a:off x="1906173" y="446838"/>
        <a:ext cx="628740" cy="314370"/>
      </dsp:txXfrm>
    </dsp:sp>
    <dsp:sp modelId="{B8EA9D5C-D50C-4F07-84B9-6D02017D77DE}">
      <dsp:nvSpPr>
        <dsp:cNvPr id="0" name=""/>
        <dsp:cNvSpPr/>
      </dsp:nvSpPr>
      <dsp:spPr>
        <a:xfrm>
          <a:off x="2063358" y="893244"/>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Registro de usuarios</a:t>
          </a:r>
        </a:p>
      </dsp:txBody>
      <dsp:txXfrm>
        <a:off x="2063358" y="893244"/>
        <a:ext cx="628740" cy="314370"/>
      </dsp:txXfrm>
    </dsp:sp>
    <dsp:sp modelId="{87A33EBB-9C64-426D-8FD5-4D6D59D48912}">
      <dsp:nvSpPr>
        <dsp:cNvPr id="0" name=""/>
        <dsp:cNvSpPr/>
      </dsp:nvSpPr>
      <dsp:spPr>
        <a:xfrm>
          <a:off x="2063358" y="1339649"/>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Control de accesos</a:t>
          </a:r>
        </a:p>
      </dsp:txBody>
      <dsp:txXfrm>
        <a:off x="2063358" y="1339649"/>
        <a:ext cx="628740" cy="314370"/>
      </dsp:txXfrm>
    </dsp:sp>
    <dsp:sp modelId="{E84D09D8-9CD1-47DB-89F9-9C02B90A9D17}">
      <dsp:nvSpPr>
        <dsp:cNvPr id="0" name=""/>
        <dsp:cNvSpPr/>
      </dsp:nvSpPr>
      <dsp:spPr>
        <a:xfrm>
          <a:off x="3744446" y="452019"/>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actividades</a:t>
          </a:r>
        </a:p>
      </dsp:txBody>
      <dsp:txXfrm>
        <a:off x="3744446" y="452019"/>
        <a:ext cx="628740" cy="314370"/>
      </dsp:txXfrm>
    </dsp:sp>
    <dsp:sp modelId="{CFE7BC1D-ED19-4848-8FC4-78A68E8FA675}">
      <dsp:nvSpPr>
        <dsp:cNvPr id="0" name=""/>
        <dsp:cNvSpPr/>
      </dsp:nvSpPr>
      <dsp:spPr>
        <a:xfrm>
          <a:off x="3155882" y="898428"/>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profesores</a:t>
          </a:r>
        </a:p>
      </dsp:txBody>
      <dsp:txXfrm>
        <a:off x="3155882" y="898428"/>
        <a:ext cx="628740" cy="314370"/>
      </dsp:txXfrm>
    </dsp:sp>
    <dsp:sp modelId="{683FDCD6-6154-4DB9-8918-8A850E28C59D}">
      <dsp:nvSpPr>
        <dsp:cNvPr id="0" name=""/>
        <dsp:cNvSpPr/>
      </dsp:nvSpPr>
      <dsp:spPr>
        <a:xfrm>
          <a:off x="3313067" y="1344833"/>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Escuelas</a:t>
          </a:r>
        </a:p>
      </dsp:txBody>
      <dsp:txXfrm>
        <a:off x="3313067" y="1344833"/>
        <a:ext cx="628740" cy="314370"/>
      </dsp:txXfrm>
    </dsp:sp>
    <dsp:sp modelId="{9FB8CA69-7918-4F40-9A9A-FF24F6B7F0AF}">
      <dsp:nvSpPr>
        <dsp:cNvPr id="0" name=""/>
        <dsp:cNvSpPr/>
      </dsp:nvSpPr>
      <dsp:spPr>
        <a:xfrm>
          <a:off x="4068656" y="877695"/>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Temas</a:t>
          </a:r>
        </a:p>
      </dsp:txBody>
      <dsp:txXfrm>
        <a:off x="4068656" y="877695"/>
        <a:ext cx="628740" cy="314370"/>
      </dsp:txXfrm>
    </dsp:sp>
    <dsp:sp modelId="{6416CE07-BE6B-4A8F-AC93-0046128AC731}">
      <dsp:nvSpPr>
        <dsp:cNvPr id="0" name=""/>
        <dsp:cNvSpPr/>
      </dsp:nvSpPr>
      <dsp:spPr>
        <a:xfrm>
          <a:off x="4068656" y="1324101"/>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Bloques</a:t>
          </a:r>
        </a:p>
      </dsp:txBody>
      <dsp:txXfrm>
        <a:off x="4068656" y="1324101"/>
        <a:ext cx="628740" cy="314370"/>
      </dsp:txXfrm>
    </dsp:sp>
    <dsp:sp modelId="{F62D5E46-AF2F-4646-BD06-FD27BE8A90BD}">
      <dsp:nvSpPr>
        <dsp:cNvPr id="0" name=""/>
        <dsp:cNvSpPr/>
      </dsp:nvSpPr>
      <dsp:spPr>
        <a:xfrm>
          <a:off x="4068656" y="1770506"/>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tipos de Inteligencia</a:t>
          </a:r>
        </a:p>
      </dsp:txBody>
      <dsp:txXfrm>
        <a:off x="4068656" y="1770506"/>
        <a:ext cx="628740" cy="314370"/>
      </dsp:txXfrm>
    </dsp:sp>
    <dsp:sp modelId="{6FA3002B-A8EB-4162-A50F-D20BEEB7D27E}">
      <dsp:nvSpPr>
        <dsp:cNvPr id="0" name=""/>
        <dsp:cNvSpPr/>
      </dsp:nvSpPr>
      <dsp:spPr>
        <a:xfrm>
          <a:off x="4068656" y="2216912"/>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Niveles</a:t>
          </a:r>
        </a:p>
      </dsp:txBody>
      <dsp:txXfrm>
        <a:off x="4068656" y="2216912"/>
        <a:ext cx="628740" cy="314370"/>
      </dsp:txXfrm>
    </dsp:sp>
    <dsp:sp modelId="{0220ABFC-A093-44B1-939C-86ECE01504AF}">
      <dsp:nvSpPr>
        <dsp:cNvPr id="0" name=""/>
        <dsp:cNvSpPr/>
      </dsp:nvSpPr>
      <dsp:spPr>
        <a:xfrm>
          <a:off x="4225841" y="2663318"/>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Cursos</a:t>
          </a:r>
        </a:p>
      </dsp:txBody>
      <dsp:txXfrm>
        <a:off x="4225841" y="2663318"/>
        <a:ext cx="628740" cy="314370"/>
      </dsp:txXfrm>
    </dsp:sp>
    <dsp:sp modelId="{32B2DE82-67EA-4ED9-BA70-804CE6E4BF0A}">
      <dsp:nvSpPr>
        <dsp:cNvPr id="0" name=""/>
        <dsp:cNvSpPr/>
      </dsp:nvSpPr>
      <dsp:spPr>
        <a:xfrm>
          <a:off x="2742825" y="457206"/>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juegos/actividades didacticas</a:t>
          </a:r>
        </a:p>
      </dsp:txBody>
      <dsp:txXfrm>
        <a:off x="2742825" y="457206"/>
        <a:ext cx="628740" cy="314370"/>
      </dsp:txXfrm>
    </dsp:sp>
    <dsp:sp modelId="{D224B699-9FBE-473A-AE10-B74A0E86385B}">
      <dsp:nvSpPr>
        <dsp:cNvPr id="0" name=""/>
        <dsp:cNvSpPr/>
      </dsp:nvSpPr>
      <dsp:spPr>
        <a:xfrm>
          <a:off x="4804665" y="446838"/>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Perfil de Usuario</a:t>
          </a:r>
        </a:p>
      </dsp:txBody>
      <dsp:txXfrm>
        <a:off x="4804665" y="446838"/>
        <a:ext cx="628740" cy="314370"/>
      </dsp:txXfrm>
    </dsp:sp>
    <dsp:sp modelId="{00A3336B-2A60-4495-8864-36214DCA416D}">
      <dsp:nvSpPr>
        <dsp:cNvPr id="0" name=""/>
        <dsp:cNvSpPr/>
      </dsp:nvSpPr>
      <dsp:spPr>
        <a:xfrm>
          <a:off x="4961850" y="893244"/>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Modulo de control de usuarios</a:t>
          </a:r>
        </a:p>
      </dsp:txBody>
      <dsp:txXfrm>
        <a:off x="4961850" y="893244"/>
        <a:ext cx="628740" cy="314370"/>
      </dsp:txXfrm>
    </dsp:sp>
    <dsp:sp modelId="{B7E361CD-B92F-45EA-85ED-0904DA14BE28}">
      <dsp:nvSpPr>
        <dsp:cNvPr id="0" name=""/>
        <dsp:cNvSpPr/>
      </dsp:nvSpPr>
      <dsp:spPr>
        <a:xfrm>
          <a:off x="5565441" y="446838"/>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Estadisticas del padre</a:t>
          </a:r>
        </a:p>
      </dsp:txBody>
      <dsp:txXfrm>
        <a:off x="5565441" y="446838"/>
        <a:ext cx="628740" cy="314370"/>
      </dsp:txXfrm>
    </dsp:sp>
    <dsp:sp modelId="{B8AA00D4-C471-452B-B06C-124E9FF638E5}">
      <dsp:nvSpPr>
        <dsp:cNvPr id="0" name=""/>
        <dsp:cNvSpPr/>
      </dsp:nvSpPr>
      <dsp:spPr>
        <a:xfrm>
          <a:off x="5722626" y="893244"/>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datos graficas</a:t>
          </a:r>
        </a:p>
      </dsp:txBody>
      <dsp:txXfrm>
        <a:off x="5722626" y="893244"/>
        <a:ext cx="628740" cy="314370"/>
      </dsp:txXfrm>
    </dsp:sp>
    <dsp:sp modelId="{5077AFC8-1B5A-4128-BF89-1CBE33950135}">
      <dsp:nvSpPr>
        <dsp:cNvPr id="0" name=""/>
        <dsp:cNvSpPr/>
      </dsp:nvSpPr>
      <dsp:spPr>
        <a:xfrm>
          <a:off x="5722626" y="1339649"/>
          <a:ext cx="628740" cy="314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datos hijos</a:t>
          </a:r>
        </a:p>
      </dsp:txBody>
      <dsp:txXfrm>
        <a:off x="5722626" y="1339649"/>
        <a:ext cx="628740" cy="3143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4211F411-41A0-411D-9142-5CBA6FDB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57</TotalTime>
  <Pages>20</Pages>
  <Words>3518</Words>
  <Characters>19354</Characters>
  <Application>Microsoft Office Word</Application>
  <DocSecurity>0</DocSecurity>
  <Lines>161</Lines>
  <Paragraphs>45</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Jinestas García</dc:creator>
  <cp:keywords/>
  <cp:lastModifiedBy>honorio</cp:lastModifiedBy>
  <cp:revision>3</cp:revision>
  <dcterms:created xsi:type="dcterms:W3CDTF">2016-01-21T19:32:00Z</dcterms:created>
  <dcterms:modified xsi:type="dcterms:W3CDTF">2016-03-01T21:09:00Z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